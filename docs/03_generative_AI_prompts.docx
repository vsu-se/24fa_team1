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17AB3" w14:textId="77777777" w:rsidR="00044C8C" w:rsidRPr="00CD4B84" w:rsidRDefault="00E23247" w:rsidP="00CD4B84">
      <w:pPr>
        <w:pStyle w:val="Title"/>
        <w:spacing w:after="160"/>
        <w:jc w:val="center"/>
        <w:rPr>
          <w:b/>
          <w:sz w:val="44"/>
        </w:rPr>
      </w:pPr>
      <w:bookmarkStart w:id="0" w:name="_Hlk73794424"/>
      <w:r>
        <w:rPr>
          <w:b/>
          <w:sz w:val="44"/>
        </w:rPr>
        <w:t>Generative AI Prompts</w:t>
      </w:r>
    </w:p>
    <w:p w14:paraId="584D08C1" w14:textId="77777777" w:rsidR="00E23247" w:rsidRDefault="00E23247" w:rsidP="00E23247">
      <w:pPr>
        <w:rPr>
          <w:i/>
        </w:rPr>
      </w:pPr>
      <w:bookmarkStart w:id="1" w:name="_Toc177396123"/>
      <w:r>
        <w:t xml:space="preserve">This document should be stored in your team’s GitHub repository in the </w:t>
      </w:r>
      <w:r>
        <w:rPr>
          <w:i/>
        </w:rPr>
        <w:t xml:space="preserve">docs </w:t>
      </w:r>
      <w:r>
        <w:t>folder. All generative AI prompts must be listed here in chronological order. Utilize the template, copying to make more.</w:t>
      </w:r>
      <w:r w:rsidR="00DC00E2">
        <w:t xml:space="preserve"> The </w:t>
      </w:r>
      <w:r w:rsidR="00DC00E2">
        <w:rPr>
          <w:i/>
        </w:rPr>
        <w:t xml:space="preserve">AI Engine </w:t>
      </w:r>
      <w:r w:rsidR="00DC00E2">
        <w:t xml:space="preserve">field is the source you used, for example: Copilot, ChatGPT, </w:t>
      </w:r>
      <w:r w:rsidR="00DC00E2">
        <w:rPr>
          <w:i/>
        </w:rPr>
        <w:t>etc.</w:t>
      </w:r>
    </w:p>
    <w:p w14:paraId="61DFD493" w14:textId="77777777" w:rsidR="000F1AB9" w:rsidRDefault="000F1AB9"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114C" w14:paraId="6A7A3788" w14:textId="77777777" w:rsidTr="00EA0DC8">
        <w:tc>
          <w:tcPr>
            <w:tcW w:w="750" w:type="dxa"/>
          </w:tcPr>
          <w:p w14:paraId="53111CAA" w14:textId="77777777" w:rsidR="00DC114C" w:rsidRDefault="00DC114C" w:rsidP="00EA0DC8">
            <w:r>
              <w:t>Date</w:t>
            </w:r>
          </w:p>
        </w:tc>
        <w:tc>
          <w:tcPr>
            <w:tcW w:w="1675" w:type="dxa"/>
          </w:tcPr>
          <w:p w14:paraId="52857D33" w14:textId="082CA96E" w:rsidR="00DC114C" w:rsidRDefault="00DC114C" w:rsidP="00EA0DC8">
            <w:r>
              <w:t>9/26</w:t>
            </w:r>
          </w:p>
        </w:tc>
        <w:tc>
          <w:tcPr>
            <w:tcW w:w="1800" w:type="dxa"/>
          </w:tcPr>
          <w:p w14:paraId="6620FD65" w14:textId="77777777" w:rsidR="00DC114C" w:rsidRDefault="00DC114C" w:rsidP="00EA0DC8">
            <w:r>
              <w:t>Team Member(s)</w:t>
            </w:r>
          </w:p>
        </w:tc>
        <w:tc>
          <w:tcPr>
            <w:tcW w:w="6660" w:type="dxa"/>
          </w:tcPr>
          <w:p w14:paraId="1AA5ECCD" w14:textId="15AF0F6D" w:rsidR="00DC114C" w:rsidRDefault="00DC114C" w:rsidP="00EA0DC8">
            <w:r>
              <w:t>Roosevelt James</w:t>
            </w:r>
          </w:p>
        </w:tc>
      </w:tr>
      <w:tr w:rsidR="00DC114C" w14:paraId="41502B66" w14:textId="77777777" w:rsidTr="00EA0DC8">
        <w:tc>
          <w:tcPr>
            <w:tcW w:w="750" w:type="dxa"/>
          </w:tcPr>
          <w:p w14:paraId="6DB14C0C" w14:textId="77777777" w:rsidR="00DC114C" w:rsidRDefault="00DC114C" w:rsidP="00EA0DC8"/>
        </w:tc>
        <w:tc>
          <w:tcPr>
            <w:tcW w:w="1675" w:type="dxa"/>
          </w:tcPr>
          <w:p w14:paraId="45BF5AED" w14:textId="77777777" w:rsidR="00DC114C" w:rsidRDefault="00DC114C" w:rsidP="00EA0DC8"/>
        </w:tc>
        <w:tc>
          <w:tcPr>
            <w:tcW w:w="1800" w:type="dxa"/>
          </w:tcPr>
          <w:p w14:paraId="59100598" w14:textId="77777777" w:rsidR="00DC114C" w:rsidRDefault="00DC114C" w:rsidP="00EA0DC8">
            <w:r>
              <w:t>AI Engine</w:t>
            </w:r>
          </w:p>
        </w:tc>
        <w:tc>
          <w:tcPr>
            <w:tcW w:w="6660" w:type="dxa"/>
            <w:tcBorders>
              <w:bottom w:val="single" w:sz="4" w:space="0" w:color="auto"/>
            </w:tcBorders>
          </w:tcPr>
          <w:p w14:paraId="56B38DB5" w14:textId="77777777" w:rsidR="00DC114C" w:rsidRDefault="00DC114C" w:rsidP="00EA0DC8">
            <w:r>
              <w:t>ChatGPT</w:t>
            </w:r>
          </w:p>
        </w:tc>
      </w:tr>
    </w:tbl>
    <w:p w14:paraId="3B9DCF4E" w14:textId="0C783B36" w:rsidR="00DC114C" w:rsidRDefault="00DC114C" w:rsidP="00DC114C">
      <w:pPr>
        <w:spacing w:before="160"/>
      </w:pPr>
      <w:r>
        <w:t>Prompt: “I am creating an auction system; draw a MVC model diagram using these user stories”</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114C" w14:paraId="447FF415" w14:textId="77777777" w:rsidTr="00EA0DC8">
        <w:tc>
          <w:tcPr>
            <w:tcW w:w="750" w:type="dxa"/>
          </w:tcPr>
          <w:p w14:paraId="346C9B55" w14:textId="77777777" w:rsidR="00DC114C" w:rsidRDefault="00DC114C" w:rsidP="00EA0DC8">
            <w:r>
              <w:t>Date</w:t>
            </w:r>
          </w:p>
        </w:tc>
        <w:tc>
          <w:tcPr>
            <w:tcW w:w="1675" w:type="dxa"/>
          </w:tcPr>
          <w:p w14:paraId="458FD276" w14:textId="136CB34D" w:rsidR="00DC114C" w:rsidRDefault="00DC114C" w:rsidP="00EA0DC8">
            <w:r>
              <w:t>9/26</w:t>
            </w:r>
          </w:p>
        </w:tc>
        <w:tc>
          <w:tcPr>
            <w:tcW w:w="1800" w:type="dxa"/>
          </w:tcPr>
          <w:p w14:paraId="3989D6C1" w14:textId="77777777" w:rsidR="00DC114C" w:rsidRDefault="00DC114C" w:rsidP="00EA0DC8">
            <w:r>
              <w:t>Team Member(s)</w:t>
            </w:r>
          </w:p>
        </w:tc>
        <w:tc>
          <w:tcPr>
            <w:tcW w:w="6660" w:type="dxa"/>
          </w:tcPr>
          <w:p w14:paraId="78007470" w14:textId="4FFEE811" w:rsidR="00DC114C" w:rsidRDefault="00DC114C" w:rsidP="00EA0DC8">
            <w:r>
              <w:t>Roosevelt James</w:t>
            </w:r>
          </w:p>
        </w:tc>
      </w:tr>
      <w:tr w:rsidR="00DC114C" w14:paraId="2A407641" w14:textId="77777777" w:rsidTr="00EA0DC8">
        <w:tc>
          <w:tcPr>
            <w:tcW w:w="750" w:type="dxa"/>
          </w:tcPr>
          <w:p w14:paraId="7BC3AC28" w14:textId="77777777" w:rsidR="00DC114C" w:rsidRDefault="00DC114C" w:rsidP="00EA0DC8"/>
        </w:tc>
        <w:tc>
          <w:tcPr>
            <w:tcW w:w="1675" w:type="dxa"/>
          </w:tcPr>
          <w:p w14:paraId="1CB07544" w14:textId="77777777" w:rsidR="00DC114C" w:rsidRDefault="00DC114C" w:rsidP="00EA0DC8"/>
        </w:tc>
        <w:tc>
          <w:tcPr>
            <w:tcW w:w="1800" w:type="dxa"/>
          </w:tcPr>
          <w:p w14:paraId="388F798F" w14:textId="77777777" w:rsidR="00DC114C" w:rsidRDefault="00DC114C" w:rsidP="00EA0DC8">
            <w:r>
              <w:t>AI Engine</w:t>
            </w:r>
          </w:p>
        </w:tc>
        <w:tc>
          <w:tcPr>
            <w:tcW w:w="6660" w:type="dxa"/>
            <w:tcBorders>
              <w:bottom w:val="single" w:sz="4" w:space="0" w:color="auto"/>
            </w:tcBorders>
          </w:tcPr>
          <w:p w14:paraId="73374434" w14:textId="77777777" w:rsidR="00DC114C" w:rsidRDefault="00DC114C" w:rsidP="00EA0DC8">
            <w:r>
              <w:t>ChatGPT</w:t>
            </w:r>
          </w:p>
        </w:tc>
      </w:tr>
    </w:tbl>
    <w:p w14:paraId="06055CBB" w14:textId="2F72F115" w:rsidR="00DC114C" w:rsidRDefault="00DC114C" w:rsidP="00DC114C">
      <w:pPr>
        <w:spacing w:before="160"/>
      </w:pPr>
      <w:r>
        <w:t>Prompt: “How would I go about writing this first user story?”</w:t>
      </w:r>
    </w:p>
    <w:p w14:paraId="01D492D1" w14:textId="77777777" w:rsidR="00DC114C" w:rsidRPr="00DC00E2" w:rsidRDefault="00DC114C"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27662195" w14:textId="77777777" w:rsidTr="002F34BC">
        <w:tc>
          <w:tcPr>
            <w:tcW w:w="750" w:type="dxa"/>
          </w:tcPr>
          <w:p w14:paraId="53BBB422" w14:textId="77777777" w:rsidR="000F1AB9" w:rsidRDefault="000F1AB9" w:rsidP="002F34BC">
            <w:r>
              <w:t>Date</w:t>
            </w:r>
          </w:p>
        </w:tc>
        <w:tc>
          <w:tcPr>
            <w:tcW w:w="1675" w:type="dxa"/>
          </w:tcPr>
          <w:p w14:paraId="62FA61A7" w14:textId="77777777" w:rsidR="000F1AB9" w:rsidRDefault="000F1AB9" w:rsidP="002F34BC">
            <w:r>
              <w:t>10/17</w:t>
            </w:r>
          </w:p>
        </w:tc>
        <w:tc>
          <w:tcPr>
            <w:tcW w:w="1800" w:type="dxa"/>
          </w:tcPr>
          <w:p w14:paraId="3A8133B0" w14:textId="77777777" w:rsidR="000F1AB9" w:rsidRDefault="000F1AB9" w:rsidP="002F34BC">
            <w:r>
              <w:t>Team Member(s)</w:t>
            </w:r>
          </w:p>
        </w:tc>
        <w:tc>
          <w:tcPr>
            <w:tcW w:w="6660" w:type="dxa"/>
          </w:tcPr>
          <w:p w14:paraId="09A8AF9F" w14:textId="77777777" w:rsidR="000F1AB9" w:rsidRDefault="000F1AB9" w:rsidP="002F34BC">
            <w:r>
              <w:t>Bazil Ashfaq</w:t>
            </w:r>
          </w:p>
        </w:tc>
      </w:tr>
      <w:tr w:rsidR="000F1AB9" w14:paraId="5BC2A84F" w14:textId="77777777" w:rsidTr="002F34BC">
        <w:tc>
          <w:tcPr>
            <w:tcW w:w="750" w:type="dxa"/>
          </w:tcPr>
          <w:p w14:paraId="14231B29" w14:textId="77777777" w:rsidR="000F1AB9" w:rsidRDefault="000F1AB9" w:rsidP="002F34BC"/>
        </w:tc>
        <w:tc>
          <w:tcPr>
            <w:tcW w:w="1675" w:type="dxa"/>
          </w:tcPr>
          <w:p w14:paraId="21D5B90E" w14:textId="77777777" w:rsidR="000F1AB9" w:rsidRDefault="000F1AB9" w:rsidP="002F34BC"/>
        </w:tc>
        <w:tc>
          <w:tcPr>
            <w:tcW w:w="1800" w:type="dxa"/>
          </w:tcPr>
          <w:p w14:paraId="1F291AAA" w14:textId="77777777" w:rsidR="000F1AB9" w:rsidRDefault="000F1AB9" w:rsidP="002F34BC">
            <w:r>
              <w:t>AI Engine</w:t>
            </w:r>
          </w:p>
        </w:tc>
        <w:tc>
          <w:tcPr>
            <w:tcW w:w="6660" w:type="dxa"/>
            <w:tcBorders>
              <w:bottom w:val="single" w:sz="4" w:space="0" w:color="auto"/>
            </w:tcBorders>
          </w:tcPr>
          <w:p w14:paraId="06F0B7AA" w14:textId="77777777" w:rsidR="000F1AB9" w:rsidRDefault="000F1AB9" w:rsidP="002F34BC">
            <w:r>
              <w:t>ChatGPT</w:t>
            </w:r>
          </w:p>
        </w:tc>
      </w:tr>
    </w:tbl>
    <w:p w14:paraId="55BFB757" w14:textId="77777777" w:rsidR="000F1AB9" w:rsidRDefault="000F1AB9" w:rsidP="000F1AB9">
      <w:pPr>
        <w:spacing w:before="160"/>
      </w:pPr>
      <w:r>
        <w:t>Prompt: “Can you show me an example of a class that uses MVC model”</w:t>
      </w:r>
    </w:p>
    <w:p w14:paraId="1E55CB40" w14:textId="77777777" w:rsidR="00E23247" w:rsidRPr="00E23247" w:rsidRDefault="00E23247" w:rsidP="00E23247"/>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E23247" w14:paraId="22756051" w14:textId="77777777" w:rsidTr="00DC00E2">
        <w:tc>
          <w:tcPr>
            <w:tcW w:w="750" w:type="dxa"/>
          </w:tcPr>
          <w:bookmarkEnd w:id="1"/>
          <w:p w14:paraId="5C6328BF" w14:textId="77777777" w:rsidR="00E23247" w:rsidRDefault="00E23247" w:rsidP="00EB4E9B">
            <w:pPr>
              <w:jc w:val="left"/>
            </w:pPr>
            <w:r>
              <w:t>Date</w:t>
            </w:r>
          </w:p>
        </w:tc>
        <w:tc>
          <w:tcPr>
            <w:tcW w:w="1675" w:type="dxa"/>
          </w:tcPr>
          <w:p w14:paraId="631F00B3" w14:textId="0E6FF35E" w:rsidR="00E23247" w:rsidRDefault="00C776FE" w:rsidP="00EB4E9B">
            <w:pPr>
              <w:jc w:val="left"/>
            </w:pPr>
            <w:r>
              <w:t xml:space="preserve">10/21/2024 </w:t>
            </w:r>
          </w:p>
        </w:tc>
        <w:tc>
          <w:tcPr>
            <w:tcW w:w="1800" w:type="dxa"/>
          </w:tcPr>
          <w:p w14:paraId="376AC0A6" w14:textId="77777777" w:rsidR="00E23247" w:rsidRDefault="00E23247" w:rsidP="00EB4E9B">
            <w:pPr>
              <w:jc w:val="left"/>
            </w:pPr>
            <w:r>
              <w:t>Team Member(s)</w:t>
            </w:r>
          </w:p>
        </w:tc>
        <w:tc>
          <w:tcPr>
            <w:tcW w:w="6660" w:type="dxa"/>
          </w:tcPr>
          <w:p w14:paraId="156D702E" w14:textId="31DD567D" w:rsidR="00E23247" w:rsidRDefault="0097557F" w:rsidP="00EB4E9B">
            <w:pPr>
              <w:jc w:val="left"/>
            </w:pPr>
            <w:r>
              <w:t>Hudson Bowen</w:t>
            </w:r>
          </w:p>
        </w:tc>
      </w:tr>
      <w:tr w:rsidR="00DC00E2" w14:paraId="3638F10F" w14:textId="77777777" w:rsidTr="00DC00E2">
        <w:tc>
          <w:tcPr>
            <w:tcW w:w="750" w:type="dxa"/>
          </w:tcPr>
          <w:p w14:paraId="0BFCC178" w14:textId="77777777" w:rsidR="00DC00E2" w:rsidRDefault="00DC00E2" w:rsidP="00EB4E9B">
            <w:pPr>
              <w:jc w:val="left"/>
            </w:pPr>
          </w:p>
        </w:tc>
        <w:tc>
          <w:tcPr>
            <w:tcW w:w="1675" w:type="dxa"/>
          </w:tcPr>
          <w:p w14:paraId="7A96DB5A" w14:textId="77777777" w:rsidR="00DC00E2" w:rsidRDefault="00DC00E2" w:rsidP="00EB4E9B">
            <w:pPr>
              <w:jc w:val="left"/>
            </w:pPr>
          </w:p>
        </w:tc>
        <w:tc>
          <w:tcPr>
            <w:tcW w:w="1800" w:type="dxa"/>
          </w:tcPr>
          <w:p w14:paraId="086A05D5" w14:textId="77777777" w:rsidR="00DC00E2" w:rsidRDefault="00DC00E2" w:rsidP="00EB4E9B">
            <w:pPr>
              <w:jc w:val="left"/>
            </w:pPr>
            <w:r>
              <w:t>AI Engine</w:t>
            </w:r>
          </w:p>
        </w:tc>
        <w:tc>
          <w:tcPr>
            <w:tcW w:w="6660" w:type="dxa"/>
            <w:tcBorders>
              <w:bottom w:val="single" w:sz="4" w:space="0" w:color="auto"/>
            </w:tcBorders>
          </w:tcPr>
          <w:p w14:paraId="666E72DA" w14:textId="065A8D6E" w:rsidR="00DC00E2" w:rsidRDefault="00C776FE" w:rsidP="00EB4E9B">
            <w:pPr>
              <w:jc w:val="left"/>
            </w:pPr>
            <w:r>
              <w:t>Copilot</w:t>
            </w:r>
          </w:p>
        </w:tc>
      </w:tr>
    </w:tbl>
    <w:p w14:paraId="41849A73" w14:textId="0079183D" w:rsidR="00E23247" w:rsidRDefault="00E23247" w:rsidP="00EB4E9B">
      <w:pPr>
        <w:spacing w:before="160"/>
        <w:jc w:val="left"/>
      </w:pPr>
      <w:r>
        <w:t xml:space="preserve">Prompt: </w:t>
      </w:r>
      <w:r w:rsidR="00C776FE" w:rsidRPr="00C776FE">
        <w:t xml:space="preserve">Can you give me an example of a JavaFX application that utilizes a </w:t>
      </w:r>
      <w:proofErr w:type="spellStart"/>
      <w:r w:rsidR="00C776FE" w:rsidRPr="00C776FE">
        <w:t>TabPane</w:t>
      </w:r>
      <w:proofErr w:type="spellEnd"/>
      <w:r w:rsidR="00C776FE" w:rsidRPr="00C776FE">
        <w:t>?</w:t>
      </w:r>
    </w:p>
    <w:p w14:paraId="17260AFE" w14:textId="77777777" w:rsidR="00E23247" w:rsidRDefault="00E23247" w:rsidP="00EB4E9B">
      <w:pPr>
        <w:spacing w:line="259" w:lineRule="auto"/>
        <w:jc w:val="left"/>
      </w:pPr>
    </w:p>
    <w:p w14:paraId="29806441" w14:textId="77777777" w:rsidR="00E23247" w:rsidRPr="00E23247" w:rsidRDefault="00E23247"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C00E2" w14:paraId="5475EDA0" w14:textId="77777777" w:rsidTr="00196917">
        <w:tc>
          <w:tcPr>
            <w:tcW w:w="750" w:type="dxa"/>
          </w:tcPr>
          <w:p w14:paraId="3D92CB02" w14:textId="77777777" w:rsidR="00DC00E2" w:rsidRDefault="00DC00E2" w:rsidP="00EB4E9B">
            <w:pPr>
              <w:jc w:val="left"/>
            </w:pPr>
            <w:r>
              <w:t>Date</w:t>
            </w:r>
          </w:p>
        </w:tc>
        <w:tc>
          <w:tcPr>
            <w:tcW w:w="1675" w:type="dxa"/>
          </w:tcPr>
          <w:p w14:paraId="40FFD03B" w14:textId="77777777" w:rsidR="00DC00E2" w:rsidRDefault="00C776FE" w:rsidP="00EB4E9B">
            <w:pPr>
              <w:jc w:val="left"/>
            </w:pPr>
            <w:r>
              <w:t>10/21/2024</w:t>
            </w:r>
          </w:p>
          <w:p w14:paraId="4382EAD0" w14:textId="77D81019" w:rsidR="00C776FE" w:rsidRDefault="00C776FE" w:rsidP="00EB4E9B">
            <w:pPr>
              <w:jc w:val="left"/>
            </w:pPr>
          </w:p>
        </w:tc>
        <w:tc>
          <w:tcPr>
            <w:tcW w:w="1800" w:type="dxa"/>
          </w:tcPr>
          <w:p w14:paraId="1076F44C" w14:textId="77777777" w:rsidR="00DC00E2" w:rsidRDefault="00DC00E2" w:rsidP="00EB4E9B">
            <w:pPr>
              <w:jc w:val="left"/>
            </w:pPr>
            <w:r>
              <w:t>Team Member(s)</w:t>
            </w:r>
          </w:p>
        </w:tc>
        <w:tc>
          <w:tcPr>
            <w:tcW w:w="6660" w:type="dxa"/>
          </w:tcPr>
          <w:p w14:paraId="3E86CD11" w14:textId="29CCD392" w:rsidR="00DC00E2" w:rsidRDefault="0097557F" w:rsidP="00EB4E9B">
            <w:pPr>
              <w:jc w:val="left"/>
            </w:pPr>
            <w:r>
              <w:t>Hudson Bowen</w:t>
            </w:r>
          </w:p>
        </w:tc>
      </w:tr>
      <w:tr w:rsidR="00DC00E2" w14:paraId="5CDF5276" w14:textId="77777777" w:rsidTr="00196917">
        <w:tc>
          <w:tcPr>
            <w:tcW w:w="750" w:type="dxa"/>
          </w:tcPr>
          <w:p w14:paraId="4B29F4E8" w14:textId="77777777" w:rsidR="00DC00E2" w:rsidRDefault="00DC00E2" w:rsidP="00EB4E9B">
            <w:pPr>
              <w:jc w:val="left"/>
            </w:pPr>
          </w:p>
        </w:tc>
        <w:tc>
          <w:tcPr>
            <w:tcW w:w="1675" w:type="dxa"/>
          </w:tcPr>
          <w:p w14:paraId="23A543B2" w14:textId="77777777" w:rsidR="00DC00E2" w:rsidRDefault="00DC00E2" w:rsidP="00EB4E9B">
            <w:pPr>
              <w:jc w:val="left"/>
            </w:pPr>
          </w:p>
        </w:tc>
        <w:tc>
          <w:tcPr>
            <w:tcW w:w="1800" w:type="dxa"/>
          </w:tcPr>
          <w:p w14:paraId="1622CE38" w14:textId="77777777" w:rsidR="00DC00E2" w:rsidRDefault="00DC00E2" w:rsidP="00EB4E9B">
            <w:pPr>
              <w:jc w:val="left"/>
            </w:pPr>
            <w:r>
              <w:t>AI Engine</w:t>
            </w:r>
          </w:p>
        </w:tc>
        <w:tc>
          <w:tcPr>
            <w:tcW w:w="6660" w:type="dxa"/>
            <w:tcBorders>
              <w:bottom w:val="single" w:sz="4" w:space="0" w:color="auto"/>
            </w:tcBorders>
          </w:tcPr>
          <w:p w14:paraId="504E09EB" w14:textId="1D200479" w:rsidR="00DC00E2" w:rsidRDefault="00C776FE" w:rsidP="00EB4E9B">
            <w:pPr>
              <w:jc w:val="left"/>
            </w:pPr>
            <w:r>
              <w:t>Copilot</w:t>
            </w:r>
          </w:p>
        </w:tc>
      </w:tr>
    </w:tbl>
    <w:p w14:paraId="1D968231" w14:textId="5C7018BC" w:rsidR="00C776FE" w:rsidRDefault="00DC00E2" w:rsidP="00EB4E9B">
      <w:pPr>
        <w:spacing w:before="160"/>
        <w:jc w:val="left"/>
      </w:pPr>
      <w:r>
        <w:t xml:space="preserve">Prompt: </w:t>
      </w:r>
      <w:r w:rsidR="00C776FE">
        <w:br/>
      </w:r>
      <w:r w:rsidR="00C776FE">
        <w:br/>
        <w:t>Add a dropdown for "Tab 1" that displays a collection of "Category". "</w:t>
      </w:r>
      <w:proofErr w:type="spellStart"/>
      <w:r w:rsidR="00C776FE">
        <w:t>Category"'s</w:t>
      </w:r>
      <w:proofErr w:type="spellEnd"/>
      <w:r w:rsidR="00C776FE">
        <w:t xml:space="preserve"> can be added to this dropdown. </w:t>
      </w:r>
    </w:p>
    <w:p w14:paraId="320D55D6" w14:textId="77777777" w:rsidR="00C776FE" w:rsidRDefault="00C776FE" w:rsidP="00EB4E9B">
      <w:pPr>
        <w:spacing w:before="160"/>
        <w:jc w:val="left"/>
      </w:pPr>
    </w:p>
    <w:p w14:paraId="44A2C9E2" w14:textId="77777777" w:rsidR="00C776FE" w:rsidRDefault="00C776FE" w:rsidP="00EB4E9B">
      <w:pPr>
        <w:spacing w:before="160"/>
        <w:jc w:val="left"/>
      </w:pPr>
      <w:r>
        <w:t>A "Category" is a Java class that contains only the following:</w:t>
      </w:r>
    </w:p>
    <w:p w14:paraId="3427C675" w14:textId="77777777" w:rsidR="00C776FE" w:rsidRDefault="00C776FE" w:rsidP="00EB4E9B">
      <w:pPr>
        <w:spacing w:before="160"/>
        <w:jc w:val="left"/>
      </w:pPr>
      <w:r>
        <w:t>- A private String, name</w:t>
      </w:r>
    </w:p>
    <w:p w14:paraId="74F54ACC" w14:textId="77777777" w:rsidR="00C776FE" w:rsidRDefault="00C776FE" w:rsidP="00EB4E9B">
      <w:pPr>
        <w:spacing w:before="160"/>
        <w:jc w:val="left"/>
      </w:pPr>
      <w:r>
        <w:t>- A constructor, public Category(String name)</w:t>
      </w:r>
    </w:p>
    <w:p w14:paraId="01435B37" w14:textId="77777777" w:rsidR="00C776FE" w:rsidRDefault="00C776FE" w:rsidP="00EB4E9B">
      <w:pPr>
        <w:spacing w:before="160"/>
        <w:jc w:val="left"/>
      </w:pPr>
      <w:r>
        <w:t xml:space="preserve">- A </w:t>
      </w:r>
      <w:proofErr w:type="spellStart"/>
      <w:r>
        <w:t>getName</w:t>
      </w:r>
      <w:proofErr w:type="spellEnd"/>
      <w:r>
        <w:t>() method</w:t>
      </w:r>
    </w:p>
    <w:p w14:paraId="5E2F7B4F" w14:textId="78B4ACDF" w:rsidR="0097557F" w:rsidRPr="00E23247" w:rsidRDefault="00C776FE" w:rsidP="00EB4E9B">
      <w:pPr>
        <w:spacing w:before="160"/>
        <w:jc w:val="left"/>
      </w:pPr>
      <w:r>
        <w:t xml:space="preserve">- A </w:t>
      </w:r>
      <w:proofErr w:type="spellStart"/>
      <w:r>
        <w:t>setName</w:t>
      </w:r>
      <w:proofErr w:type="spellEnd"/>
      <w:r>
        <w:t>(String name) method</w:t>
      </w:r>
      <w:bookmarkEnd w:id="0"/>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173D8FCF" w14:textId="77777777" w:rsidTr="00DB1B82">
        <w:tc>
          <w:tcPr>
            <w:tcW w:w="750" w:type="dxa"/>
          </w:tcPr>
          <w:p w14:paraId="5E9A6994" w14:textId="77777777" w:rsidR="0097557F" w:rsidRDefault="0097557F" w:rsidP="00EB4E9B">
            <w:pPr>
              <w:jc w:val="left"/>
            </w:pPr>
            <w:r>
              <w:t>Date</w:t>
            </w:r>
          </w:p>
        </w:tc>
        <w:tc>
          <w:tcPr>
            <w:tcW w:w="1675" w:type="dxa"/>
          </w:tcPr>
          <w:p w14:paraId="22742A31" w14:textId="77777777" w:rsidR="0097557F" w:rsidRDefault="0097557F" w:rsidP="00EB4E9B">
            <w:pPr>
              <w:jc w:val="left"/>
            </w:pPr>
            <w:r>
              <w:t>10/21/2024</w:t>
            </w:r>
          </w:p>
          <w:p w14:paraId="64D13179" w14:textId="36EE7CB4" w:rsidR="0097557F" w:rsidRDefault="0097557F" w:rsidP="00EB4E9B">
            <w:pPr>
              <w:jc w:val="left"/>
            </w:pPr>
          </w:p>
        </w:tc>
        <w:tc>
          <w:tcPr>
            <w:tcW w:w="1800" w:type="dxa"/>
          </w:tcPr>
          <w:p w14:paraId="4863DF93" w14:textId="77777777" w:rsidR="0097557F" w:rsidRDefault="0097557F" w:rsidP="00EB4E9B">
            <w:pPr>
              <w:jc w:val="left"/>
            </w:pPr>
            <w:r>
              <w:t>Team Member(s)</w:t>
            </w:r>
          </w:p>
        </w:tc>
        <w:tc>
          <w:tcPr>
            <w:tcW w:w="6660" w:type="dxa"/>
          </w:tcPr>
          <w:p w14:paraId="3A84E478" w14:textId="66C42A84" w:rsidR="0097557F" w:rsidRDefault="0097557F" w:rsidP="00EB4E9B">
            <w:pPr>
              <w:jc w:val="left"/>
            </w:pPr>
            <w:r>
              <w:t>Hudson Bowen</w:t>
            </w:r>
          </w:p>
        </w:tc>
      </w:tr>
      <w:tr w:rsidR="0097557F" w14:paraId="49B3F2C3" w14:textId="77777777" w:rsidTr="00DB1B82">
        <w:tc>
          <w:tcPr>
            <w:tcW w:w="750" w:type="dxa"/>
          </w:tcPr>
          <w:p w14:paraId="2FC2C53A" w14:textId="77777777" w:rsidR="0097557F" w:rsidRDefault="0097557F" w:rsidP="00EB4E9B">
            <w:pPr>
              <w:jc w:val="left"/>
            </w:pPr>
          </w:p>
        </w:tc>
        <w:tc>
          <w:tcPr>
            <w:tcW w:w="1675" w:type="dxa"/>
          </w:tcPr>
          <w:p w14:paraId="5E15116B" w14:textId="77777777" w:rsidR="0097557F" w:rsidRDefault="0097557F" w:rsidP="00EB4E9B">
            <w:pPr>
              <w:jc w:val="left"/>
            </w:pPr>
          </w:p>
        </w:tc>
        <w:tc>
          <w:tcPr>
            <w:tcW w:w="1800" w:type="dxa"/>
          </w:tcPr>
          <w:p w14:paraId="694A1D6B" w14:textId="77777777" w:rsidR="0097557F" w:rsidRDefault="0097557F" w:rsidP="00EB4E9B">
            <w:pPr>
              <w:jc w:val="left"/>
            </w:pPr>
            <w:r>
              <w:t>AI Engine</w:t>
            </w:r>
          </w:p>
        </w:tc>
        <w:tc>
          <w:tcPr>
            <w:tcW w:w="6660" w:type="dxa"/>
            <w:tcBorders>
              <w:bottom w:val="single" w:sz="4" w:space="0" w:color="auto"/>
            </w:tcBorders>
          </w:tcPr>
          <w:p w14:paraId="5B57931F" w14:textId="6CF50B92" w:rsidR="0097557F" w:rsidRDefault="0097557F" w:rsidP="00EB4E9B">
            <w:pPr>
              <w:jc w:val="left"/>
            </w:pPr>
            <w:r>
              <w:t>Copilot</w:t>
            </w:r>
          </w:p>
        </w:tc>
      </w:tr>
    </w:tbl>
    <w:p w14:paraId="17750F44" w14:textId="2DA66D12" w:rsidR="0097557F" w:rsidRDefault="0097557F" w:rsidP="00EB4E9B">
      <w:pPr>
        <w:spacing w:before="160"/>
        <w:jc w:val="left"/>
      </w:pPr>
      <w:r>
        <w:t xml:space="preserve">Prompt:  </w:t>
      </w:r>
      <w:r w:rsidRPr="0097557F">
        <w:t>Make the Category dropdown display the word "Category" until a category is selected</w:t>
      </w:r>
    </w:p>
    <w:p w14:paraId="00D750D0"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162284D2" w14:textId="77777777" w:rsidTr="00DB1B82">
        <w:tc>
          <w:tcPr>
            <w:tcW w:w="750" w:type="dxa"/>
          </w:tcPr>
          <w:p w14:paraId="5F43FC60" w14:textId="77777777" w:rsidR="0097557F" w:rsidRDefault="0097557F" w:rsidP="00EB4E9B">
            <w:pPr>
              <w:jc w:val="left"/>
            </w:pPr>
            <w:r>
              <w:t>Date</w:t>
            </w:r>
          </w:p>
        </w:tc>
        <w:tc>
          <w:tcPr>
            <w:tcW w:w="1675" w:type="dxa"/>
          </w:tcPr>
          <w:p w14:paraId="4E35CD49" w14:textId="47328BB4" w:rsidR="0097557F" w:rsidRDefault="00A5246E" w:rsidP="00EB4E9B">
            <w:pPr>
              <w:jc w:val="left"/>
            </w:pPr>
            <w:r>
              <w:t>10/21/2024</w:t>
            </w:r>
          </w:p>
        </w:tc>
        <w:tc>
          <w:tcPr>
            <w:tcW w:w="1800" w:type="dxa"/>
          </w:tcPr>
          <w:p w14:paraId="011149BB" w14:textId="77777777" w:rsidR="0097557F" w:rsidRDefault="0097557F" w:rsidP="00EB4E9B">
            <w:pPr>
              <w:jc w:val="left"/>
            </w:pPr>
            <w:r>
              <w:t>Team Member(s)</w:t>
            </w:r>
          </w:p>
        </w:tc>
        <w:tc>
          <w:tcPr>
            <w:tcW w:w="6660" w:type="dxa"/>
          </w:tcPr>
          <w:p w14:paraId="0F46471B" w14:textId="4150FB61" w:rsidR="0097557F" w:rsidRDefault="00A5246E" w:rsidP="00EB4E9B">
            <w:pPr>
              <w:jc w:val="left"/>
            </w:pPr>
            <w:r>
              <w:t>Hudson Bowen</w:t>
            </w:r>
          </w:p>
        </w:tc>
      </w:tr>
      <w:tr w:rsidR="0097557F" w14:paraId="5CA6709C" w14:textId="77777777" w:rsidTr="00DB1B82">
        <w:tc>
          <w:tcPr>
            <w:tcW w:w="750" w:type="dxa"/>
          </w:tcPr>
          <w:p w14:paraId="454E1922" w14:textId="77777777" w:rsidR="0097557F" w:rsidRDefault="0097557F" w:rsidP="00EB4E9B">
            <w:pPr>
              <w:jc w:val="left"/>
            </w:pPr>
          </w:p>
        </w:tc>
        <w:tc>
          <w:tcPr>
            <w:tcW w:w="1675" w:type="dxa"/>
          </w:tcPr>
          <w:p w14:paraId="60270F52" w14:textId="7632D556" w:rsidR="0097557F" w:rsidRDefault="0097557F" w:rsidP="00EB4E9B">
            <w:pPr>
              <w:jc w:val="left"/>
            </w:pPr>
          </w:p>
        </w:tc>
        <w:tc>
          <w:tcPr>
            <w:tcW w:w="1800" w:type="dxa"/>
          </w:tcPr>
          <w:p w14:paraId="55839667" w14:textId="77777777" w:rsidR="0097557F" w:rsidRDefault="0097557F" w:rsidP="00EB4E9B">
            <w:pPr>
              <w:jc w:val="left"/>
            </w:pPr>
            <w:r>
              <w:t>AI Engine</w:t>
            </w:r>
          </w:p>
        </w:tc>
        <w:tc>
          <w:tcPr>
            <w:tcW w:w="6660" w:type="dxa"/>
            <w:tcBorders>
              <w:bottom w:val="single" w:sz="4" w:space="0" w:color="auto"/>
            </w:tcBorders>
          </w:tcPr>
          <w:p w14:paraId="342DD08D" w14:textId="1401BA21" w:rsidR="0097557F" w:rsidRDefault="00A5246E" w:rsidP="00EB4E9B">
            <w:pPr>
              <w:jc w:val="left"/>
            </w:pPr>
            <w:r>
              <w:t>Copilot</w:t>
            </w:r>
          </w:p>
        </w:tc>
      </w:tr>
    </w:tbl>
    <w:p w14:paraId="783B0422" w14:textId="77777777" w:rsidR="0097557F" w:rsidRDefault="0097557F" w:rsidP="00EB4E9B">
      <w:pPr>
        <w:spacing w:before="160"/>
        <w:jc w:val="left"/>
      </w:pPr>
      <w:r>
        <w:t xml:space="preserve">Prompt: </w:t>
      </w:r>
    </w:p>
    <w:p w14:paraId="53EE7CA8" w14:textId="7D06EF82" w:rsidR="00A5246E" w:rsidRDefault="00A5246E" w:rsidP="00EB4E9B">
      <w:pPr>
        <w:spacing w:before="160"/>
        <w:jc w:val="left"/>
      </w:pPr>
      <w:r w:rsidRPr="00A5246E">
        <w:t>Add a dropdown to "Tab 2" that displays the categories that have been added to "Tab 1". The dropdown in Tab 2 should be updated as soon as a Category has been added on Tab 1.</w:t>
      </w:r>
    </w:p>
    <w:p w14:paraId="0B1A8909"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6FE613DC" w14:textId="77777777" w:rsidTr="00DB1B82">
        <w:tc>
          <w:tcPr>
            <w:tcW w:w="750" w:type="dxa"/>
          </w:tcPr>
          <w:p w14:paraId="1407DB57" w14:textId="77777777" w:rsidR="0097557F" w:rsidRDefault="0097557F" w:rsidP="00EB4E9B">
            <w:pPr>
              <w:jc w:val="left"/>
            </w:pPr>
            <w:r>
              <w:t>Date</w:t>
            </w:r>
          </w:p>
        </w:tc>
        <w:tc>
          <w:tcPr>
            <w:tcW w:w="1675" w:type="dxa"/>
          </w:tcPr>
          <w:p w14:paraId="0C764D82" w14:textId="4E772DC9" w:rsidR="0097557F" w:rsidRDefault="00BF7981" w:rsidP="00EB4E9B">
            <w:pPr>
              <w:jc w:val="left"/>
            </w:pPr>
            <w:r>
              <w:t>10/21/2024</w:t>
            </w:r>
          </w:p>
        </w:tc>
        <w:tc>
          <w:tcPr>
            <w:tcW w:w="1800" w:type="dxa"/>
          </w:tcPr>
          <w:p w14:paraId="318830D8" w14:textId="77777777" w:rsidR="0097557F" w:rsidRDefault="0097557F" w:rsidP="00EB4E9B">
            <w:pPr>
              <w:jc w:val="left"/>
            </w:pPr>
            <w:r>
              <w:t>Team Member(s)</w:t>
            </w:r>
          </w:p>
        </w:tc>
        <w:tc>
          <w:tcPr>
            <w:tcW w:w="6660" w:type="dxa"/>
          </w:tcPr>
          <w:p w14:paraId="50C6A649" w14:textId="4FC53F8B" w:rsidR="0097557F" w:rsidRDefault="00BF7981" w:rsidP="00EB4E9B">
            <w:pPr>
              <w:jc w:val="left"/>
            </w:pPr>
            <w:r>
              <w:t>Hudson Bowen</w:t>
            </w:r>
          </w:p>
        </w:tc>
      </w:tr>
      <w:tr w:rsidR="0097557F" w14:paraId="686D0432" w14:textId="77777777" w:rsidTr="00DB1B82">
        <w:tc>
          <w:tcPr>
            <w:tcW w:w="750" w:type="dxa"/>
          </w:tcPr>
          <w:p w14:paraId="6894DADA" w14:textId="77777777" w:rsidR="0097557F" w:rsidRDefault="0097557F" w:rsidP="00EB4E9B">
            <w:pPr>
              <w:jc w:val="left"/>
            </w:pPr>
          </w:p>
        </w:tc>
        <w:tc>
          <w:tcPr>
            <w:tcW w:w="1675" w:type="dxa"/>
          </w:tcPr>
          <w:p w14:paraId="319CC7D2" w14:textId="172F3D2E" w:rsidR="0097557F" w:rsidRDefault="0097557F" w:rsidP="00EB4E9B">
            <w:pPr>
              <w:jc w:val="left"/>
            </w:pPr>
          </w:p>
        </w:tc>
        <w:tc>
          <w:tcPr>
            <w:tcW w:w="1800" w:type="dxa"/>
          </w:tcPr>
          <w:p w14:paraId="66AA88F8" w14:textId="77777777" w:rsidR="0097557F" w:rsidRDefault="0097557F" w:rsidP="00EB4E9B">
            <w:pPr>
              <w:jc w:val="left"/>
            </w:pPr>
            <w:r>
              <w:t>AI Engine</w:t>
            </w:r>
          </w:p>
        </w:tc>
        <w:tc>
          <w:tcPr>
            <w:tcW w:w="6660" w:type="dxa"/>
            <w:tcBorders>
              <w:bottom w:val="single" w:sz="4" w:space="0" w:color="auto"/>
            </w:tcBorders>
          </w:tcPr>
          <w:p w14:paraId="37558F73" w14:textId="3904D04E" w:rsidR="0097557F" w:rsidRDefault="00BF7981" w:rsidP="00EB4E9B">
            <w:pPr>
              <w:jc w:val="left"/>
            </w:pPr>
            <w:r>
              <w:t>Copilot</w:t>
            </w:r>
          </w:p>
        </w:tc>
      </w:tr>
    </w:tbl>
    <w:p w14:paraId="3946CEB4" w14:textId="77777777" w:rsidR="0097557F" w:rsidRDefault="0097557F" w:rsidP="00EB4E9B">
      <w:pPr>
        <w:spacing w:before="160"/>
        <w:jc w:val="left"/>
      </w:pPr>
      <w:r>
        <w:t xml:space="preserve">Prompt: </w:t>
      </w:r>
    </w:p>
    <w:p w14:paraId="1B2712A2" w14:textId="77777777" w:rsidR="00BF7981" w:rsidRDefault="00BF7981" w:rsidP="00EB4E9B">
      <w:pPr>
        <w:spacing w:before="160"/>
        <w:jc w:val="left"/>
      </w:pPr>
    </w:p>
    <w:p w14:paraId="65775274" w14:textId="77777777" w:rsidR="00BF7981" w:rsidRDefault="00BF7981" w:rsidP="00EB4E9B">
      <w:pPr>
        <w:spacing w:before="160"/>
        <w:jc w:val="left"/>
      </w:pPr>
      <w:r>
        <w:t>Change the name of the class from "</w:t>
      </w:r>
      <w:proofErr w:type="spellStart"/>
      <w:r>
        <w:t>TabPaneExample</w:t>
      </w:r>
      <w:proofErr w:type="spellEnd"/>
      <w:r>
        <w:t>" to "Main"</w:t>
      </w:r>
    </w:p>
    <w:p w14:paraId="2DA31797" w14:textId="77777777" w:rsidR="00BF7981" w:rsidRDefault="00BF7981" w:rsidP="00EB4E9B">
      <w:pPr>
        <w:spacing w:before="160"/>
        <w:jc w:val="left"/>
      </w:pPr>
    </w:p>
    <w:p w14:paraId="64CCC176" w14:textId="77777777" w:rsidR="00BF7981" w:rsidRDefault="00BF7981" w:rsidP="00EB4E9B">
      <w:pPr>
        <w:spacing w:before="160"/>
        <w:jc w:val="left"/>
      </w:pPr>
      <w:r>
        <w:t>Change the name of Tab 1 to System Admin</w:t>
      </w:r>
    </w:p>
    <w:p w14:paraId="1E26C242" w14:textId="77777777" w:rsidR="00BF7981" w:rsidRDefault="00BF7981" w:rsidP="00EB4E9B">
      <w:pPr>
        <w:spacing w:before="160"/>
        <w:jc w:val="left"/>
      </w:pPr>
    </w:p>
    <w:p w14:paraId="4FF71127" w14:textId="77777777" w:rsidR="00BF7981" w:rsidRDefault="00BF7981" w:rsidP="00EB4E9B">
      <w:pPr>
        <w:spacing w:before="160"/>
        <w:jc w:val="left"/>
      </w:pPr>
      <w:r>
        <w:t>Change the name of Tab 2 to User Interface</w:t>
      </w:r>
    </w:p>
    <w:p w14:paraId="5459E154" w14:textId="77777777" w:rsidR="00BF7981" w:rsidRDefault="00BF7981" w:rsidP="00EB4E9B">
      <w:pPr>
        <w:spacing w:before="160"/>
        <w:jc w:val="left"/>
      </w:pPr>
    </w:p>
    <w:p w14:paraId="0DC92E9D" w14:textId="17263D64" w:rsidR="00BF7981" w:rsidRDefault="00BF7981" w:rsidP="00EB4E9B">
      <w:pPr>
        <w:spacing w:before="160"/>
        <w:jc w:val="left"/>
      </w:pPr>
      <w:r>
        <w:t>In the "System Admin" tab (Previously "Tab 1"), the selected category in the dropdown should not change until the user selects a specific Category. Right now, it is changing whenever a new Category is added.</w:t>
      </w:r>
    </w:p>
    <w:p w14:paraId="6C748F61" w14:textId="77777777" w:rsidR="0097557F" w:rsidRPr="00E23247" w:rsidRDefault="0097557F"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7557F" w14:paraId="643A1A1B" w14:textId="77777777" w:rsidTr="00DB1B82">
        <w:tc>
          <w:tcPr>
            <w:tcW w:w="750" w:type="dxa"/>
          </w:tcPr>
          <w:p w14:paraId="4EAD5AB9" w14:textId="77777777" w:rsidR="0097557F" w:rsidRDefault="0097557F" w:rsidP="00EB4E9B">
            <w:pPr>
              <w:jc w:val="left"/>
            </w:pPr>
            <w:r>
              <w:t>Date</w:t>
            </w:r>
          </w:p>
        </w:tc>
        <w:tc>
          <w:tcPr>
            <w:tcW w:w="1675" w:type="dxa"/>
          </w:tcPr>
          <w:p w14:paraId="6B7E46FE" w14:textId="3E34E3C7" w:rsidR="0097557F" w:rsidRDefault="00BF7981" w:rsidP="00EB4E9B">
            <w:pPr>
              <w:jc w:val="left"/>
            </w:pPr>
            <w:r>
              <w:t>10/21/2024</w:t>
            </w:r>
          </w:p>
        </w:tc>
        <w:tc>
          <w:tcPr>
            <w:tcW w:w="1800" w:type="dxa"/>
          </w:tcPr>
          <w:p w14:paraId="66766BAB" w14:textId="77777777" w:rsidR="0097557F" w:rsidRDefault="0097557F" w:rsidP="00EB4E9B">
            <w:pPr>
              <w:jc w:val="left"/>
            </w:pPr>
            <w:r>
              <w:t>Team Member(s)</w:t>
            </w:r>
          </w:p>
        </w:tc>
        <w:tc>
          <w:tcPr>
            <w:tcW w:w="6660" w:type="dxa"/>
          </w:tcPr>
          <w:p w14:paraId="680D6073" w14:textId="67375194" w:rsidR="0097557F" w:rsidRDefault="00BF7981" w:rsidP="00EB4E9B">
            <w:pPr>
              <w:jc w:val="left"/>
            </w:pPr>
            <w:r>
              <w:t>Hudson Bowen</w:t>
            </w:r>
          </w:p>
        </w:tc>
      </w:tr>
      <w:tr w:rsidR="0097557F" w14:paraId="01548797" w14:textId="77777777" w:rsidTr="00DB1B82">
        <w:tc>
          <w:tcPr>
            <w:tcW w:w="750" w:type="dxa"/>
          </w:tcPr>
          <w:p w14:paraId="24086117" w14:textId="77777777" w:rsidR="0097557F" w:rsidRDefault="0097557F" w:rsidP="00EB4E9B">
            <w:pPr>
              <w:jc w:val="left"/>
            </w:pPr>
          </w:p>
        </w:tc>
        <w:tc>
          <w:tcPr>
            <w:tcW w:w="1675" w:type="dxa"/>
          </w:tcPr>
          <w:p w14:paraId="70817CAE" w14:textId="0A4AC7C9" w:rsidR="0097557F" w:rsidRDefault="0097557F" w:rsidP="00EB4E9B">
            <w:pPr>
              <w:jc w:val="left"/>
            </w:pPr>
          </w:p>
        </w:tc>
        <w:tc>
          <w:tcPr>
            <w:tcW w:w="1800" w:type="dxa"/>
          </w:tcPr>
          <w:p w14:paraId="32990A6F" w14:textId="77777777" w:rsidR="0097557F" w:rsidRDefault="0097557F" w:rsidP="00EB4E9B">
            <w:pPr>
              <w:jc w:val="left"/>
            </w:pPr>
            <w:r>
              <w:t>AI Engine</w:t>
            </w:r>
          </w:p>
        </w:tc>
        <w:tc>
          <w:tcPr>
            <w:tcW w:w="6660" w:type="dxa"/>
            <w:tcBorders>
              <w:bottom w:val="single" w:sz="4" w:space="0" w:color="auto"/>
            </w:tcBorders>
          </w:tcPr>
          <w:p w14:paraId="34321B78" w14:textId="5FED3E0B" w:rsidR="0097557F" w:rsidRDefault="00BF7981" w:rsidP="00EB4E9B">
            <w:pPr>
              <w:jc w:val="left"/>
            </w:pPr>
            <w:r>
              <w:t>Copilot</w:t>
            </w:r>
          </w:p>
        </w:tc>
      </w:tr>
    </w:tbl>
    <w:p w14:paraId="16B39BCE" w14:textId="77777777" w:rsidR="00B82873" w:rsidRDefault="00B82873" w:rsidP="00EB4E9B">
      <w:pPr>
        <w:spacing w:before="160"/>
        <w:jc w:val="left"/>
      </w:pPr>
      <w:r>
        <w:t xml:space="preserve">Prompt: </w:t>
      </w:r>
      <w:r>
        <w:br/>
      </w:r>
    </w:p>
    <w:p w14:paraId="036CE2D0" w14:textId="77777777" w:rsidR="00B82873" w:rsidRDefault="00B82873" w:rsidP="00EB4E9B">
      <w:pPr>
        <w:spacing w:before="160"/>
        <w:jc w:val="left"/>
      </w:pPr>
      <w:r>
        <w:t>Add this package statement to the top of you code:</w:t>
      </w:r>
    </w:p>
    <w:p w14:paraId="03460927" w14:textId="77777777" w:rsidR="00B82873" w:rsidRDefault="00B82873" w:rsidP="00EB4E9B">
      <w:pPr>
        <w:spacing w:before="160"/>
        <w:jc w:val="left"/>
      </w:pPr>
      <w:r>
        <w:t>"package application;"</w:t>
      </w:r>
    </w:p>
    <w:p w14:paraId="30D9CA80" w14:textId="77777777" w:rsidR="00B82873" w:rsidRDefault="00B82873" w:rsidP="00EB4E9B">
      <w:pPr>
        <w:spacing w:before="160"/>
        <w:jc w:val="left"/>
      </w:pPr>
    </w:p>
    <w:p w14:paraId="2E3A6639" w14:textId="77777777" w:rsidR="00B82873" w:rsidRDefault="00B82873" w:rsidP="00EB4E9B">
      <w:pPr>
        <w:spacing w:before="160"/>
        <w:jc w:val="left"/>
      </w:pPr>
      <w:r>
        <w:t>Prevent the user from closing any tabs.</w:t>
      </w:r>
    </w:p>
    <w:p w14:paraId="11705B65"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A4E0E87" w14:textId="77777777" w:rsidTr="002F34BC">
        <w:tc>
          <w:tcPr>
            <w:tcW w:w="750" w:type="dxa"/>
          </w:tcPr>
          <w:p w14:paraId="1E6EFE7F" w14:textId="77777777" w:rsidR="00B82873" w:rsidRDefault="00B82873" w:rsidP="00EB4E9B">
            <w:pPr>
              <w:jc w:val="left"/>
            </w:pPr>
            <w:r>
              <w:t>Date</w:t>
            </w:r>
          </w:p>
        </w:tc>
        <w:tc>
          <w:tcPr>
            <w:tcW w:w="1675" w:type="dxa"/>
          </w:tcPr>
          <w:p w14:paraId="23260895" w14:textId="77777777" w:rsidR="00B82873" w:rsidRDefault="00B82873" w:rsidP="00EB4E9B">
            <w:pPr>
              <w:jc w:val="left"/>
            </w:pPr>
            <w:r>
              <w:t>10/21/2024</w:t>
            </w:r>
          </w:p>
        </w:tc>
        <w:tc>
          <w:tcPr>
            <w:tcW w:w="1800" w:type="dxa"/>
          </w:tcPr>
          <w:p w14:paraId="052409AF" w14:textId="77777777" w:rsidR="00B82873" w:rsidRDefault="00B82873" w:rsidP="00EB4E9B">
            <w:pPr>
              <w:jc w:val="left"/>
            </w:pPr>
            <w:r>
              <w:t>Team Member(s)</w:t>
            </w:r>
          </w:p>
        </w:tc>
        <w:tc>
          <w:tcPr>
            <w:tcW w:w="6660" w:type="dxa"/>
          </w:tcPr>
          <w:p w14:paraId="529431F9" w14:textId="77777777" w:rsidR="00B82873" w:rsidRDefault="00B82873" w:rsidP="00EB4E9B">
            <w:pPr>
              <w:jc w:val="left"/>
            </w:pPr>
            <w:r>
              <w:t>Hudson Bowen</w:t>
            </w:r>
          </w:p>
        </w:tc>
      </w:tr>
      <w:tr w:rsidR="00B82873" w14:paraId="06A2BB5D" w14:textId="77777777" w:rsidTr="002F34BC">
        <w:tc>
          <w:tcPr>
            <w:tcW w:w="750" w:type="dxa"/>
          </w:tcPr>
          <w:p w14:paraId="3F900831" w14:textId="77777777" w:rsidR="00B82873" w:rsidRDefault="00B82873" w:rsidP="00EB4E9B">
            <w:pPr>
              <w:jc w:val="left"/>
            </w:pPr>
          </w:p>
        </w:tc>
        <w:tc>
          <w:tcPr>
            <w:tcW w:w="1675" w:type="dxa"/>
          </w:tcPr>
          <w:p w14:paraId="13970DA8" w14:textId="71DF14BA" w:rsidR="00B82873" w:rsidRDefault="00B82873" w:rsidP="00EB4E9B">
            <w:pPr>
              <w:jc w:val="left"/>
            </w:pPr>
          </w:p>
        </w:tc>
        <w:tc>
          <w:tcPr>
            <w:tcW w:w="1800" w:type="dxa"/>
          </w:tcPr>
          <w:p w14:paraId="24F38EF2" w14:textId="77777777" w:rsidR="00B82873" w:rsidRDefault="00B82873" w:rsidP="00EB4E9B">
            <w:pPr>
              <w:jc w:val="left"/>
            </w:pPr>
            <w:r>
              <w:t>AI Engine</w:t>
            </w:r>
          </w:p>
        </w:tc>
        <w:tc>
          <w:tcPr>
            <w:tcW w:w="6660" w:type="dxa"/>
            <w:tcBorders>
              <w:bottom w:val="single" w:sz="4" w:space="0" w:color="auto"/>
            </w:tcBorders>
          </w:tcPr>
          <w:p w14:paraId="2EBF9422" w14:textId="77777777" w:rsidR="00B82873" w:rsidRDefault="00B82873" w:rsidP="00EB4E9B">
            <w:pPr>
              <w:jc w:val="left"/>
            </w:pPr>
            <w:r>
              <w:t>Copilot</w:t>
            </w:r>
          </w:p>
        </w:tc>
      </w:tr>
    </w:tbl>
    <w:p w14:paraId="2BFA9E8D" w14:textId="77777777" w:rsidR="00B82873" w:rsidRDefault="00B82873" w:rsidP="00EB4E9B">
      <w:pPr>
        <w:spacing w:before="160"/>
        <w:jc w:val="left"/>
      </w:pPr>
      <w:r>
        <w:t xml:space="preserve">Prompt: </w:t>
      </w:r>
      <w:r w:rsidRPr="00BF7981">
        <w:t>Format this code using MVC (Model-View-Controller) Architecture.</w:t>
      </w:r>
    </w:p>
    <w:p w14:paraId="2EA952D1" w14:textId="77777777" w:rsidR="00E23247" w:rsidRDefault="00E23247" w:rsidP="00EB4E9B">
      <w:pPr>
        <w:spacing w:before="160"/>
        <w:jc w:val="left"/>
      </w:pPr>
    </w:p>
    <w:p w14:paraId="6BB6672C" w14:textId="77777777" w:rsidR="000F1AB9" w:rsidRDefault="00B82873" w:rsidP="00EB4E9B">
      <w:pPr>
        <w:spacing w:before="160"/>
        <w:jc w:val="left"/>
      </w:pPr>
      <w:r>
        <w:t xml:space="preserve">Prompt: </w:t>
      </w:r>
      <w:r w:rsidRPr="00B82873">
        <w:t>Add a button to set a buyer's premium on the System Admin Tab. This should be a percentage, stored as a double (ex: 50.00 translates to 50%, but is stored as 50.00)</w:t>
      </w:r>
    </w:p>
    <w:p w14:paraId="6B9A417F"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7817AD8E" w14:textId="77777777" w:rsidTr="002F34BC">
        <w:tc>
          <w:tcPr>
            <w:tcW w:w="750" w:type="dxa"/>
          </w:tcPr>
          <w:p w14:paraId="7F0DFC7F" w14:textId="77777777" w:rsidR="000F1AB9" w:rsidRDefault="000F1AB9" w:rsidP="002F34BC">
            <w:r>
              <w:lastRenderedPageBreak/>
              <w:t>Date</w:t>
            </w:r>
          </w:p>
        </w:tc>
        <w:tc>
          <w:tcPr>
            <w:tcW w:w="1675" w:type="dxa"/>
          </w:tcPr>
          <w:p w14:paraId="569C95E9" w14:textId="77777777" w:rsidR="000F1AB9" w:rsidRDefault="000F1AB9" w:rsidP="002F34BC">
            <w:r>
              <w:t>10/24</w:t>
            </w:r>
          </w:p>
        </w:tc>
        <w:tc>
          <w:tcPr>
            <w:tcW w:w="1800" w:type="dxa"/>
          </w:tcPr>
          <w:p w14:paraId="502FFC90" w14:textId="77777777" w:rsidR="000F1AB9" w:rsidRDefault="000F1AB9" w:rsidP="002F34BC">
            <w:r>
              <w:t>Team Member(s)</w:t>
            </w:r>
          </w:p>
        </w:tc>
        <w:tc>
          <w:tcPr>
            <w:tcW w:w="6660" w:type="dxa"/>
          </w:tcPr>
          <w:p w14:paraId="5BF8EFE3" w14:textId="77777777" w:rsidR="000F1AB9" w:rsidRDefault="000F1AB9" w:rsidP="002F34BC">
            <w:r>
              <w:t>Bazil Ashfaq</w:t>
            </w:r>
          </w:p>
        </w:tc>
      </w:tr>
      <w:tr w:rsidR="000F1AB9" w14:paraId="1E8B50E5" w14:textId="77777777" w:rsidTr="002F34BC">
        <w:tc>
          <w:tcPr>
            <w:tcW w:w="750" w:type="dxa"/>
          </w:tcPr>
          <w:p w14:paraId="3F6A1579" w14:textId="77777777" w:rsidR="000F1AB9" w:rsidRDefault="000F1AB9" w:rsidP="002F34BC"/>
        </w:tc>
        <w:tc>
          <w:tcPr>
            <w:tcW w:w="1675" w:type="dxa"/>
          </w:tcPr>
          <w:p w14:paraId="63C6AA95" w14:textId="77777777" w:rsidR="000F1AB9" w:rsidRDefault="000F1AB9" w:rsidP="002F34BC"/>
        </w:tc>
        <w:tc>
          <w:tcPr>
            <w:tcW w:w="1800" w:type="dxa"/>
          </w:tcPr>
          <w:p w14:paraId="578AF7FC" w14:textId="77777777" w:rsidR="000F1AB9" w:rsidRDefault="000F1AB9" w:rsidP="002F34BC">
            <w:r>
              <w:t>AI Engine</w:t>
            </w:r>
          </w:p>
        </w:tc>
        <w:tc>
          <w:tcPr>
            <w:tcW w:w="6660" w:type="dxa"/>
            <w:tcBorders>
              <w:bottom w:val="single" w:sz="4" w:space="0" w:color="auto"/>
            </w:tcBorders>
          </w:tcPr>
          <w:p w14:paraId="095860EE" w14:textId="77777777" w:rsidR="000F1AB9" w:rsidRDefault="000F1AB9" w:rsidP="002F34BC">
            <w:r>
              <w:t>ChatGPT</w:t>
            </w:r>
          </w:p>
        </w:tc>
      </w:tr>
    </w:tbl>
    <w:p w14:paraId="61AB3123" w14:textId="77777777" w:rsidR="000F1AB9" w:rsidRDefault="000F1AB9" w:rsidP="000F1AB9">
      <w:pPr>
        <w:spacing w:before="160"/>
      </w:pPr>
      <w:r>
        <w:t>Prompt: “How can I make the Category that is currently selected to display without removing the option to go back to the unselected option”</w:t>
      </w:r>
    </w:p>
    <w:p w14:paraId="7F8904A5" w14:textId="77777777" w:rsidR="000F1AB9" w:rsidRDefault="000F1AB9" w:rsidP="000F1AB9">
      <w:pPr>
        <w:spacing w:line="259" w:lineRule="auto"/>
        <w:jc w:val="left"/>
      </w:pPr>
    </w:p>
    <w:p w14:paraId="46843496" w14:textId="77777777" w:rsidR="000F1AB9" w:rsidRPr="00E23247" w:rsidRDefault="000F1AB9" w:rsidP="000F1AB9"/>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52C20A74" w14:textId="77777777" w:rsidTr="002F34BC">
        <w:tc>
          <w:tcPr>
            <w:tcW w:w="750" w:type="dxa"/>
          </w:tcPr>
          <w:p w14:paraId="58E24811" w14:textId="77777777" w:rsidR="000F1AB9" w:rsidRDefault="000F1AB9" w:rsidP="002F34BC">
            <w:r>
              <w:t>Date</w:t>
            </w:r>
          </w:p>
        </w:tc>
        <w:tc>
          <w:tcPr>
            <w:tcW w:w="1675" w:type="dxa"/>
          </w:tcPr>
          <w:p w14:paraId="7BF38B64" w14:textId="77777777" w:rsidR="000F1AB9" w:rsidRDefault="000F1AB9" w:rsidP="002F34BC">
            <w:r>
              <w:t>10/24</w:t>
            </w:r>
          </w:p>
        </w:tc>
        <w:tc>
          <w:tcPr>
            <w:tcW w:w="1800" w:type="dxa"/>
          </w:tcPr>
          <w:p w14:paraId="493765A7" w14:textId="77777777" w:rsidR="000F1AB9" w:rsidRDefault="000F1AB9" w:rsidP="002F34BC">
            <w:r>
              <w:t>Team Member(s)</w:t>
            </w:r>
          </w:p>
        </w:tc>
        <w:tc>
          <w:tcPr>
            <w:tcW w:w="6660" w:type="dxa"/>
          </w:tcPr>
          <w:p w14:paraId="6D4387EA" w14:textId="77777777" w:rsidR="000F1AB9" w:rsidRDefault="000F1AB9" w:rsidP="002F34BC">
            <w:r>
              <w:t>Bazil Ashfaq</w:t>
            </w:r>
          </w:p>
        </w:tc>
      </w:tr>
      <w:tr w:rsidR="000F1AB9" w14:paraId="4D9E4CB0" w14:textId="77777777" w:rsidTr="002F34BC">
        <w:tc>
          <w:tcPr>
            <w:tcW w:w="750" w:type="dxa"/>
          </w:tcPr>
          <w:p w14:paraId="7917D416" w14:textId="77777777" w:rsidR="000F1AB9" w:rsidRDefault="000F1AB9" w:rsidP="002F34BC"/>
        </w:tc>
        <w:tc>
          <w:tcPr>
            <w:tcW w:w="1675" w:type="dxa"/>
          </w:tcPr>
          <w:p w14:paraId="223048EE" w14:textId="77777777" w:rsidR="000F1AB9" w:rsidRDefault="000F1AB9" w:rsidP="002F34BC"/>
        </w:tc>
        <w:tc>
          <w:tcPr>
            <w:tcW w:w="1800" w:type="dxa"/>
          </w:tcPr>
          <w:p w14:paraId="316A8C88" w14:textId="77777777" w:rsidR="000F1AB9" w:rsidRDefault="000F1AB9" w:rsidP="002F34BC">
            <w:r>
              <w:t>AI Engine</w:t>
            </w:r>
          </w:p>
        </w:tc>
        <w:tc>
          <w:tcPr>
            <w:tcW w:w="6660" w:type="dxa"/>
            <w:tcBorders>
              <w:bottom w:val="single" w:sz="4" w:space="0" w:color="auto"/>
            </w:tcBorders>
          </w:tcPr>
          <w:p w14:paraId="5F9E0E7A" w14:textId="77777777" w:rsidR="000F1AB9" w:rsidRDefault="000F1AB9" w:rsidP="002F34BC">
            <w:r>
              <w:t>ChatGPT</w:t>
            </w:r>
          </w:p>
        </w:tc>
      </w:tr>
    </w:tbl>
    <w:p w14:paraId="4CF0EB21" w14:textId="77777777" w:rsidR="000F1AB9" w:rsidRDefault="000F1AB9" w:rsidP="000F1AB9">
      <w:pPr>
        <w:spacing w:before="160"/>
      </w:pPr>
      <w:r>
        <w:t>Prompt: “When I select a different category the other options disappear how can I fix this.”</w:t>
      </w:r>
    </w:p>
    <w:p w14:paraId="3C1CC023" w14:textId="4FA0EC68" w:rsidR="00B82873" w:rsidRDefault="00B82873" w:rsidP="00EB4E9B">
      <w:pPr>
        <w:spacing w:before="160"/>
        <w:jc w:val="left"/>
      </w:pPr>
      <w:r>
        <w:br/>
      </w:r>
    </w:p>
    <w:p w14:paraId="3603CD9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6259021" w14:textId="77777777" w:rsidTr="002F34BC">
        <w:tc>
          <w:tcPr>
            <w:tcW w:w="750" w:type="dxa"/>
          </w:tcPr>
          <w:p w14:paraId="4AF3E424" w14:textId="77777777" w:rsidR="00B82873" w:rsidRDefault="00B82873" w:rsidP="00EB4E9B">
            <w:pPr>
              <w:jc w:val="left"/>
            </w:pPr>
            <w:r>
              <w:t>Date</w:t>
            </w:r>
          </w:p>
        </w:tc>
        <w:tc>
          <w:tcPr>
            <w:tcW w:w="1675" w:type="dxa"/>
          </w:tcPr>
          <w:p w14:paraId="09840655" w14:textId="3AE281E3" w:rsidR="00B82873" w:rsidRDefault="007F77C3" w:rsidP="00EB4E9B">
            <w:pPr>
              <w:jc w:val="left"/>
            </w:pPr>
            <w:r>
              <w:t>10/24/2024</w:t>
            </w:r>
          </w:p>
        </w:tc>
        <w:tc>
          <w:tcPr>
            <w:tcW w:w="1800" w:type="dxa"/>
          </w:tcPr>
          <w:p w14:paraId="28F3A8C5" w14:textId="77777777" w:rsidR="00B82873" w:rsidRDefault="00B82873" w:rsidP="00EB4E9B">
            <w:pPr>
              <w:jc w:val="left"/>
            </w:pPr>
            <w:r>
              <w:t>Team Member(s)</w:t>
            </w:r>
          </w:p>
        </w:tc>
        <w:tc>
          <w:tcPr>
            <w:tcW w:w="6660" w:type="dxa"/>
          </w:tcPr>
          <w:p w14:paraId="269E68C2" w14:textId="77777777" w:rsidR="00B82873" w:rsidRDefault="00B82873" w:rsidP="00EB4E9B">
            <w:pPr>
              <w:jc w:val="left"/>
            </w:pPr>
            <w:r>
              <w:t>Hudson Bowen</w:t>
            </w:r>
          </w:p>
        </w:tc>
      </w:tr>
      <w:tr w:rsidR="00B82873" w14:paraId="65CD242E" w14:textId="77777777" w:rsidTr="002F34BC">
        <w:tc>
          <w:tcPr>
            <w:tcW w:w="750" w:type="dxa"/>
          </w:tcPr>
          <w:p w14:paraId="0A16F791" w14:textId="77777777" w:rsidR="00B82873" w:rsidRDefault="00B82873" w:rsidP="00EB4E9B">
            <w:pPr>
              <w:jc w:val="left"/>
            </w:pPr>
          </w:p>
        </w:tc>
        <w:tc>
          <w:tcPr>
            <w:tcW w:w="1675" w:type="dxa"/>
          </w:tcPr>
          <w:p w14:paraId="2E242448" w14:textId="77777777" w:rsidR="00B82873" w:rsidRDefault="00B82873" w:rsidP="00EB4E9B">
            <w:pPr>
              <w:jc w:val="left"/>
            </w:pPr>
          </w:p>
        </w:tc>
        <w:tc>
          <w:tcPr>
            <w:tcW w:w="1800" w:type="dxa"/>
          </w:tcPr>
          <w:p w14:paraId="3B90B73F" w14:textId="77777777" w:rsidR="00B82873" w:rsidRDefault="00B82873" w:rsidP="00EB4E9B">
            <w:pPr>
              <w:jc w:val="left"/>
            </w:pPr>
            <w:r>
              <w:t>AI Engine</w:t>
            </w:r>
          </w:p>
        </w:tc>
        <w:tc>
          <w:tcPr>
            <w:tcW w:w="6660" w:type="dxa"/>
            <w:tcBorders>
              <w:bottom w:val="single" w:sz="4" w:space="0" w:color="auto"/>
            </w:tcBorders>
          </w:tcPr>
          <w:p w14:paraId="39D2C49A" w14:textId="77777777" w:rsidR="00B82873" w:rsidRDefault="00B82873" w:rsidP="00EB4E9B">
            <w:pPr>
              <w:jc w:val="left"/>
            </w:pPr>
            <w:r>
              <w:t>Copilot</w:t>
            </w:r>
          </w:p>
        </w:tc>
      </w:tr>
    </w:tbl>
    <w:p w14:paraId="09F1E98E" w14:textId="77777777" w:rsidR="00B82873" w:rsidRDefault="00B82873" w:rsidP="00EB4E9B">
      <w:pPr>
        <w:spacing w:before="160"/>
        <w:jc w:val="left"/>
      </w:pPr>
    </w:p>
    <w:p w14:paraId="2099B532" w14:textId="77777777" w:rsidR="00B82873" w:rsidRDefault="00B82873" w:rsidP="00EB4E9B">
      <w:pPr>
        <w:spacing w:before="160"/>
        <w:jc w:val="left"/>
      </w:pPr>
    </w:p>
    <w:p w14:paraId="43C8F304" w14:textId="72CD6D59" w:rsidR="00B82873" w:rsidRDefault="00B82873" w:rsidP="00EB4E9B">
      <w:pPr>
        <w:spacing w:before="160"/>
        <w:jc w:val="left"/>
      </w:pPr>
      <w:r>
        <w:t xml:space="preserve">Prompt: </w:t>
      </w:r>
      <w:r w:rsidRPr="00B82873">
        <w:t xml:space="preserve">Add a button to set a Seller's </w:t>
      </w:r>
      <w:proofErr w:type="spellStart"/>
      <w:r w:rsidRPr="00B82873">
        <w:t>Commision</w:t>
      </w:r>
      <w:proofErr w:type="spellEnd"/>
      <w:r w:rsidRPr="00B82873">
        <w:t xml:space="preserve"> as well. It is also a double. Do not print the </w:t>
      </w:r>
      <w:proofErr w:type="spellStart"/>
      <w:r w:rsidRPr="00B82873">
        <w:t>buy'ers</w:t>
      </w:r>
      <w:proofErr w:type="spellEnd"/>
      <w:r w:rsidRPr="00B82873">
        <w:t xml:space="preserve"> premium or the seller's commission to the console when they are set.</w:t>
      </w:r>
      <w:r>
        <w:br/>
      </w:r>
    </w:p>
    <w:p w14:paraId="0F1FAE9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633BB1C" w14:textId="77777777" w:rsidTr="002F34BC">
        <w:tc>
          <w:tcPr>
            <w:tcW w:w="750" w:type="dxa"/>
          </w:tcPr>
          <w:p w14:paraId="4D7A3518" w14:textId="77777777" w:rsidR="00B82873" w:rsidRDefault="00B82873" w:rsidP="00EB4E9B">
            <w:pPr>
              <w:jc w:val="left"/>
            </w:pPr>
            <w:r>
              <w:t>Date</w:t>
            </w:r>
          </w:p>
        </w:tc>
        <w:tc>
          <w:tcPr>
            <w:tcW w:w="1675" w:type="dxa"/>
          </w:tcPr>
          <w:p w14:paraId="6453A9D1" w14:textId="2555436E" w:rsidR="00B82873" w:rsidRDefault="007F77C3" w:rsidP="00EB4E9B">
            <w:pPr>
              <w:jc w:val="left"/>
            </w:pPr>
            <w:r>
              <w:t>10/24/2024</w:t>
            </w:r>
          </w:p>
        </w:tc>
        <w:tc>
          <w:tcPr>
            <w:tcW w:w="1800" w:type="dxa"/>
          </w:tcPr>
          <w:p w14:paraId="78A6976E" w14:textId="77777777" w:rsidR="00B82873" w:rsidRDefault="00B82873" w:rsidP="00EB4E9B">
            <w:pPr>
              <w:jc w:val="left"/>
            </w:pPr>
            <w:r>
              <w:t>Team Member(s)</w:t>
            </w:r>
          </w:p>
        </w:tc>
        <w:tc>
          <w:tcPr>
            <w:tcW w:w="6660" w:type="dxa"/>
          </w:tcPr>
          <w:p w14:paraId="2A0C555E" w14:textId="77777777" w:rsidR="00B82873" w:rsidRDefault="00B82873" w:rsidP="00EB4E9B">
            <w:pPr>
              <w:jc w:val="left"/>
            </w:pPr>
            <w:r>
              <w:t>Hudson Bowen</w:t>
            </w:r>
          </w:p>
        </w:tc>
      </w:tr>
      <w:tr w:rsidR="00B82873" w14:paraId="3B665470" w14:textId="77777777" w:rsidTr="002F34BC">
        <w:tc>
          <w:tcPr>
            <w:tcW w:w="750" w:type="dxa"/>
          </w:tcPr>
          <w:p w14:paraId="799DF158" w14:textId="77777777" w:rsidR="00B82873" w:rsidRDefault="00B82873" w:rsidP="00EB4E9B">
            <w:pPr>
              <w:jc w:val="left"/>
            </w:pPr>
          </w:p>
        </w:tc>
        <w:tc>
          <w:tcPr>
            <w:tcW w:w="1675" w:type="dxa"/>
          </w:tcPr>
          <w:p w14:paraId="3B40A472" w14:textId="77777777" w:rsidR="00B82873" w:rsidRDefault="00B82873" w:rsidP="00EB4E9B">
            <w:pPr>
              <w:jc w:val="left"/>
            </w:pPr>
          </w:p>
        </w:tc>
        <w:tc>
          <w:tcPr>
            <w:tcW w:w="1800" w:type="dxa"/>
          </w:tcPr>
          <w:p w14:paraId="39F17D69" w14:textId="77777777" w:rsidR="00B82873" w:rsidRDefault="00B82873" w:rsidP="00EB4E9B">
            <w:pPr>
              <w:jc w:val="left"/>
            </w:pPr>
            <w:r>
              <w:t>AI Engine</w:t>
            </w:r>
          </w:p>
        </w:tc>
        <w:tc>
          <w:tcPr>
            <w:tcW w:w="6660" w:type="dxa"/>
            <w:tcBorders>
              <w:bottom w:val="single" w:sz="4" w:space="0" w:color="auto"/>
            </w:tcBorders>
          </w:tcPr>
          <w:p w14:paraId="0064F060" w14:textId="77777777" w:rsidR="00B82873" w:rsidRDefault="00B82873" w:rsidP="00EB4E9B">
            <w:pPr>
              <w:jc w:val="left"/>
            </w:pPr>
            <w:r>
              <w:t>Copilot</w:t>
            </w:r>
          </w:p>
        </w:tc>
      </w:tr>
    </w:tbl>
    <w:p w14:paraId="5FC2240E" w14:textId="77777777" w:rsidR="00B82873" w:rsidRDefault="00B82873" w:rsidP="00EB4E9B">
      <w:pPr>
        <w:spacing w:before="160"/>
        <w:jc w:val="left"/>
      </w:pPr>
    </w:p>
    <w:p w14:paraId="35EE0D5F" w14:textId="77777777" w:rsidR="00B82873" w:rsidRDefault="00B82873" w:rsidP="00EB4E9B">
      <w:pPr>
        <w:spacing w:before="160"/>
        <w:jc w:val="left"/>
      </w:pPr>
    </w:p>
    <w:p w14:paraId="41F67B09" w14:textId="77777777" w:rsidR="000F1AB9" w:rsidRDefault="00B82873" w:rsidP="00EB4E9B">
      <w:pPr>
        <w:spacing w:before="160"/>
        <w:jc w:val="left"/>
      </w:pPr>
      <w:r>
        <w:t xml:space="preserve">Prompt: </w:t>
      </w:r>
      <w:r w:rsidRPr="00B82873">
        <w:t>Add text in the user interface tab to display the buyer's premium and the seller's commission. Add spacing between the Category, Buyer's Premium, and the Seller's Commission on the System Admin tab. Shorten the text fields to enter the category, buyer's premium and the seller's commission so that they cover only 2/3 of the screen length rather than the full screen length on the System admin tab. Rename Tab 3 to be called "My profile".</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4F7C0EF7" w14:textId="77777777" w:rsidTr="00EA0DC8">
        <w:tc>
          <w:tcPr>
            <w:tcW w:w="750" w:type="dxa"/>
          </w:tcPr>
          <w:p w14:paraId="5701B0EC" w14:textId="77777777" w:rsidR="003A6EEB" w:rsidRDefault="003A6EEB" w:rsidP="00EA0DC8">
            <w:r>
              <w:t>Date</w:t>
            </w:r>
          </w:p>
        </w:tc>
        <w:tc>
          <w:tcPr>
            <w:tcW w:w="1675" w:type="dxa"/>
          </w:tcPr>
          <w:p w14:paraId="76ED2F83" w14:textId="4B2970EA" w:rsidR="003A6EEB" w:rsidRDefault="003A6EEB" w:rsidP="00EA0DC8">
            <w:r>
              <w:t>10/27</w:t>
            </w:r>
          </w:p>
        </w:tc>
        <w:tc>
          <w:tcPr>
            <w:tcW w:w="1800" w:type="dxa"/>
          </w:tcPr>
          <w:p w14:paraId="0444B65F" w14:textId="77777777" w:rsidR="003A6EEB" w:rsidRDefault="003A6EEB" w:rsidP="00EA0DC8">
            <w:r>
              <w:t>Team Member(s)</w:t>
            </w:r>
          </w:p>
        </w:tc>
        <w:tc>
          <w:tcPr>
            <w:tcW w:w="6660" w:type="dxa"/>
          </w:tcPr>
          <w:p w14:paraId="5B14FEB3" w14:textId="77777777" w:rsidR="003A6EEB" w:rsidRDefault="003A6EEB" w:rsidP="00EA0DC8">
            <w:r>
              <w:t>Roosevelt James</w:t>
            </w:r>
          </w:p>
        </w:tc>
      </w:tr>
      <w:tr w:rsidR="003A6EEB" w14:paraId="7826D671" w14:textId="77777777" w:rsidTr="00EA0DC8">
        <w:tc>
          <w:tcPr>
            <w:tcW w:w="750" w:type="dxa"/>
          </w:tcPr>
          <w:p w14:paraId="6556EFD2" w14:textId="77777777" w:rsidR="003A6EEB" w:rsidRDefault="003A6EEB" w:rsidP="00EA0DC8"/>
        </w:tc>
        <w:tc>
          <w:tcPr>
            <w:tcW w:w="1675" w:type="dxa"/>
          </w:tcPr>
          <w:p w14:paraId="533B402D" w14:textId="77777777" w:rsidR="003A6EEB" w:rsidRDefault="003A6EEB" w:rsidP="00EA0DC8"/>
        </w:tc>
        <w:tc>
          <w:tcPr>
            <w:tcW w:w="1800" w:type="dxa"/>
          </w:tcPr>
          <w:p w14:paraId="2319E5FA" w14:textId="77777777" w:rsidR="003A6EEB" w:rsidRDefault="003A6EEB" w:rsidP="00EA0DC8">
            <w:r>
              <w:t>AI Engine</w:t>
            </w:r>
          </w:p>
        </w:tc>
        <w:tc>
          <w:tcPr>
            <w:tcW w:w="6660" w:type="dxa"/>
            <w:tcBorders>
              <w:bottom w:val="single" w:sz="4" w:space="0" w:color="auto"/>
            </w:tcBorders>
          </w:tcPr>
          <w:p w14:paraId="33986351" w14:textId="77777777" w:rsidR="003A6EEB" w:rsidRDefault="003A6EEB" w:rsidP="00EA0DC8">
            <w:r>
              <w:t>ChatGPT</w:t>
            </w:r>
          </w:p>
        </w:tc>
      </w:tr>
    </w:tbl>
    <w:p w14:paraId="1FAD50CE" w14:textId="5BB310F8" w:rsidR="003A6EEB" w:rsidRDefault="003A6EEB" w:rsidP="00EB4E9B">
      <w:pPr>
        <w:spacing w:before="160"/>
        <w:jc w:val="left"/>
      </w:pPr>
      <w:r>
        <w:t>Prompt: how do I add these user stories to my auction system?</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0411A0A6" w14:textId="77777777" w:rsidTr="00EA0DC8">
        <w:tc>
          <w:tcPr>
            <w:tcW w:w="750" w:type="dxa"/>
          </w:tcPr>
          <w:p w14:paraId="5A962C42" w14:textId="77777777" w:rsidR="003A6EEB" w:rsidRDefault="003A6EEB" w:rsidP="00EA0DC8">
            <w:r>
              <w:t>Date</w:t>
            </w:r>
          </w:p>
        </w:tc>
        <w:tc>
          <w:tcPr>
            <w:tcW w:w="1675" w:type="dxa"/>
          </w:tcPr>
          <w:p w14:paraId="4E2CBE3C" w14:textId="6BC3778C" w:rsidR="003A6EEB" w:rsidRDefault="003A6EEB" w:rsidP="00EA0DC8">
            <w:r>
              <w:t>10/27</w:t>
            </w:r>
          </w:p>
        </w:tc>
        <w:tc>
          <w:tcPr>
            <w:tcW w:w="1800" w:type="dxa"/>
          </w:tcPr>
          <w:p w14:paraId="258AF0F8" w14:textId="77777777" w:rsidR="003A6EEB" w:rsidRDefault="003A6EEB" w:rsidP="00EA0DC8">
            <w:r>
              <w:t>Team Member(s)</w:t>
            </w:r>
          </w:p>
        </w:tc>
        <w:tc>
          <w:tcPr>
            <w:tcW w:w="6660" w:type="dxa"/>
          </w:tcPr>
          <w:p w14:paraId="5E4B2685" w14:textId="77777777" w:rsidR="003A6EEB" w:rsidRDefault="003A6EEB" w:rsidP="00EA0DC8">
            <w:r>
              <w:t>Roosevelt James</w:t>
            </w:r>
          </w:p>
        </w:tc>
      </w:tr>
      <w:tr w:rsidR="003A6EEB" w14:paraId="5B05EEF0" w14:textId="77777777" w:rsidTr="00EA0DC8">
        <w:tc>
          <w:tcPr>
            <w:tcW w:w="750" w:type="dxa"/>
          </w:tcPr>
          <w:p w14:paraId="334CBC19" w14:textId="77777777" w:rsidR="003A6EEB" w:rsidRDefault="003A6EEB" w:rsidP="00EA0DC8"/>
        </w:tc>
        <w:tc>
          <w:tcPr>
            <w:tcW w:w="1675" w:type="dxa"/>
          </w:tcPr>
          <w:p w14:paraId="21D8E2FA" w14:textId="77777777" w:rsidR="003A6EEB" w:rsidRDefault="003A6EEB" w:rsidP="00EA0DC8"/>
        </w:tc>
        <w:tc>
          <w:tcPr>
            <w:tcW w:w="1800" w:type="dxa"/>
          </w:tcPr>
          <w:p w14:paraId="188846C5" w14:textId="77777777" w:rsidR="003A6EEB" w:rsidRDefault="003A6EEB" w:rsidP="00EA0DC8">
            <w:r>
              <w:t>AI Engine</w:t>
            </w:r>
          </w:p>
        </w:tc>
        <w:tc>
          <w:tcPr>
            <w:tcW w:w="6660" w:type="dxa"/>
            <w:tcBorders>
              <w:bottom w:val="single" w:sz="4" w:space="0" w:color="auto"/>
            </w:tcBorders>
          </w:tcPr>
          <w:p w14:paraId="3F0FC504" w14:textId="77777777" w:rsidR="003A6EEB" w:rsidRDefault="003A6EEB" w:rsidP="00EA0DC8">
            <w:r>
              <w:t>ChatGPT</w:t>
            </w:r>
          </w:p>
        </w:tc>
      </w:tr>
    </w:tbl>
    <w:p w14:paraId="0F235C3C" w14:textId="61CD773D" w:rsidR="003A6EEB" w:rsidRDefault="003A6EEB" w:rsidP="00EB4E9B">
      <w:pPr>
        <w:spacing w:before="160"/>
        <w:jc w:val="left"/>
      </w:pPr>
      <w:r>
        <w:t xml:space="preserve">Prompt: how do I fix VM arguments error, for eclipse using </w:t>
      </w:r>
      <w:proofErr w:type="spellStart"/>
      <w:r>
        <w:t>javafx</w:t>
      </w:r>
      <w:proofErr w:type="spellEnd"/>
      <w:r>
        <w:t xml:space="preserve"> project?</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7C66350D" w14:textId="77777777" w:rsidTr="00EA0DC8">
        <w:tc>
          <w:tcPr>
            <w:tcW w:w="750" w:type="dxa"/>
          </w:tcPr>
          <w:p w14:paraId="005F2D70" w14:textId="77777777" w:rsidR="003A6EEB" w:rsidRDefault="003A6EEB" w:rsidP="00EA0DC8">
            <w:r>
              <w:t>Date</w:t>
            </w:r>
          </w:p>
        </w:tc>
        <w:tc>
          <w:tcPr>
            <w:tcW w:w="1675" w:type="dxa"/>
          </w:tcPr>
          <w:p w14:paraId="5E5EE07A" w14:textId="21806B05" w:rsidR="003A6EEB" w:rsidRDefault="003A6EEB" w:rsidP="00EA0DC8">
            <w:r>
              <w:t>10/28</w:t>
            </w:r>
          </w:p>
        </w:tc>
        <w:tc>
          <w:tcPr>
            <w:tcW w:w="1800" w:type="dxa"/>
          </w:tcPr>
          <w:p w14:paraId="78D695E6" w14:textId="77777777" w:rsidR="003A6EEB" w:rsidRDefault="003A6EEB" w:rsidP="00EA0DC8">
            <w:r>
              <w:t>Team Member(s)</w:t>
            </w:r>
          </w:p>
        </w:tc>
        <w:tc>
          <w:tcPr>
            <w:tcW w:w="6660" w:type="dxa"/>
          </w:tcPr>
          <w:p w14:paraId="5B418A5F" w14:textId="77777777" w:rsidR="003A6EEB" w:rsidRDefault="003A6EEB" w:rsidP="00EA0DC8">
            <w:r>
              <w:t>Roosevelt James</w:t>
            </w:r>
          </w:p>
        </w:tc>
      </w:tr>
      <w:tr w:rsidR="003A6EEB" w14:paraId="43D7C2BD" w14:textId="77777777" w:rsidTr="00EA0DC8">
        <w:tc>
          <w:tcPr>
            <w:tcW w:w="750" w:type="dxa"/>
          </w:tcPr>
          <w:p w14:paraId="780E2C0E" w14:textId="77777777" w:rsidR="003A6EEB" w:rsidRDefault="003A6EEB" w:rsidP="00EA0DC8"/>
        </w:tc>
        <w:tc>
          <w:tcPr>
            <w:tcW w:w="1675" w:type="dxa"/>
          </w:tcPr>
          <w:p w14:paraId="52BD0A7F" w14:textId="77777777" w:rsidR="003A6EEB" w:rsidRDefault="003A6EEB" w:rsidP="00EA0DC8"/>
        </w:tc>
        <w:tc>
          <w:tcPr>
            <w:tcW w:w="1800" w:type="dxa"/>
          </w:tcPr>
          <w:p w14:paraId="39489C41" w14:textId="77777777" w:rsidR="003A6EEB" w:rsidRDefault="003A6EEB" w:rsidP="00EA0DC8">
            <w:r>
              <w:t>AI Engine</w:t>
            </w:r>
          </w:p>
        </w:tc>
        <w:tc>
          <w:tcPr>
            <w:tcW w:w="6660" w:type="dxa"/>
            <w:tcBorders>
              <w:bottom w:val="single" w:sz="4" w:space="0" w:color="auto"/>
            </w:tcBorders>
          </w:tcPr>
          <w:p w14:paraId="319F3597" w14:textId="77777777" w:rsidR="003A6EEB" w:rsidRDefault="003A6EEB" w:rsidP="00EA0DC8">
            <w:r>
              <w:t>ChatGPT</w:t>
            </w:r>
          </w:p>
        </w:tc>
      </w:tr>
    </w:tbl>
    <w:p w14:paraId="4756A12E" w14:textId="26C9180E" w:rsidR="003A6EEB" w:rsidRDefault="003A6EEB" w:rsidP="003A6EEB">
      <w:pPr>
        <w:spacing w:before="160"/>
      </w:pPr>
      <w:r>
        <w:t>Prompt: “C</w:t>
      </w:r>
      <w:r w:rsidRPr="003A6EEB">
        <w:t xml:space="preserve">reate issues for GitHub project for the </w:t>
      </w:r>
      <w:proofErr w:type="spellStart"/>
      <w:r w:rsidRPr="003A6EEB">
        <w:t>todo</w:t>
      </w:r>
      <w:proofErr w:type="spellEnd"/>
      <w:r w:rsidRPr="003A6EEB">
        <w:t>, using these user stories</w:t>
      </w:r>
      <w:r>
        <w:t>”</w:t>
      </w:r>
    </w:p>
    <w:p w14:paraId="0124EB2F" w14:textId="77777777" w:rsidR="003A6EEB" w:rsidRDefault="003A6EEB" w:rsidP="00EB4E9B">
      <w:pPr>
        <w:spacing w:before="160"/>
        <w:jc w:val="left"/>
      </w:pPr>
    </w:p>
    <w:p w14:paraId="144EF044"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2F1A0D29" w14:textId="77777777" w:rsidTr="002F34BC">
        <w:tc>
          <w:tcPr>
            <w:tcW w:w="750" w:type="dxa"/>
          </w:tcPr>
          <w:p w14:paraId="26C28537" w14:textId="77777777" w:rsidR="000F1AB9" w:rsidRDefault="000F1AB9" w:rsidP="002F34BC">
            <w:r>
              <w:t>Date</w:t>
            </w:r>
          </w:p>
        </w:tc>
        <w:tc>
          <w:tcPr>
            <w:tcW w:w="1675" w:type="dxa"/>
          </w:tcPr>
          <w:p w14:paraId="0F7D64ED" w14:textId="77777777" w:rsidR="000F1AB9" w:rsidRDefault="000F1AB9" w:rsidP="002F34BC">
            <w:r>
              <w:t>10/30</w:t>
            </w:r>
          </w:p>
        </w:tc>
        <w:tc>
          <w:tcPr>
            <w:tcW w:w="1800" w:type="dxa"/>
          </w:tcPr>
          <w:p w14:paraId="589598AF" w14:textId="77777777" w:rsidR="000F1AB9" w:rsidRDefault="000F1AB9" w:rsidP="002F34BC">
            <w:r>
              <w:t>Team Member(s)</w:t>
            </w:r>
          </w:p>
        </w:tc>
        <w:tc>
          <w:tcPr>
            <w:tcW w:w="6660" w:type="dxa"/>
          </w:tcPr>
          <w:p w14:paraId="7E0F6170" w14:textId="77777777" w:rsidR="000F1AB9" w:rsidRDefault="000F1AB9" w:rsidP="002F34BC">
            <w:r>
              <w:t>Bazil Ashfaq</w:t>
            </w:r>
          </w:p>
        </w:tc>
      </w:tr>
      <w:tr w:rsidR="000F1AB9" w14:paraId="687E3301" w14:textId="77777777" w:rsidTr="002F34BC">
        <w:tc>
          <w:tcPr>
            <w:tcW w:w="750" w:type="dxa"/>
          </w:tcPr>
          <w:p w14:paraId="1577A0F5" w14:textId="77777777" w:rsidR="000F1AB9" w:rsidRDefault="000F1AB9" w:rsidP="002F34BC"/>
        </w:tc>
        <w:tc>
          <w:tcPr>
            <w:tcW w:w="1675" w:type="dxa"/>
          </w:tcPr>
          <w:p w14:paraId="2966A049" w14:textId="77777777" w:rsidR="000F1AB9" w:rsidRDefault="000F1AB9" w:rsidP="002F34BC"/>
        </w:tc>
        <w:tc>
          <w:tcPr>
            <w:tcW w:w="1800" w:type="dxa"/>
          </w:tcPr>
          <w:p w14:paraId="611FDCB8" w14:textId="77777777" w:rsidR="000F1AB9" w:rsidRDefault="000F1AB9" w:rsidP="002F34BC">
            <w:r>
              <w:t>AI Engine</w:t>
            </w:r>
          </w:p>
        </w:tc>
        <w:tc>
          <w:tcPr>
            <w:tcW w:w="6660" w:type="dxa"/>
            <w:tcBorders>
              <w:bottom w:val="single" w:sz="4" w:space="0" w:color="auto"/>
            </w:tcBorders>
          </w:tcPr>
          <w:p w14:paraId="1E6374A2" w14:textId="77777777" w:rsidR="000F1AB9" w:rsidRDefault="000F1AB9" w:rsidP="002F34BC">
            <w:r>
              <w:t>ChatGPT</w:t>
            </w:r>
          </w:p>
        </w:tc>
      </w:tr>
    </w:tbl>
    <w:p w14:paraId="0883B8A7" w14:textId="59424E54" w:rsidR="00B82873" w:rsidRDefault="000F1AB9" w:rsidP="000F1AB9">
      <w:pPr>
        <w:spacing w:before="160"/>
      </w:pPr>
      <w:r>
        <w:t>Prompt: “Does this class need anything else or can it be improved.”</w:t>
      </w:r>
      <w:r w:rsidR="00B82873">
        <w:br/>
      </w:r>
    </w:p>
    <w:p w14:paraId="404F888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5D5DF93C" w14:textId="77777777" w:rsidTr="002F34BC">
        <w:tc>
          <w:tcPr>
            <w:tcW w:w="750" w:type="dxa"/>
          </w:tcPr>
          <w:p w14:paraId="463677AB" w14:textId="77777777" w:rsidR="00B82873" w:rsidRDefault="00B82873" w:rsidP="00EB4E9B">
            <w:pPr>
              <w:jc w:val="left"/>
            </w:pPr>
            <w:r>
              <w:t>Date</w:t>
            </w:r>
          </w:p>
        </w:tc>
        <w:tc>
          <w:tcPr>
            <w:tcW w:w="1675" w:type="dxa"/>
          </w:tcPr>
          <w:p w14:paraId="3299AAEC" w14:textId="28B900EA" w:rsidR="00B82873" w:rsidRDefault="007F77C3" w:rsidP="00EB4E9B">
            <w:pPr>
              <w:jc w:val="left"/>
            </w:pPr>
            <w:r>
              <w:t>10/31/2024</w:t>
            </w:r>
          </w:p>
        </w:tc>
        <w:tc>
          <w:tcPr>
            <w:tcW w:w="1800" w:type="dxa"/>
          </w:tcPr>
          <w:p w14:paraId="4C3EE45E" w14:textId="77777777" w:rsidR="00B82873" w:rsidRDefault="00B82873" w:rsidP="00EB4E9B">
            <w:pPr>
              <w:jc w:val="left"/>
            </w:pPr>
            <w:r>
              <w:t>Team Member(s)</w:t>
            </w:r>
          </w:p>
        </w:tc>
        <w:tc>
          <w:tcPr>
            <w:tcW w:w="6660" w:type="dxa"/>
          </w:tcPr>
          <w:p w14:paraId="23CBD2AD" w14:textId="77777777" w:rsidR="00B82873" w:rsidRDefault="00B82873" w:rsidP="00EB4E9B">
            <w:pPr>
              <w:jc w:val="left"/>
            </w:pPr>
            <w:r>
              <w:t>Hudson Bowen</w:t>
            </w:r>
          </w:p>
        </w:tc>
      </w:tr>
      <w:tr w:rsidR="00B82873" w14:paraId="644ADA39" w14:textId="77777777" w:rsidTr="002F34BC">
        <w:tc>
          <w:tcPr>
            <w:tcW w:w="750" w:type="dxa"/>
          </w:tcPr>
          <w:p w14:paraId="792F4A16" w14:textId="77777777" w:rsidR="00B82873" w:rsidRDefault="00B82873" w:rsidP="00EB4E9B">
            <w:pPr>
              <w:jc w:val="left"/>
            </w:pPr>
          </w:p>
        </w:tc>
        <w:tc>
          <w:tcPr>
            <w:tcW w:w="1675" w:type="dxa"/>
          </w:tcPr>
          <w:p w14:paraId="263A1F49" w14:textId="77777777" w:rsidR="00B82873" w:rsidRDefault="00B82873" w:rsidP="00EB4E9B">
            <w:pPr>
              <w:jc w:val="left"/>
            </w:pPr>
          </w:p>
        </w:tc>
        <w:tc>
          <w:tcPr>
            <w:tcW w:w="1800" w:type="dxa"/>
          </w:tcPr>
          <w:p w14:paraId="1ECEFF93" w14:textId="77777777" w:rsidR="00B82873" w:rsidRDefault="00B82873" w:rsidP="00EB4E9B">
            <w:pPr>
              <w:jc w:val="left"/>
            </w:pPr>
            <w:r>
              <w:t>AI Engine</w:t>
            </w:r>
          </w:p>
        </w:tc>
        <w:tc>
          <w:tcPr>
            <w:tcW w:w="6660" w:type="dxa"/>
            <w:tcBorders>
              <w:bottom w:val="single" w:sz="4" w:space="0" w:color="auto"/>
            </w:tcBorders>
          </w:tcPr>
          <w:p w14:paraId="062F6BE5" w14:textId="77777777" w:rsidR="00B82873" w:rsidRDefault="00B82873" w:rsidP="00EB4E9B">
            <w:pPr>
              <w:jc w:val="left"/>
            </w:pPr>
            <w:r>
              <w:t>Copilot</w:t>
            </w:r>
          </w:p>
        </w:tc>
      </w:tr>
    </w:tbl>
    <w:p w14:paraId="26A2B917" w14:textId="77777777" w:rsidR="00B82873" w:rsidRDefault="00B82873" w:rsidP="00EB4E9B">
      <w:pPr>
        <w:spacing w:before="160"/>
        <w:jc w:val="left"/>
      </w:pPr>
    </w:p>
    <w:p w14:paraId="4BA36EE9" w14:textId="77777777" w:rsidR="00B82873" w:rsidRDefault="00B82873" w:rsidP="00EB4E9B">
      <w:pPr>
        <w:spacing w:before="160"/>
        <w:jc w:val="left"/>
      </w:pPr>
    </w:p>
    <w:p w14:paraId="57E2CC64" w14:textId="469DF7A0" w:rsidR="00B82873" w:rsidRDefault="00B82873" w:rsidP="00EB4E9B">
      <w:pPr>
        <w:spacing w:before="160"/>
        <w:jc w:val="left"/>
      </w:pPr>
      <w:r>
        <w:t xml:space="preserve">Prompt: </w:t>
      </w:r>
      <w:r w:rsidRPr="00B82873">
        <w:t xml:space="preserve">Add a button to list an item for sale on the "User </w:t>
      </w:r>
      <w:proofErr w:type="spellStart"/>
      <w:r w:rsidRPr="00B82873">
        <w:t>inteface</w:t>
      </w:r>
      <w:proofErr w:type="spellEnd"/>
      <w:r w:rsidRPr="00B82873">
        <w:t>" tab. Clicking this button should open a new tab to create an item. The item must be specified as “new” or “used”. Items have a title, weight, description, category, and up to three tags, and each tag can contain up to 40 characters. The available categories for an item are any category that has been added via the "System Admin" Tab. You cannot add an item if no category has been created yet. The "Create Item" tab should be closed automatically once the item has been created</w:t>
      </w:r>
      <w:r>
        <w:br/>
      </w:r>
    </w:p>
    <w:p w14:paraId="32C7F9D0"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3476359" w14:textId="77777777" w:rsidTr="002F34BC">
        <w:tc>
          <w:tcPr>
            <w:tcW w:w="750" w:type="dxa"/>
          </w:tcPr>
          <w:p w14:paraId="3CC7601A" w14:textId="77777777" w:rsidR="00B82873" w:rsidRDefault="00B82873" w:rsidP="00EB4E9B">
            <w:pPr>
              <w:jc w:val="left"/>
            </w:pPr>
            <w:r>
              <w:t>Date</w:t>
            </w:r>
          </w:p>
        </w:tc>
        <w:tc>
          <w:tcPr>
            <w:tcW w:w="1675" w:type="dxa"/>
          </w:tcPr>
          <w:p w14:paraId="47BEA07C" w14:textId="6913BC5C" w:rsidR="00B82873" w:rsidRDefault="007F77C3" w:rsidP="00EB4E9B">
            <w:pPr>
              <w:jc w:val="left"/>
            </w:pPr>
            <w:r>
              <w:t>10/31/2024</w:t>
            </w:r>
          </w:p>
        </w:tc>
        <w:tc>
          <w:tcPr>
            <w:tcW w:w="1800" w:type="dxa"/>
          </w:tcPr>
          <w:p w14:paraId="771F831E" w14:textId="77777777" w:rsidR="00B82873" w:rsidRDefault="00B82873" w:rsidP="00EB4E9B">
            <w:pPr>
              <w:jc w:val="left"/>
            </w:pPr>
            <w:r>
              <w:t>Team Member(s)</w:t>
            </w:r>
          </w:p>
        </w:tc>
        <w:tc>
          <w:tcPr>
            <w:tcW w:w="6660" w:type="dxa"/>
          </w:tcPr>
          <w:p w14:paraId="0EF62072" w14:textId="77777777" w:rsidR="00B82873" w:rsidRDefault="00B82873" w:rsidP="00EB4E9B">
            <w:pPr>
              <w:jc w:val="left"/>
            </w:pPr>
            <w:r>
              <w:t>Hudson Bowen</w:t>
            </w:r>
          </w:p>
        </w:tc>
      </w:tr>
      <w:tr w:rsidR="00B82873" w14:paraId="68E82901" w14:textId="77777777" w:rsidTr="002F34BC">
        <w:tc>
          <w:tcPr>
            <w:tcW w:w="750" w:type="dxa"/>
          </w:tcPr>
          <w:p w14:paraId="34BB0E12" w14:textId="77777777" w:rsidR="00B82873" w:rsidRDefault="00B82873" w:rsidP="00EB4E9B">
            <w:pPr>
              <w:jc w:val="left"/>
            </w:pPr>
          </w:p>
        </w:tc>
        <w:tc>
          <w:tcPr>
            <w:tcW w:w="1675" w:type="dxa"/>
          </w:tcPr>
          <w:p w14:paraId="07179FFC" w14:textId="77777777" w:rsidR="00B82873" w:rsidRDefault="00B82873" w:rsidP="00EB4E9B">
            <w:pPr>
              <w:jc w:val="left"/>
            </w:pPr>
          </w:p>
        </w:tc>
        <w:tc>
          <w:tcPr>
            <w:tcW w:w="1800" w:type="dxa"/>
          </w:tcPr>
          <w:p w14:paraId="3061390D" w14:textId="77777777" w:rsidR="00B82873" w:rsidRDefault="00B82873" w:rsidP="00EB4E9B">
            <w:pPr>
              <w:jc w:val="left"/>
            </w:pPr>
            <w:r>
              <w:t>AI Engine</w:t>
            </w:r>
          </w:p>
        </w:tc>
        <w:tc>
          <w:tcPr>
            <w:tcW w:w="6660" w:type="dxa"/>
            <w:tcBorders>
              <w:bottom w:val="single" w:sz="4" w:space="0" w:color="auto"/>
            </w:tcBorders>
          </w:tcPr>
          <w:p w14:paraId="1CD66B89" w14:textId="77777777" w:rsidR="00B82873" w:rsidRDefault="00B82873" w:rsidP="00EB4E9B">
            <w:pPr>
              <w:jc w:val="left"/>
            </w:pPr>
            <w:r>
              <w:t>Copilot</w:t>
            </w:r>
          </w:p>
        </w:tc>
      </w:tr>
    </w:tbl>
    <w:p w14:paraId="2D79FB15" w14:textId="77777777" w:rsidR="00B82873" w:rsidRDefault="00B82873" w:rsidP="00EB4E9B">
      <w:pPr>
        <w:spacing w:before="160"/>
        <w:jc w:val="left"/>
      </w:pPr>
    </w:p>
    <w:p w14:paraId="3BA227CD" w14:textId="77777777" w:rsidR="00B82873" w:rsidRDefault="00B82873" w:rsidP="00EB4E9B">
      <w:pPr>
        <w:spacing w:before="160"/>
        <w:jc w:val="left"/>
      </w:pPr>
    </w:p>
    <w:p w14:paraId="56DDAEC6" w14:textId="38FCC7E7" w:rsidR="00B82873" w:rsidRDefault="00B82873" w:rsidP="00EB4E9B">
      <w:pPr>
        <w:spacing w:before="160"/>
        <w:jc w:val="left"/>
      </w:pPr>
      <w:r>
        <w:t xml:space="preserve">Prompt: </w:t>
      </w:r>
      <w:r w:rsidRPr="00B82873">
        <w:t>You stopped in the middle of writing your code, please continue where you left off</w:t>
      </w:r>
      <w:r>
        <w:br/>
      </w:r>
    </w:p>
    <w:p w14:paraId="1186D0D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2AEBAE1" w14:textId="77777777" w:rsidTr="002F34BC">
        <w:tc>
          <w:tcPr>
            <w:tcW w:w="750" w:type="dxa"/>
          </w:tcPr>
          <w:p w14:paraId="7C0601E5" w14:textId="77777777" w:rsidR="00B82873" w:rsidRDefault="00B82873" w:rsidP="00EB4E9B">
            <w:pPr>
              <w:jc w:val="left"/>
            </w:pPr>
            <w:r>
              <w:t>Date</w:t>
            </w:r>
          </w:p>
        </w:tc>
        <w:tc>
          <w:tcPr>
            <w:tcW w:w="1675" w:type="dxa"/>
          </w:tcPr>
          <w:p w14:paraId="0D83A6D4" w14:textId="352E09A3" w:rsidR="00B82873" w:rsidRDefault="007F77C3" w:rsidP="00EB4E9B">
            <w:pPr>
              <w:jc w:val="left"/>
            </w:pPr>
            <w:r>
              <w:t>10/31/2024</w:t>
            </w:r>
          </w:p>
        </w:tc>
        <w:tc>
          <w:tcPr>
            <w:tcW w:w="1800" w:type="dxa"/>
          </w:tcPr>
          <w:p w14:paraId="0EA3D794" w14:textId="77777777" w:rsidR="00B82873" w:rsidRDefault="00B82873" w:rsidP="00EB4E9B">
            <w:pPr>
              <w:jc w:val="left"/>
            </w:pPr>
            <w:r>
              <w:t>Team Member(s)</w:t>
            </w:r>
          </w:p>
        </w:tc>
        <w:tc>
          <w:tcPr>
            <w:tcW w:w="6660" w:type="dxa"/>
          </w:tcPr>
          <w:p w14:paraId="3E9203F6" w14:textId="77777777" w:rsidR="00B82873" w:rsidRDefault="00B82873" w:rsidP="00EB4E9B">
            <w:pPr>
              <w:jc w:val="left"/>
            </w:pPr>
            <w:r>
              <w:t>Hudson Bowen</w:t>
            </w:r>
          </w:p>
        </w:tc>
      </w:tr>
      <w:tr w:rsidR="00B82873" w14:paraId="0F3D7575" w14:textId="77777777" w:rsidTr="002F34BC">
        <w:tc>
          <w:tcPr>
            <w:tcW w:w="750" w:type="dxa"/>
          </w:tcPr>
          <w:p w14:paraId="0443FA4C" w14:textId="77777777" w:rsidR="00B82873" w:rsidRDefault="00B82873" w:rsidP="00EB4E9B">
            <w:pPr>
              <w:jc w:val="left"/>
            </w:pPr>
          </w:p>
        </w:tc>
        <w:tc>
          <w:tcPr>
            <w:tcW w:w="1675" w:type="dxa"/>
          </w:tcPr>
          <w:p w14:paraId="3EE5DDB3" w14:textId="77777777" w:rsidR="00B82873" w:rsidRDefault="00B82873" w:rsidP="00EB4E9B">
            <w:pPr>
              <w:jc w:val="left"/>
            </w:pPr>
          </w:p>
        </w:tc>
        <w:tc>
          <w:tcPr>
            <w:tcW w:w="1800" w:type="dxa"/>
          </w:tcPr>
          <w:p w14:paraId="1376ED51" w14:textId="77777777" w:rsidR="00B82873" w:rsidRDefault="00B82873" w:rsidP="00EB4E9B">
            <w:pPr>
              <w:jc w:val="left"/>
            </w:pPr>
            <w:r>
              <w:t>AI Engine</w:t>
            </w:r>
          </w:p>
        </w:tc>
        <w:tc>
          <w:tcPr>
            <w:tcW w:w="6660" w:type="dxa"/>
            <w:tcBorders>
              <w:bottom w:val="single" w:sz="4" w:space="0" w:color="auto"/>
            </w:tcBorders>
          </w:tcPr>
          <w:p w14:paraId="547B0A0D" w14:textId="77777777" w:rsidR="00B82873" w:rsidRDefault="00B82873" w:rsidP="00EB4E9B">
            <w:pPr>
              <w:jc w:val="left"/>
            </w:pPr>
            <w:r>
              <w:t>Copilot</w:t>
            </w:r>
          </w:p>
        </w:tc>
      </w:tr>
    </w:tbl>
    <w:p w14:paraId="43CFD016" w14:textId="77777777" w:rsidR="00B82873" w:rsidRDefault="00B82873" w:rsidP="00EB4E9B">
      <w:pPr>
        <w:spacing w:before="160"/>
        <w:jc w:val="left"/>
      </w:pPr>
    </w:p>
    <w:p w14:paraId="166EB9E1" w14:textId="77777777" w:rsidR="00B82873" w:rsidRDefault="00B82873" w:rsidP="00EB4E9B">
      <w:pPr>
        <w:spacing w:before="160"/>
        <w:jc w:val="left"/>
      </w:pPr>
    </w:p>
    <w:p w14:paraId="30DDB712" w14:textId="01D5FCFE" w:rsidR="00B82873" w:rsidRDefault="00B82873" w:rsidP="00EB4E9B">
      <w:pPr>
        <w:spacing w:before="160"/>
        <w:jc w:val="left"/>
      </w:pPr>
      <w:r>
        <w:t xml:space="preserve">Prompt: </w:t>
      </w:r>
      <w:r w:rsidRPr="00B82873">
        <w:t xml:space="preserve">An item should have </w:t>
      </w:r>
      <w:proofErr w:type="spellStart"/>
      <w:r w:rsidRPr="00B82873">
        <w:t>it's</w:t>
      </w:r>
      <w:proofErr w:type="spellEnd"/>
      <w:r w:rsidRPr="00B82873">
        <w:t xml:space="preserve"> own class and should follow MVC architecture like the rest of the code does.</w:t>
      </w:r>
      <w:r>
        <w:br/>
      </w:r>
    </w:p>
    <w:p w14:paraId="44C4E835"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7F04CBA" w14:textId="77777777" w:rsidTr="002F34BC">
        <w:tc>
          <w:tcPr>
            <w:tcW w:w="750" w:type="dxa"/>
          </w:tcPr>
          <w:p w14:paraId="510D1BB5" w14:textId="77777777" w:rsidR="00B82873" w:rsidRDefault="00B82873" w:rsidP="00EB4E9B">
            <w:pPr>
              <w:jc w:val="left"/>
            </w:pPr>
            <w:r>
              <w:t>Date</w:t>
            </w:r>
          </w:p>
        </w:tc>
        <w:tc>
          <w:tcPr>
            <w:tcW w:w="1675" w:type="dxa"/>
          </w:tcPr>
          <w:p w14:paraId="7EECE284" w14:textId="4234817D" w:rsidR="00B82873" w:rsidRDefault="007F77C3" w:rsidP="00EB4E9B">
            <w:pPr>
              <w:jc w:val="left"/>
            </w:pPr>
            <w:r>
              <w:t>10/31/2024</w:t>
            </w:r>
          </w:p>
        </w:tc>
        <w:tc>
          <w:tcPr>
            <w:tcW w:w="1800" w:type="dxa"/>
          </w:tcPr>
          <w:p w14:paraId="60BAD424" w14:textId="77777777" w:rsidR="00B82873" w:rsidRDefault="00B82873" w:rsidP="00EB4E9B">
            <w:pPr>
              <w:jc w:val="left"/>
            </w:pPr>
            <w:r>
              <w:t>Team Member(s)</w:t>
            </w:r>
          </w:p>
        </w:tc>
        <w:tc>
          <w:tcPr>
            <w:tcW w:w="6660" w:type="dxa"/>
          </w:tcPr>
          <w:p w14:paraId="7A696262" w14:textId="77777777" w:rsidR="00B82873" w:rsidRDefault="00B82873" w:rsidP="00EB4E9B">
            <w:pPr>
              <w:jc w:val="left"/>
            </w:pPr>
            <w:r>
              <w:t>Hudson Bowen</w:t>
            </w:r>
          </w:p>
        </w:tc>
      </w:tr>
      <w:tr w:rsidR="00B82873" w14:paraId="29DD70CF" w14:textId="77777777" w:rsidTr="002F34BC">
        <w:tc>
          <w:tcPr>
            <w:tcW w:w="750" w:type="dxa"/>
          </w:tcPr>
          <w:p w14:paraId="18BC509E" w14:textId="77777777" w:rsidR="00B82873" w:rsidRDefault="00B82873" w:rsidP="00EB4E9B">
            <w:pPr>
              <w:jc w:val="left"/>
            </w:pPr>
          </w:p>
        </w:tc>
        <w:tc>
          <w:tcPr>
            <w:tcW w:w="1675" w:type="dxa"/>
          </w:tcPr>
          <w:p w14:paraId="0B6D7719" w14:textId="77777777" w:rsidR="00B82873" w:rsidRDefault="00B82873" w:rsidP="00EB4E9B">
            <w:pPr>
              <w:jc w:val="left"/>
            </w:pPr>
          </w:p>
        </w:tc>
        <w:tc>
          <w:tcPr>
            <w:tcW w:w="1800" w:type="dxa"/>
          </w:tcPr>
          <w:p w14:paraId="017EA851" w14:textId="77777777" w:rsidR="00B82873" w:rsidRDefault="00B82873" w:rsidP="00EB4E9B">
            <w:pPr>
              <w:jc w:val="left"/>
            </w:pPr>
            <w:r>
              <w:t>AI Engine</w:t>
            </w:r>
          </w:p>
        </w:tc>
        <w:tc>
          <w:tcPr>
            <w:tcW w:w="6660" w:type="dxa"/>
            <w:tcBorders>
              <w:bottom w:val="single" w:sz="4" w:space="0" w:color="auto"/>
            </w:tcBorders>
          </w:tcPr>
          <w:p w14:paraId="730BE1AC" w14:textId="77777777" w:rsidR="00B82873" w:rsidRDefault="00B82873" w:rsidP="00EB4E9B">
            <w:pPr>
              <w:jc w:val="left"/>
            </w:pPr>
            <w:r>
              <w:t>Copilot</w:t>
            </w:r>
          </w:p>
        </w:tc>
      </w:tr>
    </w:tbl>
    <w:p w14:paraId="2F3D74D1" w14:textId="77777777" w:rsidR="00B82873" w:rsidRDefault="00B82873" w:rsidP="00EB4E9B">
      <w:pPr>
        <w:spacing w:before="160"/>
        <w:jc w:val="left"/>
      </w:pPr>
    </w:p>
    <w:p w14:paraId="63B73191" w14:textId="77777777" w:rsidR="00B82873" w:rsidRDefault="00B82873" w:rsidP="00EB4E9B">
      <w:pPr>
        <w:spacing w:before="160"/>
        <w:jc w:val="left"/>
      </w:pPr>
    </w:p>
    <w:p w14:paraId="05F577FF" w14:textId="37A865DC" w:rsidR="00B82873" w:rsidRDefault="00B82873" w:rsidP="00EB4E9B">
      <w:pPr>
        <w:spacing w:before="160"/>
        <w:jc w:val="left"/>
      </w:pPr>
      <w:r>
        <w:t xml:space="preserve">Prompt: </w:t>
      </w:r>
      <w:r w:rsidRPr="00B82873">
        <w:t>Clicking the "Create Item" button on the create item tab does not close the tab.</w:t>
      </w:r>
      <w:r>
        <w:br/>
      </w:r>
    </w:p>
    <w:p w14:paraId="35092FD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5E9FC79" w14:textId="77777777" w:rsidTr="002F34BC">
        <w:tc>
          <w:tcPr>
            <w:tcW w:w="750" w:type="dxa"/>
          </w:tcPr>
          <w:p w14:paraId="3C7CA8B7" w14:textId="77777777" w:rsidR="00B82873" w:rsidRDefault="00B82873" w:rsidP="00EB4E9B">
            <w:pPr>
              <w:jc w:val="left"/>
            </w:pPr>
            <w:r>
              <w:t>Date</w:t>
            </w:r>
          </w:p>
        </w:tc>
        <w:tc>
          <w:tcPr>
            <w:tcW w:w="1675" w:type="dxa"/>
          </w:tcPr>
          <w:p w14:paraId="15614003" w14:textId="735878FD" w:rsidR="00B82873" w:rsidRDefault="007F77C3" w:rsidP="00EB4E9B">
            <w:pPr>
              <w:jc w:val="left"/>
            </w:pPr>
            <w:r>
              <w:t>10/31/2024</w:t>
            </w:r>
          </w:p>
        </w:tc>
        <w:tc>
          <w:tcPr>
            <w:tcW w:w="1800" w:type="dxa"/>
          </w:tcPr>
          <w:p w14:paraId="4EE16A29" w14:textId="77777777" w:rsidR="00B82873" w:rsidRDefault="00B82873" w:rsidP="00EB4E9B">
            <w:pPr>
              <w:jc w:val="left"/>
            </w:pPr>
            <w:r>
              <w:t>Team Member(s)</w:t>
            </w:r>
          </w:p>
        </w:tc>
        <w:tc>
          <w:tcPr>
            <w:tcW w:w="6660" w:type="dxa"/>
          </w:tcPr>
          <w:p w14:paraId="38B29424" w14:textId="77777777" w:rsidR="00B82873" w:rsidRDefault="00B82873" w:rsidP="00EB4E9B">
            <w:pPr>
              <w:jc w:val="left"/>
            </w:pPr>
            <w:r>
              <w:t>Hudson Bowen</w:t>
            </w:r>
          </w:p>
        </w:tc>
      </w:tr>
      <w:tr w:rsidR="00B82873" w14:paraId="63CB2C80" w14:textId="77777777" w:rsidTr="002F34BC">
        <w:tc>
          <w:tcPr>
            <w:tcW w:w="750" w:type="dxa"/>
          </w:tcPr>
          <w:p w14:paraId="6C878E2A" w14:textId="77777777" w:rsidR="00B82873" w:rsidRDefault="00B82873" w:rsidP="00EB4E9B">
            <w:pPr>
              <w:jc w:val="left"/>
            </w:pPr>
          </w:p>
        </w:tc>
        <w:tc>
          <w:tcPr>
            <w:tcW w:w="1675" w:type="dxa"/>
          </w:tcPr>
          <w:p w14:paraId="2765C3CA" w14:textId="77777777" w:rsidR="00B82873" w:rsidRDefault="00B82873" w:rsidP="00EB4E9B">
            <w:pPr>
              <w:jc w:val="left"/>
            </w:pPr>
          </w:p>
        </w:tc>
        <w:tc>
          <w:tcPr>
            <w:tcW w:w="1800" w:type="dxa"/>
          </w:tcPr>
          <w:p w14:paraId="0614F0D5" w14:textId="77777777" w:rsidR="00B82873" w:rsidRDefault="00B82873" w:rsidP="00EB4E9B">
            <w:pPr>
              <w:jc w:val="left"/>
            </w:pPr>
            <w:r>
              <w:t>AI Engine</w:t>
            </w:r>
          </w:p>
        </w:tc>
        <w:tc>
          <w:tcPr>
            <w:tcW w:w="6660" w:type="dxa"/>
            <w:tcBorders>
              <w:bottom w:val="single" w:sz="4" w:space="0" w:color="auto"/>
            </w:tcBorders>
          </w:tcPr>
          <w:p w14:paraId="6C67C3B0" w14:textId="77777777" w:rsidR="00B82873" w:rsidRDefault="00B82873" w:rsidP="00EB4E9B">
            <w:pPr>
              <w:jc w:val="left"/>
            </w:pPr>
            <w:r>
              <w:t>Copilot</w:t>
            </w:r>
          </w:p>
        </w:tc>
      </w:tr>
    </w:tbl>
    <w:p w14:paraId="04770431" w14:textId="77777777" w:rsidR="00B82873" w:rsidRDefault="00B82873" w:rsidP="00EB4E9B">
      <w:pPr>
        <w:spacing w:before="160"/>
        <w:jc w:val="left"/>
      </w:pPr>
    </w:p>
    <w:p w14:paraId="64E88F89" w14:textId="77777777" w:rsidR="00B82873" w:rsidRDefault="00B82873" w:rsidP="00EB4E9B">
      <w:pPr>
        <w:spacing w:before="160"/>
        <w:jc w:val="left"/>
      </w:pPr>
    </w:p>
    <w:p w14:paraId="48D75C67" w14:textId="1330E388" w:rsidR="00B82873" w:rsidRDefault="00B82873" w:rsidP="00EB4E9B">
      <w:pPr>
        <w:spacing w:before="160"/>
        <w:jc w:val="left"/>
      </w:pPr>
      <w:r>
        <w:t xml:space="preserve">Prompt: </w:t>
      </w:r>
      <w:r w:rsidR="009F60AA" w:rsidRPr="009F60AA">
        <w:t xml:space="preserve">The "Weight" should accept a number (allowing decimals) and should </w:t>
      </w:r>
      <w:proofErr w:type="spellStart"/>
      <w:r w:rsidR="009F60AA" w:rsidRPr="009F60AA">
        <w:t>pront</w:t>
      </w:r>
      <w:proofErr w:type="spellEnd"/>
      <w:r w:rsidR="009F60AA" w:rsidRPr="009F60AA">
        <w:t xml:space="preserve"> the user to select between common measurements for weight, such as oz, grams, </w:t>
      </w:r>
      <w:proofErr w:type="spellStart"/>
      <w:r w:rsidR="009F60AA" w:rsidRPr="009F60AA">
        <w:t>lbs</w:t>
      </w:r>
      <w:proofErr w:type="spellEnd"/>
      <w:r w:rsidR="009F60AA" w:rsidRPr="009F60AA">
        <w:t>, etc.</w:t>
      </w:r>
      <w:r>
        <w:br/>
      </w:r>
    </w:p>
    <w:p w14:paraId="0900A8E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3131BB3" w14:textId="77777777" w:rsidTr="002F34BC">
        <w:tc>
          <w:tcPr>
            <w:tcW w:w="750" w:type="dxa"/>
          </w:tcPr>
          <w:p w14:paraId="795C2BFC" w14:textId="77777777" w:rsidR="00B82873" w:rsidRDefault="00B82873" w:rsidP="00EB4E9B">
            <w:pPr>
              <w:jc w:val="left"/>
            </w:pPr>
            <w:r>
              <w:t>Date</w:t>
            </w:r>
          </w:p>
        </w:tc>
        <w:tc>
          <w:tcPr>
            <w:tcW w:w="1675" w:type="dxa"/>
          </w:tcPr>
          <w:p w14:paraId="601057BC" w14:textId="1BCD2946" w:rsidR="00B82873" w:rsidRDefault="007F77C3" w:rsidP="00EB4E9B">
            <w:pPr>
              <w:jc w:val="left"/>
            </w:pPr>
            <w:r>
              <w:t>10/31/2024</w:t>
            </w:r>
          </w:p>
        </w:tc>
        <w:tc>
          <w:tcPr>
            <w:tcW w:w="1800" w:type="dxa"/>
          </w:tcPr>
          <w:p w14:paraId="6E02A46E" w14:textId="77777777" w:rsidR="00B82873" w:rsidRDefault="00B82873" w:rsidP="00EB4E9B">
            <w:pPr>
              <w:jc w:val="left"/>
            </w:pPr>
            <w:r>
              <w:t>Team Member(s)</w:t>
            </w:r>
          </w:p>
        </w:tc>
        <w:tc>
          <w:tcPr>
            <w:tcW w:w="6660" w:type="dxa"/>
          </w:tcPr>
          <w:p w14:paraId="766B07B2" w14:textId="77777777" w:rsidR="00B82873" w:rsidRDefault="00B82873" w:rsidP="00EB4E9B">
            <w:pPr>
              <w:jc w:val="left"/>
            </w:pPr>
            <w:r>
              <w:t>Hudson Bowen</w:t>
            </w:r>
          </w:p>
        </w:tc>
      </w:tr>
      <w:tr w:rsidR="00B82873" w14:paraId="18F14496" w14:textId="77777777" w:rsidTr="002F34BC">
        <w:tc>
          <w:tcPr>
            <w:tcW w:w="750" w:type="dxa"/>
          </w:tcPr>
          <w:p w14:paraId="0F1A4206" w14:textId="77777777" w:rsidR="00B82873" w:rsidRDefault="00B82873" w:rsidP="00EB4E9B">
            <w:pPr>
              <w:jc w:val="left"/>
            </w:pPr>
          </w:p>
        </w:tc>
        <w:tc>
          <w:tcPr>
            <w:tcW w:w="1675" w:type="dxa"/>
          </w:tcPr>
          <w:p w14:paraId="7D63A929" w14:textId="77777777" w:rsidR="00B82873" w:rsidRDefault="00B82873" w:rsidP="00EB4E9B">
            <w:pPr>
              <w:jc w:val="left"/>
            </w:pPr>
          </w:p>
        </w:tc>
        <w:tc>
          <w:tcPr>
            <w:tcW w:w="1800" w:type="dxa"/>
          </w:tcPr>
          <w:p w14:paraId="735D7796" w14:textId="77777777" w:rsidR="00B82873" w:rsidRDefault="00B82873" w:rsidP="00EB4E9B">
            <w:pPr>
              <w:jc w:val="left"/>
            </w:pPr>
            <w:r>
              <w:t>AI Engine</w:t>
            </w:r>
          </w:p>
        </w:tc>
        <w:tc>
          <w:tcPr>
            <w:tcW w:w="6660" w:type="dxa"/>
            <w:tcBorders>
              <w:bottom w:val="single" w:sz="4" w:space="0" w:color="auto"/>
            </w:tcBorders>
          </w:tcPr>
          <w:p w14:paraId="63C1B2B2" w14:textId="77777777" w:rsidR="00B82873" w:rsidRDefault="00B82873" w:rsidP="00EB4E9B">
            <w:pPr>
              <w:jc w:val="left"/>
            </w:pPr>
            <w:r>
              <w:t>Copilot</w:t>
            </w:r>
          </w:p>
        </w:tc>
      </w:tr>
    </w:tbl>
    <w:p w14:paraId="7AE0F3DF" w14:textId="77777777" w:rsidR="00B82873" w:rsidRDefault="00B82873" w:rsidP="00EB4E9B">
      <w:pPr>
        <w:spacing w:before="160"/>
        <w:jc w:val="left"/>
      </w:pPr>
    </w:p>
    <w:p w14:paraId="22F8B9DC" w14:textId="77777777" w:rsidR="00B82873" w:rsidRDefault="00B82873" w:rsidP="00EB4E9B">
      <w:pPr>
        <w:spacing w:before="160"/>
        <w:jc w:val="left"/>
      </w:pPr>
    </w:p>
    <w:p w14:paraId="3AFEEC89" w14:textId="1F2911DD" w:rsidR="00B82873" w:rsidRDefault="00B82873" w:rsidP="00EB4E9B">
      <w:pPr>
        <w:spacing w:before="160"/>
        <w:jc w:val="left"/>
      </w:pPr>
      <w:r>
        <w:t xml:space="preserve">Prompt: </w:t>
      </w:r>
      <w:r w:rsidR="009F60AA" w:rsidRPr="009F60AA">
        <w:t>The window is a little too small, can you increase the size ?</w:t>
      </w:r>
      <w:r>
        <w:br/>
      </w:r>
    </w:p>
    <w:p w14:paraId="60C525C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452C4B19" w14:textId="77777777" w:rsidTr="002F34BC">
        <w:tc>
          <w:tcPr>
            <w:tcW w:w="750" w:type="dxa"/>
          </w:tcPr>
          <w:p w14:paraId="06470D40" w14:textId="77777777" w:rsidR="00B82873" w:rsidRDefault="00B82873" w:rsidP="00EB4E9B">
            <w:pPr>
              <w:jc w:val="left"/>
            </w:pPr>
            <w:r>
              <w:t>Date</w:t>
            </w:r>
          </w:p>
        </w:tc>
        <w:tc>
          <w:tcPr>
            <w:tcW w:w="1675" w:type="dxa"/>
          </w:tcPr>
          <w:p w14:paraId="6ED40E70" w14:textId="28B51349" w:rsidR="00B82873" w:rsidRDefault="007F77C3" w:rsidP="00EB4E9B">
            <w:pPr>
              <w:jc w:val="left"/>
            </w:pPr>
            <w:r>
              <w:t>10/31/2024</w:t>
            </w:r>
          </w:p>
        </w:tc>
        <w:tc>
          <w:tcPr>
            <w:tcW w:w="1800" w:type="dxa"/>
          </w:tcPr>
          <w:p w14:paraId="583AD5BF" w14:textId="77777777" w:rsidR="00B82873" w:rsidRDefault="00B82873" w:rsidP="00EB4E9B">
            <w:pPr>
              <w:jc w:val="left"/>
            </w:pPr>
            <w:r>
              <w:t>Team Member(s)</w:t>
            </w:r>
          </w:p>
        </w:tc>
        <w:tc>
          <w:tcPr>
            <w:tcW w:w="6660" w:type="dxa"/>
          </w:tcPr>
          <w:p w14:paraId="6426F25A" w14:textId="77777777" w:rsidR="00B82873" w:rsidRDefault="00B82873" w:rsidP="00EB4E9B">
            <w:pPr>
              <w:jc w:val="left"/>
            </w:pPr>
            <w:r>
              <w:t>Hudson Bowen</w:t>
            </w:r>
          </w:p>
        </w:tc>
      </w:tr>
      <w:tr w:rsidR="00B82873" w14:paraId="6D2929A4" w14:textId="77777777" w:rsidTr="002F34BC">
        <w:tc>
          <w:tcPr>
            <w:tcW w:w="750" w:type="dxa"/>
          </w:tcPr>
          <w:p w14:paraId="4F49E735" w14:textId="77777777" w:rsidR="00B82873" w:rsidRDefault="00B82873" w:rsidP="00EB4E9B">
            <w:pPr>
              <w:jc w:val="left"/>
            </w:pPr>
          </w:p>
        </w:tc>
        <w:tc>
          <w:tcPr>
            <w:tcW w:w="1675" w:type="dxa"/>
          </w:tcPr>
          <w:p w14:paraId="6137B006" w14:textId="77777777" w:rsidR="00B82873" w:rsidRDefault="00B82873" w:rsidP="00EB4E9B">
            <w:pPr>
              <w:jc w:val="left"/>
            </w:pPr>
          </w:p>
        </w:tc>
        <w:tc>
          <w:tcPr>
            <w:tcW w:w="1800" w:type="dxa"/>
          </w:tcPr>
          <w:p w14:paraId="3068B2DE" w14:textId="77777777" w:rsidR="00B82873" w:rsidRDefault="00B82873" w:rsidP="00EB4E9B">
            <w:pPr>
              <w:jc w:val="left"/>
            </w:pPr>
            <w:r>
              <w:t>AI Engine</w:t>
            </w:r>
          </w:p>
        </w:tc>
        <w:tc>
          <w:tcPr>
            <w:tcW w:w="6660" w:type="dxa"/>
            <w:tcBorders>
              <w:bottom w:val="single" w:sz="4" w:space="0" w:color="auto"/>
            </w:tcBorders>
          </w:tcPr>
          <w:p w14:paraId="3BA2BC93" w14:textId="77777777" w:rsidR="00B82873" w:rsidRDefault="00B82873" w:rsidP="00EB4E9B">
            <w:pPr>
              <w:jc w:val="left"/>
            </w:pPr>
            <w:r>
              <w:t>Copilot</w:t>
            </w:r>
          </w:p>
        </w:tc>
      </w:tr>
    </w:tbl>
    <w:p w14:paraId="5F2F7B67" w14:textId="77777777" w:rsidR="00B82873" w:rsidRDefault="00B82873" w:rsidP="00EB4E9B">
      <w:pPr>
        <w:spacing w:before="160"/>
        <w:jc w:val="left"/>
      </w:pPr>
    </w:p>
    <w:p w14:paraId="3B9DFDF4" w14:textId="77777777" w:rsidR="00B82873" w:rsidRDefault="00B82873" w:rsidP="00EB4E9B">
      <w:pPr>
        <w:spacing w:before="160"/>
        <w:jc w:val="left"/>
      </w:pPr>
    </w:p>
    <w:p w14:paraId="372443D2" w14:textId="654DB501" w:rsidR="00B82873" w:rsidRDefault="00B82873" w:rsidP="00EB4E9B">
      <w:pPr>
        <w:spacing w:before="160"/>
        <w:jc w:val="left"/>
      </w:pPr>
      <w:r>
        <w:t xml:space="preserve">Prompt: </w:t>
      </w:r>
      <w:r w:rsidR="009F60AA" w:rsidRPr="009F60AA">
        <w:t xml:space="preserve">Add a start and end date for the listed auction. The start date should automatically be filled in as the current date and time. The end date and time should be set by the user listing an item for sale. The user should have the option when creating an item to list a "Buy it now" price, in </w:t>
      </w:r>
      <w:proofErr w:type="spellStart"/>
      <w:r w:rsidR="009F60AA" w:rsidRPr="009F60AA">
        <w:t>usd</w:t>
      </w:r>
      <w:proofErr w:type="spellEnd"/>
      <w:r w:rsidR="009F60AA" w:rsidRPr="009F60AA">
        <w:t>.</w:t>
      </w:r>
      <w:r>
        <w:br/>
      </w:r>
    </w:p>
    <w:p w14:paraId="054AA263"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9293EF9" w14:textId="77777777" w:rsidTr="002F34BC">
        <w:tc>
          <w:tcPr>
            <w:tcW w:w="750" w:type="dxa"/>
          </w:tcPr>
          <w:p w14:paraId="1B44744D" w14:textId="77777777" w:rsidR="00B82873" w:rsidRDefault="00B82873" w:rsidP="00EB4E9B">
            <w:pPr>
              <w:jc w:val="left"/>
            </w:pPr>
            <w:r>
              <w:t>Date</w:t>
            </w:r>
          </w:p>
        </w:tc>
        <w:tc>
          <w:tcPr>
            <w:tcW w:w="1675" w:type="dxa"/>
          </w:tcPr>
          <w:p w14:paraId="2C2E7AA0" w14:textId="45B19B7B" w:rsidR="00B82873" w:rsidRDefault="007F77C3" w:rsidP="00EB4E9B">
            <w:pPr>
              <w:jc w:val="left"/>
            </w:pPr>
            <w:r>
              <w:t>10/31/2024</w:t>
            </w:r>
          </w:p>
        </w:tc>
        <w:tc>
          <w:tcPr>
            <w:tcW w:w="1800" w:type="dxa"/>
          </w:tcPr>
          <w:p w14:paraId="0E231F00" w14:textId="77777777" w:rsidR="00B82873" w:rsidRDefault="00B82873" w:rsidP="00EB4E9B">
            <w:pPr>
              <w:jc w:val="left"/>
            </w:pPr>
            <w:r>
              <w:t>Team Member(s)</w:t>
            </w:r>
          </w:p>
        </w:tc>
        <w:tc>
          <w:tcPr>
            <w:tcW w:w="6660" w:type="dxa"/>
          </w:tcPr>
          <w:p w14:paraId="7468F26D" w14:textId="77777777" w:rsidR="00B82873" w:rsidRDefault="00B82873" w:rsidP="00EB4E9B">
            <w:pPr>
              <w:jc w:val="left"/>
            </w:pPr>
            <w:r>
              <w:t>Hudson Bowen</w:t>
            </w:r>
          </w:p>
        </w:tc>
      </w:tr>
      <w:tr w:rsidR="00B82873" w14:paraId="24A40219" w14:textId="77777777" w:rsidTr="002F34BC">
        <w:tc>
          <w:tcPr>
            <w:tcW w:w="750" w:type="dxa"/>
          </w:tcPr>
          <w:p w14:paraId="3E61CE91" w14:textId="77777777" w:rsidR="00B82873" w:rsidRDefault="00B82873" w:rsidP="00EB4E9B">
            <w:pPr>
              <w:jc w:val="left"/>
            </w:pPr>
          </w:p>
        </w:tc>
        <w:tc>
          <w:tcPr>
            <w:tcW w:w="1675" w:type="dxa"/>
          </w:tcPr>
          <w:p w14:paraId="493E711C" w14:textId="77777777" w:rsidR="00B82873" w:rsidRDefault="00B82873" w:rsidP="00EB4E9B">
            <w:pPr>
              <w:jc w:val="left"/>
            </w:pPr>
          </w:p>
        </w:tc>
        <w:tc>
          <w:tcPr>
            <w:tcW w:w="1800" w:type="dxa"/>
          </w:tcPr>
          <w:p w14:paraId="7B86103E" w14:textId="77777777" w:rsidR="00B82873" w:rsidRDefault="00B82873" w:rsidP="00EB4E9B">
            <w:pPr>
              <w:jc w:val="left"/>
            </w:pPr>
            <w:r>
              <w:t>AI Engine</w:t>
            </w:r>
          </w:p>
        </w:tc>
        <w:tc>
          <w:tcPr>
            <w:tcW w:w="6660" w:type="dxa"/>
            <w:tcBorders>
              <w:bottom w:val="single" w:sz="4" w:space="0" w:color="auto"/>
            </w:tcBorders>
          </w:tcPr>
          <w:p w14:paraId="612A08E4" w14:textId="77777777" w:rsidR="00B82873" w:rsidRDefault="00B82873" w:rsidP="00EB4E9B">
            <w:pPr>
              <w:jc w:val="left"/>
            </w:pPr>
            <w:r>
              <w:t>Copilot</w:t>
            </w:r>
          </w:p>
        </w:tc>
      </w:tr>
    </w:tbl>
    <w:p w14:paraId="42F148CE" w14:textId="77777777" w:rsidR="00B82873" w:rsidRDefault="00B82873" w:rsidP="00EB4E9B">
      <w:pPr>
        <w:spacing w:before="160"/>
        <w:jc w:val="left"/>
      </w:pPr>
    </w:p>
    <w:p w14:paraId="3D82EADE" w14:textId="77777777" w:rsidR="00B82873" w:rsidRDefault="00B82873" w:rsidP="00EB4E9B">
      <w:pPr>
        <w:spacing w:before="160"/>
        <w:jc w:val="left"/>
      </w:pPr>
    </w:p>
    <w:p w14:paraId="62790CEE" w14:textId="2A855C63" w:rsidR="00B82873" w:rsidRDefault="00B82873" w:rsidP="00EB4E9B">
      <w:pPr>
        <w:spacing w:before="160"/>
        <w:jc w:val="left"/>
      </w:pPr>
      <w:r>
        <w:t xml:space="preserve">Prompt: </w:t>
      </w:r>
      <w:r w:rsidR="009F60AA" w:rsidRPr="009F60AA">
        <w:t>You stopped in the middle of writing code, please continue.</w:t>
      </w:r>
      <w:r>
        <w:br/>
      </w:r>
    </w:p>
    <w:p w14:paraId="58F1EED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4D5DC24" w14:textId="77777777" w:rsidTr="002F34BC">
        <w:tc>
          <w:tcPr>
            <w:tcW w:w="750" w:type="dxa"/>
          </w:tcPr>
          <w:p w14:paraId="5464628E" w14:textId="77777777" w:rsidR="00B82873" w:rsidRDefault="00B82873" w:rsidP="00EB4E9B">
            <w:pPr>
              <w:jc w:val="left"/>
            </w:pPr>
            <w:r>
              <w:t>Date</w:t>
            </w:r>
          </w:p>
        </w:tc>
        <w:tc>
          <w:tcPr>
            <w:tcW w:w="1675" w:type="dxa"/>
          </w:tcPr>
          <w:p w14:paraId="2A25C11F" w14:textId="4BE0EF4C" w:rsidR="00B82873" w:rsidRDefault="007F77C3" w:rsidP="00EB4E9B">
            <w:pPr>
              <w:jc w:val="left"/>
            </w:pPr>
            <w:r>
              <w:t>10/31/2024</w:t>
            </w:r>
          </w:p>
        </w:tc>
        <w:tc>
          <w:tcPr>
            <w:tcW w:w="1800" w:type="dxa"/>
          </w:tcPr>
          <w:p w14:paraId="056E8C72" w14:textId="77777777" w:rsidR="00B82873" w:rsidRDefault="00B82873" w:rsidP="00EB4E9B">
            <w:pPr>
              <w:jc w:val="left"/>
            </w:pPr>
            <w:r>
              <w:t>Team Member(s)</w:t>
            </w:r>
          </w:p>
        </w:tc>
        <w:tc>
          <w:tcPr>
            <w:tcW w:w="6660" w:type="dxa"/>
          </w:tcPr>
          <w:p w14:paraId="7D0E9E25" w14:textId="77777777" w:rsidR="00B82873" w:rsidRDefault="00B82873" w:rsidP="00EB4E9B">
            <w:pPr>
              <w:jc w:val="left"/>
            </w:pPr>
            <w:r>
              <w:t>Hudson Bowen</w:t>
            </w:r>
          </w:p>
        </w:tc>
      </w:tr>
      <w:tr w:rsidR="00B82873" w14:paraId="5D62D49C" w14:textId="77777777" w:rsidTr="002F34BC">
        <w:tc>
          <w:tcPr>
            <w:tcW w:w="750" w:type="dxa"/>
          </w:tcPr>
          <w:p w14:paraId="0B6B1DBC" w14:textId="77777777" w:rsidR="00B82873" w:rsidRDefault="00B82873" w:rsidP="00EB4E9B">
            <w:pPr>
              <w:jc w:val="left"/>
            </w:pPr>
          </w:p>
        </w:tc>
        <w:tc>
          <w:tcPr>
            <w:tcW w:w="1675" w:type="dxa"/>
          </w:tcPr>
          <w:p w14:paraId="276061CE" w14:textId="77777777" w:rsidR="00B82873" w:rsidRDefault="00B82873" w:rsidP="00EB4E9B">
            <w:pPr>
              <w:jc w:val="left"/>
            </w:pPr>
          </w:p>
        </w:tc>
        <w:tc>
          <w:tcPr>
            <w:tcW w:w="1800" w:type="dxa"/>
          </w:tcPr>
          <w:p w14:paraId="3794F1A1" w14:textId="77777777" w:rsidR="00B82873" w:rsidRDefault="00B82873" w:rsidP="00EB4E9B">
            <w:pPr>
              <w:jc w:val="left"/>
            </w:pPr>
            <w:r>
              <w:t>AI Engine</w:t>
            </w:r>
          </w:p>
        </w:tc>
        <w:tc>
          <w:tcPr>
            <w:tcW w:w="6660" w:type="dxa"/>
            <w:tcBorders>
              <w:bottom w:val="single" w:sz="4" w:space="0" w:color="auto"/>
            </w:tcBorders>
          </w:tcPr>
          <w:p w14:paraId="68068680" w14:textId="77777777" w:rsidR="00B82873" w:rsidRDefault="00B82873" w:rsidP="00EB4E9B">
            <w:pPr>
              <w:jc w:val="left"/>
            </w:pPr>
            <w:r>
              <w:t>Copilot</w:t>
            </w:r>
          </w:p>
        </w:tc>
      </w:tr>
    </w:tbl>
    <w:p w14:paraId="33834508" w14:textId="77777777" w:rsidR="00B82873" w:rsidRDefault="00B82873" w:rsidP="00EB4E9B">
      <w:pPr>
        <w:spacing w:before="160"/>
        <w:jc w:val="left"/>
      </w:pPr>
    </w:p>
    <w:p w14:paraId="4DFC0E03" w14:textId="77777777" w:rsidR="00B82873" w:rsidRDefault="00B82873" w:rsidP="00EB4E9B">
      <w:pPr>
        <w:spacing w:before="160"/>
        <w:jc w:val="left"/>
      </w:pPr>
    </w:p>
    <w:p w14:paraId="4CB723F8" w14:textId="77777777" w:rsidR="000F1AB9" w:rsidRDefault="00B82873" w:rsidP="00EB4E9B">
      <w:pPr>
        <w:spacing w:before="160"/>
        <w:jc w:val="left"/>
      </w:pPr>
      <w:r>
        <w:t xml:space="preserve">Prompt: </w:t>
      </w:r>
      <w:r w:rsidR="009F60AA" w:rsidRPr="009F60AA">
        <w:t xml:space="preserve">The end date </w:t>
      </w:r>
      <w:proofErr w:type="spellStart"/>
      <w:r w:rsidR="009F60AA" w:rsidRPr="009F60AA">
        <w:t>can not</w:t>
      </w:r>
      <w:proofErr w:type="spellEnd"/>
      <w:r w:rsidR="009F60AA" w:rsidRPr="009F60AA">
        <w:t xml:space="preserve"> be listed as before the start date. Make sure the user can not list the end date as anything before the current date and time</w:t>
      </w:r>
    </w:p>
    <w:p w14:paraId="768ED312" w14:textId="77777777" w:rsidR="000F1AB9" w:rsidRDefault="000F1AB9"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0EC9BB4A" w14:textId="77777777" w:rsidTr="002F34BC">
        <w:tc>
          <w:tcPr>
            <w:tcW w:w="750" w:type="dxa"/>
          </w:tcPr>
          <w:p w14:paraId="60445252" w14:textId="77777777" w:rsidR="000F1AB9" w:rsidRDefault="000F1AB9" w:rsidP="002F34BC">
            <w:r>
              <w:t>Date</w:t>
            </w:r>
          </w:p>
        </w:tc>
        <w:tc>
          <w:tcPr>
            <w:tcW w:w="1675" w:type="dxa"/>
          </w:tcPr>
          <w:p w14:paraId="38170C80" w14:textId="77777777" w:rsidR="000F1AB9" w:rsidRDefault="000F1AB9" w:rsidP="002F34BC">
            <w:r>
              <w:t>11/1</w:t>
            </w:r>
          </w:p>
        </w:tc>
        <w:tc>
          <w:tcPr>
            <w:tcW w:w="1800" w:type="dxa"/>
          </w:tcPr>
          <w:p w14:paraId="674755E0" w14:textId="77777777" w:rsidR="000F1AB9" w:rsidRDefault="000F1AB9" w:rsidP="002F34BC">
            <w:r>
              <w:t>Team Member(s)</w:t>
            </w:r>
          </w:p>
        </w:tc>
        <w:tc>
          <w:tcPr>
            <w:tcW w:w="6660" w:type="dxa"/>
          </w:tcPr>
          <w:p w14:paraId="36B6683D" w14:textId="77777777" w:rsidR="000F1AB9" w:rsidRDefault="000F1AB9" w:rsidP="002F34BC">
            <w:r>
              <w:t>Bazil Ashfaq</w:t>
            </w:r>
          </w:p>
        </w:tc>
      </w:tr>
      <w:tr w:rsidR="000F1AB9" w14:paraId="3AFDB72A" w14:textId="77777777" w:rsidTr="002F34BC">
        <w:tc>
          <w:tcPr>
            <w:tcW w:w="750" w:type="dxa"/>
          </w:tcPr>
          <w:p w14:paraId="6C22B22A" w14:textId="77777777" w:rsidR="000F1AB9" w:rsidRDefault="000F1AB9" w:rsidP="002F34BC"/>
        </w:tc>
        <w:tc>
          <w:tcPr>
            <w:tcW w:w="1675" w:type="dxa"/>
          </w:tcPr>
          <w:p w14:paraId="0A19DC83" w14:textId="77777777" w:rsidR="000F1AB9" w:rsidRDefault="000F1AB9" w:rsidP="002F34BC"/>
        </w:tc>
        <w:tc>
          <w:tcPr>
            <w:tcW w:w="1800" w:type="dxa"/>
          </w:tcPr>
          <w:p w14:paraId="1D2D4CC2" w14:textId="77777777" w:rsidR="000F1AB9" w:rsidRDefault="000F1AB9" w:rsidP="002F34BC">
            <w:r>
              <w:t>AI Engine</w:t>
            </w:r>
          </w:p>
        </w:tc>
        <w:tc>
          <w:tcPr>
            <w:tcW w:w="6660" w:type="dxa"/>
            <w:tcBorders>
              <w:bottom w:val="single" w:sz="4" w:space="0" w:color="auto"/>
            </w:tcBorders>
          </w:tcPr>
          <w:p w14:paraId="6DE666AC" w14:textId="77777777" w:rsidR="000F1AB9" w:rsidRDefault="000F1AB9" w:rsidP="002F34BC">
            <w:r>
              <w:t>ChatGPT</w:t>
            </w:r>
          </w:p>
        </w:tc>
      </w:tr>
    </w:tbl>
    <w:p w14:paraId="3268A8A4" w14:textId="77777777" w:rsidR="000F1AB9" w:rsidRDefault="000F1AB9" w:rsidP="000F1AB9">
      <w:pPr>
        <w:spacing w:before="160"/>
      </w:pPr>
      <w:r>
        <w:t>Prompt: “How can I make Item class be connected to the Category class”</w:t>
      </w:r>
    </w:p>
    <w:p w14:paraId="2FAE4D56" w14:textId="77777777" w:rsidR="000F1AB9" w:rsidRDefault="00B82873" w:rsidP="00EB4E9B">
      <w:pPr>
        <w:spacing w:before="160"/>
        <w:jc w:val="left"/>
      </w:pPr>
      <w:r>
        <w:br/>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07E8F19D" w14:textId="77777777" w:rsidTr="002F34BC">
        <w:tc>
          <w:tcPr>
            <w:tcW w:w="750" w:type="dxa"/>
          </w:tcPr>
          <w:p w14:paraId="4CD9988F" w14:textId="77777777" w:rsidR="000F1AB9" w:rsidRDefault="000F1AB9" w:rsidP="002F34BC">
            <w:r>
              <w:t>Date</w:t>
            </w:r>
          </w:p>
        </w:tc>
        <w:tc>
          <w:tcPr>
            <w:tcW w:w="1675" w:type="dxa"/>
          </w:tcPr>
          <w:p w14:paraId="52BE8841" w14:textId="77777777" w:rsidR="000F1AB9" w:rsidRDefault="000F1AB9" w:rsidP="002F34BC">
            <w:r>
              <w:t>11/2</w:t>
            </w:r>
          </w:p>
        </w:tc>
        <w:tc>
          <w:tcPr>
            <w:tcW w:w="1800" w:type="dxa"/>
          </w:tcPr>
          <w:p w14:paraId="727E0B70" w14:textId="77777777" w:rsidR="000F1AB9" w:rsidRDefault="000F1AB9" w:rsidP="002F34BC">
            <w:r>
              <w:t>Team Member(s)</w:t>
            </w:r>
          </w:p>
        </w:tc>
        <w:tc>
          <w:tcPr>
            <w:tcW w:w="6660" w:type="dxa"/>
          </w:tcPr>
          <w:p w14:paraId="6889C21E" w14:textId="77777777" w:rsidR="000F1AB9" w:rsidRDefault="000F1AB9" w:rsidP="002F34BC">
            <w:r>
              <w:t>Bazil Ashfaq</w:t>
            </w:r>
          </w:p>
        </w:tc>
      </w:tr>
      <w:tr w:rsidR="000F1AB9" w14:paraId="68B3876E" w14:textId="77777777" w:rsidTr="002F34BC">
        <w:tc>
          <w:tcPr>
            <w:tcW w:w="750" w:type="dxa"/>
          </w:tcPr>
          <w:p w14:paraId="0E89B90E" w14:textId="77777777" w:rsidR="000F1AB9" w:rsidRDefault="000F1AB9" w:rsidP="002F34BC"/>
        </w:tc>
        <w:tc>
          <w:tcPr>
            <w:tcW w:w="1675" w:type="dxa"/>
          </w:tcPr>
          <w:p w14:paraId="548CF738" w14:textId="77777777" w:rsidR="000F1AB9" w:rsidRDefault="000F1AB9" w:rsidP="002F34BC"/>
        </w:tc>
        <w:tc>
          <w:tcPr>
            <w:tcW w:w="1800" w:type="dxa"/>
          </w:tcPr>
          <w:p w14:paraId="3EF514D5" w14:textId="77777777" w:rsidR="000F1AB9" w:rsidRDefault="000F1AB9" w:rsidP="002F34BC">
            <w:r>
              <w:t>AI Engine</w:t>
            </w:r>
          </w:p>
        </w:tc>
        <w:tc>
          <w:tcPr>
            <w:tcW w:w="6660" w:type="dxa"/>
            <w:tcBorders>
              <w:bottom w:val="single" w:sz="4" w:space="0" w:color="auto"/>
            </w:tcBorders>
          </w:tcPr>
          <w:p w14:paraId="5B2D0206" w14:textId="77777777" w:rsidR="000F1AB9" w:rsidRDefault="000F1AB9" w:rsidP="002F34BC">
            <w:r>
              <w:t>ChatGPT</w:t>
            </w:r>
          </w:p>
        </w:tc>
      </w:tr>
    </w:tbl>
    <w:p w14:paraId="4A5F6C57" w14:textId="77777777" w:rsidR="000F1AB9" w:rsidRDefault="000F1AB9" w:rsidP="000F1AB9">
      <w:pPr>
        <w:spacing w:before="160"/>
      </w:pPr>
      <w:r>
        <w:t>Prompt: “Can you write tests that would effectively test every method in my Category class”</w:t>
      </w:r>
    </w:p>
    <w:p w14:paraId="49CC163A" w14:textId="77777777" w:rsidR="000F1AB9" w:rsidRDefault="000F1AB9" w:rsidP="000F1AB9">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0F1AB9" w14:paraId="1EC6A40E" w14:textId="77777777" w:rsidTr="002F34BC">
        <w:tc>
          <w:tcPr>
            <w:tcW w:w="750" w:type="dxa"/>
          </w:tcPr>
          <w:p w14:paraId="357D99FE" w14:textId="77777777" w:rsidR="000F1AB9" w:rsidRDefault="000F1AB9" w:rsidP="002F34BC">
            <w:r>
              <w:t>Date</w:t>
            </w:r>
          </w:p>
        </w:tc>
        <w:tc>
          <w:tcPr>
            <w:tcW w:w="1675" w:type="dxa"/>
          </w:tcPr>
          <w:p w14:paraId="2E8986D5" w14:textId="77777777" w:rsidR="000F1AB9" w:rsidRDefault="000F1AB9" w:rsidP="002F34BC">
            <w:r>
              <w:t>11/2</w:t>
            </w:r>
          </w:p>
        </w:tc>
        <w:tc>
          <w:tcPr>
            <w:tcW w:w="1800" w:type="dxa"/>
          </w:tcPr>
          <w:p w14:paraId="6D065FE2" w14:textId="77777777" w:rsidR="000F1AB9" w:rsidRDefault="000F1AB9" w:rsidP="002F34BC">
            <w:r>
              <w:t>Team Member(s)</w:t>
            </w:r>
          </w:p>
        </w:tc>
        <w:tc>
          <w:tcPr>
            <w:tcW w:w="6660" w:type="dxa"/>
          </w:tcPr>
          <w:p w14:paraId="28995E62" w14:textId="77777777" w:rsidR="000F1AB9" w:rsidRDefault="000F1AB9" w:rsidP="002F34BC">
            <w:r>
              <w:t>Bazil Ashfaq</w:t>
            </w:r>
          </w:p>
        </w:tc>
      </w:tr>
      <w:tr w:rsidR="000F1AB9" w14:paraId="3739A2D7" w14:textId="77777777" w:rsidTr="002F34BC">
        <w:tc>
          <w:tcPr>
            <w:tcW w:w="750" w:type="dxa"/>
          </w:tcPr>
          <w:p w14:paraId="45906761" w14:textId="77777777" w:rsidR="000F1AB9" w:rsidRDefault="000F1AB9" w:rsidP="002F34BC"/>
        </w:tc>
        <w:tc>
          <w:tcPr>
            <w:tcW w:w="1675" w:type="dxa"/>
          </w:tcPr>
          <w:p w14:paraId="4FDADA37" w14:textId="77777777" w:rsidR="000F1AB9" w:rsidRDefault="000F1AB9" w:rsidP="002F34BC"/>
        </w:tc>
        <w:tc>
          <w:tcPr>
            <w:tcW w:w="1800" w:type="dxa"/>
          </w:tcPr>
          <w:p w14:paraId="19F251FD" w14:textId="77777777" w:rsidR="000F1AB9" w:rsidRDefault="000F1AB9" w:rsidP="002F34BC">
            <w:r>
              <w:t>AI Engine</w:t>
            </w:r>
          </w:p>
        </w:tc>
        <w:tc>
          <w:tcPr>
            <w:tcW w:w="6660" w:type="dxa"/>
            <w:tcBorders>
              <w:bottom w:val="single" w:sz="4" w:space="0" w:color="auto"/>
            </w:tcBorders>
          </w:tcPr>
          <w:p w14:paraId="004020DE" w14:textId="77777777" w:rsidR="000F1AB9" w:rsidRDefault="000F1AB9" w:rsidP="002F34BC">
            <w:r>
              <w:t>ChatGPT</w:t>
            </w:r>
          </w:p>
        </w:tc>
      </w:tr>
    </w:tbl>
    <w:p w14:paraId="59B25537" w14:textId="71E2F37F" w:rsidR="00B82873" w:rsidRDefault="000F1AB9" w:rsidP="000F1AB9">
      <w:pPr>
        <w:spacing w:before="160"/>
      </w:pPr>
      <w:r>
        <w:t>Prompt: “Can you write tests that would effectively test every method in my Item class”</w:t>
      </w:r>
    </w:p>
    <w:p w14:paraId="297C0DCD"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070B538" w14:textId="77777777" w:rsidTr="002F34BC">
        <w:tc>
          <w:tcPr>
            <w:tcW w:w="750" w:type="dxa"/>
          </w:tcPr>
          <w:p w14:paraId="172A3DC1" w14:textId="77777777" w:rsidR="00B82873" w:rsidRDefault="00B82873" w:rsidP="00EB4E9B">
            <w:pPr>
              <w:jc w:val="left"/>
            </w:pPr>
            <w:r>
              <w:t>Date</w:t>
            </w:r>
          </w:p>
        </w:tc>
        <w:tc>
          <w:tcPr>
            <w:tcW w:w="1675" w:type="dxa"/>
          </w:tcPr>
          <w:p w14:paraId="4A8FC524" w14:textId="7C9EAE9E" w:rsidR="00B82873" w:rsidRDefault="007F77C3" w:rsidP="00EB4E9B">
            <w:pPr>
              <w:jc w:val="left"/>
            </w:pPr>
            <w:r>
              <w:t>11/3/2024</w:t>
            </w:r>
          </w:p>
        </w:tc>
        <w:tc>
          <w:tcPr>
            <w:tcW w:w="1800" w:type="dxa"/>
          </w:tcPr>
          <w:p w14:paraId="088AE07B" w14:textId="77777777" w:rsidR="00B82873" w:rsidRDefault="00B82873" w:rsidP="00EB4E9B">
            <w:pPr>
              <w:jc w:val="left"/>
            </w:pPr>
            <w:r>
              <w:t>Team Member(s)</w:t>
            </w:r>
          </w:p>
        </w:tc>
        <w:tc>
          <w:tcPr>
            <w:tcW w:w="6660" w:type="dxa"/>
          </w:tcPr>
          <w:p w14:paraId="52D27F76" w14:textId="77777777" w:rsidR="00B82873" w:rsidRDefault="00B82873" w:rsidP="00EB4E9B">
            <w:pPr>
              <w:jc w:val="left"/>
            </w:pPr>
            <w:r>
              <w:t>Hudson Bowen</w:t>
            </w:r>
          </w:p>
        </w:tc>
      </w:tr>
      <w:tr w:rsidR="00B82873" w14:paraId="4BD158E4" w14:textId="77777777" w:rsidTr="002F34BC">
        <w:tc>
          <w:tcPr>
            <w:tcW w:w="750" w:type="dxa"/>
          </w:tcPr>
          <w:p w14:paraId="2EE52001" w14:textId="77777777" w:rsidR="00B82873" w:rsidRDefault="00B82873" w:rsidP="00EB4E9B">
            <w:pPr>
              <w:jc w:val="left"/>
            </w:pPr>
          </w:p>
        </w:tc>
        <w:tc>
          <w:tcPr>
            <w:tcW w:w="1675" w:type="dxa"/>
          </w:tcPr>
          <w:p w14:paraId="2709872E" w14:textId="77777777" w:rsidR="00B82873" w:rsidRDefault="00B82873" w:rsidP="00EB4E9B">
            <w:pPr>
              <w:jc w:val="left"/>
            </w:pPr>
          </w:p>
        </w:tc>
        <w:tc>
          <w:tcPr>
            <w:tcW w:w="1800" w:type="dxa"/>
          </w:tcPr>
          <w:p w14:paraId="3393A7C2" w14:textId="77777777" w:rsidR="00B82873" w:rsidRDefault="00B82873" w:rsidP="00EB4E9B">
            <w:pPr>
              <w:jc w:val="left"/>
            </w:pPr>
            <w:r>
              <w:t>AI Engine</w:t>
            </w:r>
          </w:p>
        </w:tc>
        <w:tc>
          <w:tcPr>
            <w:tcW w:w="6660" w:type="dxa"/>
            <w:tcBorders>
              <w:bottom w:val="single" w:sz="4" w:space="0" w:color="auto"/>
            </w:tcBorders>
          </w:tcPr>
          <w:p w14:paraId="42979238" w14:textId="77777777" w:rsidR="00B82873" w:rsidRDefault="00B82873" w:rsidP="00EB4E9B">
            <w:pPr>
              <w:jc w:val="left"/>
            </w:pPr>
            <w:r>
              <w:t>Copilot</w:t>
            </w:r>
          </w:p>
        </w:tc>
      </w:tr>
    </w:tbl>
    <w:p w14:paraId="394C07E8" w14:textId="77777777" w:rsidR="00B82873" w:rsidRDefault="00B82873" w:rsidP="00EB4E9B">
      <w:pPr>
        <w:spacing w:before="160"/>
        <w:jc w:val="left"/>
      </w:pPr>
    </w:p>
    <w:p w14:paraId="34D82A65" w14:textId="77777777" w:rsidR="00B82873" w:rsidRDefault="00B82873" w:rsidP="00EB4E9B">
      <w:pPr>
        <w:spacing w:before="160"/>
        <w:jc w:val="left"/>
      </w:pPr>
    </w:p>
    <w:p w14:paraId="78492917" w14:textId="77777777" w:rsidR="009F60AA" w:rsidRDefault="00B82873" w:rsidP="00EB4E9B">
      <w:pPr>
        <w:spacing w:before="160"/>
        <w:jc w:val="left"/>
      </w:pPr>
      <w:r>
        <w:t xml:space="preserve">Prompt: </w:t>
      </w:r>
      <w:r w:rsidR="009F60AA">
        <w:t xml:space="preserve">Display any items that I have created onto the "My Profile" tab. Displayed Items should be sorted on ending date, soonest first, show item name, price, shipping cost, whether active or not, winning or current bid. </w:t>
      </w:r>
    </w:p>
    <w:p w14:paraId="29BA420E" w14:textId="77777777" w:rsidR="009F60AA" w:rsidRDefault="009F60AA" w:rsidP="00EB4E9B">
      <w:pPr>
        <w:spacing w:before="160"/>
        <w:jc w:val="left"/>
      </w:pPr>
    </w:p>
    <w:p w14:paraId="63DF39BC" w14:textId="6984DFBC" w:rsidR="00B82873" w:rsidRDefault="009F60AA" w:rsidP="00EB4E9B">
      <w:pPr>
        <w:spacing w:before="160"/>
        <w:jc w:val="left"/>
      </w:pPr>
      <w:r>
        <w:t>Also display all created items onto the "User Interface" tab, beneath the "Create Item" button. Allow the ability to scroll down the page if there are too many items listed. These items should be shown in chronological order based on ending date, i.e. soonest to end listed first.</w:t>
      </w:r>
      <w:r w:rsidR="00B82873">
        <w:br/>
      </w:r>
    </w:p>
    <w:p w14:paraId="05B6C15C"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6E699A4" w14:textId="77777777" w:rsidTr="002F34BC">
        <w:tc>
          <w:tcPr>
            <w:tcW w:w="750" w:type="dxa"/>
          </w:tcPr>
          <w:p w14:paraId="4F2494A7" w14:textId="77777777" w:rsidR="00B82873" w:rsidRDefault="00B82873" w:rsidP="00EB4E9B">
            <w:pPr>
              <w:jc w:val="left"/>
            </w:pPr>
            <w:r>
              <w:t>Date</w:t>
            </w:r>
          </w:p>
        </w:tc>
        <w:tc>
          <w:tcPr>
            <w:tcW w:w="1675" w:type="dxa"/>
          </w:tcPr>
          <w:p w14:paraId="4967A747" w14:textId="73D31D48" w:rsidR="00B82873" w:rsidRDefault="007F77C3" w:rsidP="00EB4E9B">
            <w:pPr>
              <w:jc w:val="left"/>
            </w:pPr>
            <w:r>
              <w:t>11/3/2024</w:t>
            </w:r>
          </w:p>
        </w:tc>
        <w:tc>
          <w:tcPr>
            <w:tcW w:w="1800" w:type="dxa"/>
          </w:tcPr>
          <w:p w14:paraId="28893C1D" w14:textId="77777777" w:rsidR="00B82873" w:rsidRDefault="00B82873" w:rsidP="00EB4E9B">
            <w:pPr>
              <w:jc w:val="left"/>
            </w:pPr>
            <w:r>
              <w:t>Team Member(s)</w:t>
            </w:r>
          </w:p>
        </w:tc>
        <w:tc>
          <w:tcPr>
            <w:tcW w:w="6660" w:type="dxa"/>
          </w:tcPr>
          <w:p w14:paraId="33D3FEE6" w14:textId="77777777" w:rsidR="00B82873" w:rsidRDefault="00B82873" w:rsidP="00EB4E9B">
            <w:pPr>
              <w:jc w:val="left"/>
            </w:pPr>
            <w:r>
              <w:t>Hudson Bowen</w:t>
            </w:r>
          </w:p>
        </w:tc>
      </w:tr>
      <w:tr w:rsidR="00B82873" w14:paraId="7FA620B3" w14:textId="77777777" w:rsidTr="002F34BC">
        <w:tc>
          <w:tcPr>
            <w:tcW w:w="750" w:type="dxa"/>
          </w:tcPr>
          <w:p w14:paraId="37A10B7C" w14:textId="77777777" w:rsidR="00B82873" w:rsidRDefault="00B82873" w:rsidP="00EB4E9B">
            <w:pPr>
              <w:jc w:val="left"/>
            </w:pPr>
          </w:p>
        </w:tc>
        <w:tc>
          <w:tcPr>
            <w:tcW w:w="1675" w:type="dxa"/>
          </w:tcPr>
          <w:p w14:paraId="384264E5" w14:textId="77777777" w:rsidR="00B82873" w:rsidRDefault="00B82873" w:rsidP="00EB4E9B">
            <w:pPr>
              <w:jc w:val="left"/>
            </w:pPr>
          </w:p>
        </w:tc>
        <w:tc>
          <w:tcPr>
            <w:tcW w:w="1800" w:type="dxa"/>
          </w:tcPr>
          <w:p w14:paraId="66257EA7" w14:textId="77777777" w:rsidR="00B82873" w:rsidRDefault="00B82873" w:rsidP="00EB4E9B">
            <w:pPr>
              <w:jc w:val="left"/>
            </w:pPr>
            <w:r>
              <w:t>AI Engine</w:t>
            </w:r>
          </w:p>
        </w:tc>
        <w:tc>
          <w:tcPr>
            <w:tcW w:w="6660" w:type="dxa"/>
            <w:tcBorders>
              <w:bottom w:val="single" w:sz="4" w:space="0" w:color="auto"/>
            </w:tcBorders>
          </w:tcPr>
          <w:p w14:paraId="4778C839" w14:textId="77777777" w:rsidR="00B82873" w:rsidRDefault="00B82873" w:rsidP="00EB4E9B">
            <w:pPr>
              <w:jc w:val="left"/>
            </w:pPr>
            <w:r>
              <w:t>Copilot</w:t>
            </w:r>
          </w:p>
        </w:tc>
      </w:tr>
    </w:tbl>
    <w:p w14:paraId="234165BF" w14:textId="77777777" w:rsidR="00B82873" w:rsidRDefault="00B82873" w:rsidP="00EB4E9B">
      <w:pPr>
        <w:spacing w:before="160"/>
        <w:jc w:val="left"/>
      </w:pPr>
    </w:p>
    <w:p w14:paraId="1EE90776" w14:textId="77777777" w:rsidR="00B82873" w:rsidRDefault="00B82873" w:rsidP="00EB4E9B">
      <w:pPr>
        <w:spacing w:before="160"/>
        <w:jc w:val="left"/>
      </w:pPr>
    </w:p>
    <w:p w14:paraId="6CD000BF" w14:textId="251DC922" w:rsidR="00B82873" w:rsidRDefault="00B82873" w:rsidP="00EB4E9B">
      <w:pPr>
        <w:spacing w:before="160"/>
        <w:jc w:val="left"/>
      </w:pPr>
      <w:r>
        <w:t xml:space="preserve">Prompt: </w:t>
      </w:r>
      <w:r w:rsidR="009F60AA" w:rsidRPr="009F60AA">
        <w:t xml:space="preserve">The constructor </w:t>
      </w:r>
      <w:proofErr w:type="spellStart"/>
      <w:r w:rsidR="009F60AA" w:rsidRPr="009F60AA">
        <w:t>ItemController</w:t>
      </w:r>
      <w:proofErr w:type="spellEnd"/>
      <w:r w:rsidR="009F60AA" w:rsidRPr="009F60AA">
        <w:t>(</w:t>
      </w:r>
      <w:proofErr w:type="spellStart"/>
      <w:r w:rsidR="009F60AA" w:rsidRPr="009F60AA">
        <w:t>ItemView</w:t>
      </w:r>
      <w:proofErr w:type="spellEnd"/>
      <w:r w:rsidR="009F60AA" w:rsidRPr="009F60AA">
        <w:t xml:space="preserve">, </w:t>
      </w:r>
      <w:proofErr w:type="spellStart"/>
      <w:r w:rsidR="009F60AA" w:rsidRPr="009F60AA">
        <w:t>ObservableList</w:t>
      </w:r>
      <w:proofErr w:type="spellEnd"/>
      <w:r w:rsidR="009F60AA" w:rsidRPr="009F60AA">
        <w:t xml:space="preserve">&lt;Category&gt;, </w:t>
      </w:r>
      <w:proofErr w:type="spellStart"/>
      <w:r w:rsidR="009F60AA" w:rsidRPr="009F60AA">
        <w:t>TabPane</w:t>
      </w:r>
      <w:proofErr w:type="spellEnd"/>
      <w:r w:rsidR="009F60AA" w:rsidRPr="009F60AA">
        <w:t xml:space="preserve">, Tab) is undefined. The method </w:t>
      </w:r>
      <w:proofErr w:type="spellStart"/>
      <w:r w:rsidR="009F60AA" w:rsidRPr="009F60AA">
        <w:t>getUserInterfaceItemsBox</w:t>
      </w:r>
      <w:proofErr w:type="spellEnd"/>
      <w:r w:rsidR="009F60AA" w:rsidRPr="009F60AA">
        <w:t xml:space="preserve">() is undefined for the type </w:t>
      </w:r>
      <w:proofErr w:type="spellStart"/>
      <w:r w:rsidR="009F60AA" w:rsidRPr="009F60AA">
        <w:t>ItemView</w:t>
      </w:r>
      <w:proofErr w:type="spellEnd"/>
      <w:r w:rsidR="009F60AA" w:rsidRPr="009F60AA">
        <w:t xml:space="preserve">. The method </w:t>
      </w:r>
      <w:proofErr w:type="spellStart"/>
      <w:r w:rsidR="009F60AA" w:rsidRPr="009F60AA">
        <w:t>getMyProfileItemsBox</w:t>
      </w:r>
      <w:proofErr w:type="spellEnd"/>
      <w:r w:rsidR="009F60AA" w:rsidRPr="009F60AA">
        <w:t xml:space="preserve">() is undefined for the type </w:t>
      </w:r>
      <w:proofErr w:type="spellStart"/>
      <w:r w:rsidR="009F60AA" w:rsidRPr="009F60AA">
        <w:t>ItemView</w:t>
      </w:r>
      <w:proofErr w:type="spellEnd"/>
      <w:r w:rsidR="009F60AA" w:rsidRPr="009F60AA">
        <w:t>.</w:t>
      </w:r>
      <w:r>
        <w:br/>
      </w:r>
    </w:p>
    <w:p w14:paraId="02B9992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6C6B162" w14:textId="77777777" w:rsidTr="002F34BC">
        <w:tc>
          <w:tcPr>
            <w:tcW w:w="750" w:type="dxa"/>
          </w:tcPr>
          <w:p w14:paraId="253500BA" w14:textId="77777777" w:rsidR="00B82873" w:rsidRDefault="00B82873" w:rsidP="00EB4E9B">
            <w:pPr>
              <w:jc w:val="left"/>
            </w:pPr>
            <w:r>
              <w:t>Date</w:t>
            </w:r>
          </w:p>
        </w:tc>
        <w:tc>
          <w:tcPr>
            <w:tcW w:w="1675" w:type="dxa"/>
          </w:tcPr>
          <w:p w14:paraId="7D69A2B4" w14:textId="77777777" w:rsidR="00B82873" w:rsidRDefault="00B82873" w:rsidP="00EB4E9B">
            <w:pPr>
              <w:jc w:val="left"/>
            </w:pPr>
          </w:p>
        </w:tc>
        <w:tc>
          <w:tcPr>
            <w:tcW w:w="1800" w:type="dxa"/>
          </w:tcPr>
          <w:p w14:paraId="5893E101" w14:textId="77777777" w:rsidR="00B82873" w:rsidRDefault="00B82873" w:rsidP="00EB4E9B">
            <w:pPr>
              <w:jc w:val="left"/>
            </w:pPr>
            <w:r>
              <w:t>Team Member(s)</w:t>
            </w:r>
          </w:p>
        </w:tc>
        <w:tc>
          <w:tcPr>
            <w:tcW w:w="6660" w:type="dxa"/>
          </w:tcPr>
          <w:p w14:paraId="3C2BC8E4" w14:textId="77777777" w:rsidR="00B82873" w:rsidRDefault="00B82873" w:rsidP="00EB4E9B">
            <w:pPr>
              <w:jc w:val="left"/>
            </w:pPr>
            <w:r>
              <w:t>Hudson Bowen</w:t>
            </w:r>
          </w:p>
        </w:tc>
      </w:tr>
      <w:tr w:rsidR="00B82873" w14:paraId="55C82A9F" w14:textId="77777777" w:rsidTr="002F34BC">
        <w:tc>
          <w:tcPr>
            <w:tcW w:w="750" w:type="dxa"/>
          </w:tcPr>
          <w:p w14:paraId="3F9005A5" w14:textId="77777777" w:rsidR="00B82873" w:rsidRDefault="00B82873" w:rsidP="00EB4E9B">
            <w:pPr>
              <w:jc w:val="left"/>
            </w:pPr>
          </w:p>
        </w:tc>
        <w:tc>
          <w:tcPr>
            <w:tcW w:w="1675" w:type="dxa"/>
          </w:tcPr>
          <w:p w14:paraId="13356D53" w14:textId="77777777" w:rsidR="00B82873" w:rsidRDefault="00B82873" w:rsidP="00EB4E9B">
            <w:pPr>
              <w:jc w:val="left"/>
            </w:pPr>
          </w:p>
        </w:tc>
        <w:tc>
          <w:tcPr>
            <w:tcW w:w="1800" w:type="dxa"/>
          </w:tcPr>
          <w:p w14:paraId="03AFCF97" w14:textId="77777777" w:rsidR="00B82873" w:rsidRDefault="00B82873" w:rsidP="00EB4E9B">
            <w:pPr>
              <w:jc w:val="left"/>
            </w:pPr>
            <w:r>
              <w:t>AI Engine</w:t>
            </w:r>
          </w:p>
        </w:tc>
        <w:tc>
          <w:tcPr>
            <w:tcW w:w="6660" w:type="dxa"/>
            <w:tcBorders>
              <w:bottom w:val="single" w:sz="4" w:space="0" w:color="auto"/>
            </w:tcBorders>
          </w:tcPr>
          <w:p w14:paraId="0ABB7D72" w14:textId="77777777" w:rsidR="00B82873" w:rsidRDefault="00B82873" w:rsidP="00EB4E9B">
            <w:pPr>
              <w:jc w:val="left"/>
            </w:pPr>
            <w:r>
              <w:t>Copilot</w:t>
            </w:r>
          </w:p>
        </w:tc>
      </w:tr>
    </w:tbl>
    <w:p w14:paraId="7B17F60B" w14:textId="77777777" w:rsidR="00B82873" w:rsidRDefault="00B82873" w:rsidP="00EB4E9B">
      <w:pPr>
        <w:spacing w:before="160"/>
        <w:jc w:val="left"/>
      </w:pPr>
    </w:p>
    <w:p w14:paraId="6146ED7E" w14:textId="77777777" w:rsidR="00B82873" w:rsidRDefault="00B82873" w:rsidP="00EB4E9B">
      <w:pPr>
        <w:spacing w:before="160"/>
        <w:jc w:val="left"/>
      </w:pPr>
    </w:p>
    <w:p w14:paraId="7911F162" w14:textId="6C6E22D2" w:rsidR="00B82873" w:rsidRDefault="00B82873" w:rsidP="00EB4E9B">
      <w:pPr>
        <w:spacing w:before="160"/>
        <w:jc w:val="left"/>
      </w:pPr>
      <w:r>
        <w:t xml:space="preserve">Prompt: </w:t>
      </w:r>
      <w:r w:rsidR="009F60AA" w:rsidRPr="009F60AA">
        <w:t xml:space="preserve">The method </w:t>
      </w:r>
      <w:proofErr w:type="spellStart"/>
      <w:r w:rsidR="009F60AA" w:rsidRPr="009F60AA">
        <w:t>getWeightUnitComboBox</w:t>
      </w:r>
      <w:proofErr w:type="spellEnd"/>
      <w:r w:rsidR="009F60AA" w:rsidRPr="009F60AA">
        <w:t xml:space="preserve">() is undefined for the type </w:t>
      </w:r>
      <w:proofErr w:type="spellStart"/>
      <w:r w:rsidR="009F60AA" w:rsidRPr="009F60AA">
        <w:t>ItemView</w:t>
      </w:r>
      <w:proofErr w:type="spellEnd"/>
      <w:r w:rsidR="009F60AA" w:rsidRPr="009F60AA">
        <w:t>.</w:t>
      </w:r>
      <w:r>
        <w:br/>
      </w:r>
    </w:p>
    <w:p w14:paraId="40662B0C"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94345A1" w14:textId="77777777" w:rsidTr="002F34BC">
        <w:tc>
          <w:tcPr>
            <w:tcW w:w="750" w:type="dxa"/>
          </w:tcPr>
          <w:p w14:paraId="2A8E3B4F" w14:textId="77777777" w:rsidR="00B82873" w:rsidRDefault="00B82873" w:rsidP="00EB4E9B">
            <w:pPr>
              <w:jc w:val="left"/>
            </w:pPr>
            <w:r>
              <w:t>Date</w:t>
            </w:r>
          </w:p>
        </w:tc>
        <w:tc>
          <w:tcPr>
            <w:tcW w:w="1675" w:type="dxa"/>
          </w:tcPr>
          <w:p w14:paraId="2D861846" w14:textId="3EA54BFA" w:rsidR="00B82873" w:rsidRDefault="007F77C3" w:rsidP="00EB4E9B">
            <w:pPr>
              <w:jc w:val="left"/>
            </w:pPr>
            <w:r>
              <w:t>11/3/2024</w:t>
            </w:r>
          </w:p>
        </w:tc>
        <w:tc>
          <w:tcPr>
            <w:tcW w:w="1800" w:type="dxa"/>
          </w:tcPr>
          <w:p w14:paraId="0C5DEF5A" w14:textId="77777777" w:rsidR="00B82873" w:rsidRDefault="00B82873" w:rsidP="00EB4E9B">
            <w:pPr>
              <w:jc w:val="left"/>
            </w:pPr>
            <w:r>
              <w:t>Team Member(s)</w:t>
            </w:r>
          </w:p>
        </w:tc>
        <w:tc>
          <w:tcPr>
            <w:tcW w:w="6660" w:type="dxa"/>
          </w:tcPr>
          <w:p w14:paraId="0AB412D6" w14:textId="77777777" w:rsidR="00B82873" w:rsidRDefault="00B82873" w:rsidP="00EB4E9B">
            <w:pPr>
              <w:jc w:val="left"/>
            </w:pPr>
            <w:r>
              <w:t>Hudson Bowen</w:t>
            </w:r>
          </w:p>
        </w:tc>
      </w:tr>
      <w:tr w:rsidR="00B82873" w14:paraId="2BC7F7D3" w14:textId="77777777" w:rsidTr="002F34BC">
        <w:tc>
          <w:tcPr>
            <w:tcW w:w="750" w:type="dxa"/>
          </w:tcPr>
          <w:p w14:paraId="64D2F991" w14:textId="77777777" w:rsidR="00B82873" w:rsidRDefault="00B82873" w:rsidP="00EB4E9B">
            <w:pPr>
              <w:jc w:val="left"/>
            </w:pPr>
          </w:p>
        </w:tc>
        <w:tc>
          <w:tcPr>
            <w:tcW w:w="1675" w:type="dxa"/>
          </w:tcPr>
          <w:p w14:paraId="0CBD25D7" w14:textId="77777777" w:rsidR="00B82873" w:rsidRDefault="00B82873" w:rsidP="00EB4E9B">
            <w:pPr>
              <w:jc w:val="left"/>
            </w:pPr>
          </w:p>
        </w:tc>
        <w:tc>
          <w:tcPr>
            <w:tcW w:w="1800" w:type="dxa"/>
          </w:tcPr>
          <w:p w14:paraId="4F616DBD" w14:textId="77777777" w:rsidR="00B82873" w:rsidRDefault="00B82873" w:rsidP="00EB4E9B">
            <w:pPr>
              <w:jc w:val="left"/>
            </w:pPr>
            <w:r>
              <w:t>AI Engine</w:t>
            </w:r>
          </w:p>
        </w:tc>
        <w:tc>
          <w:tcPr>
            <w:tcW w:w="6660" w:type="dxa"/>
            <w:tcBorders>
              <w:bottom w:val="single" w:sz="4" w:space="0" w:color="auto"/>
            </w:tcBorders>
          </w:tcPr>
          <w:p w14:paraId="67BBD42F" w14:textId="77777777" w:rsidR="00B82873" w:rsidRDefault="00B82873" w:rsidP="00EB4E9B">
            <w:pPr>
              <w:jc w:val="left"/>
            </w:pPr>
            <w:r>
              <w:t>Copilot</w:t>
            </w:r>
          </w:p>
        </w:tc>
      </w:tr>
    </w:tbl>
    <w:p w14:paraId="317B30F2" w14:textId="77777777" w:rsidR="00B82873" w:rsidRDefault="00B82873" w:rsidP="00EB4E9B">
      <w:pPr>
        <w:spacing w:before="160"/>
        <w:jc w:val="left"/>
      </w:pPr>
    </w:p>
    <w:p w14:paraId="5E117ED7" w14:textId="77777777" w:rsidR="00B82873" w:rsidRDefault="00B82873" w:rsidP="00EB4E9B">
      <w:pPr>
        <w:spacing w:before="160"/>
        <w:jc w:val="left"/>
      </w:pPr>
    </w:p>
    <w:p w14:paraId="603BF085" w14:textId="1E3E2F12" w:rsidR="00B82873" w:rsidRDefault="00B82873" w:rsidP="00EB4E9B">
      <w:pPr>
        <w:spacing w:before="160"/>
        <w:jc w:val="left"/>
      </w:pPr>
      <w:r>
        <w:t xml:space="preserve">Prompt: </w:t>
      </w:r>
      <w:r w:rsidR="00886A20" w:rsidRPr="00886A20">
        <w:t xml:space="preserve">I am going to give you a few WIP classes. These classes are incomplete. The end result will mimic auctioning/online shopping services through a GUI application. Test classes are needed for methods with logic. Generate these JUnit test cases once I have told you that you have received all of the classes. Do not use </w:t>
      </w:r>
      <w:proofErr w:type="spellStart"/>
      <w:r w:rsidR="00886A20" w:rsidRPr="00886A20">
        <w:t>Testfx</w:t>
      </w:r>
      <w:proofErr w:type="spellEnd"/>
      <w:r w:rsidR="00886A20" w:rsidRPr="00886A20">
        <w:t>.</w:t>
      </w:r>
      <w:r>
        <w:br/>
      </w:r>
    </w:p>
    <w:p w14:paraId="7687062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FBC41BE" w14:textId="77777777" w:rsidTr="002F34BC">
        <w:tc>
          <w:tcPr>
            <w:tcW w:w="750" w:type="dxa"/>
          </w:tcPr>
          <w:p w14:paraId="35047005" w14:textId="77777777" w:rsidR="00B82873" w:rsidRDefault="00B82873" w:rsidP="00EB4E9B">
            <w:pPr>
              <w:jc w:val="left"/>
            </w:pPr>
            <w:r>
              <w:t>Date</w:t>
            </w:r>
          </w:p>
        </w:tc>
        <w:tc>
          <w:tcPr>
            <w:tcW w:w="1675" w:type="dxa"/>
          </w:tcPr>
          <w:p w14:paraId="064A45EA" w14:textId="6660992C" w:rsidR="00B82873" w:rsidRDefault="007F77C3" w:rsidP="00EB4E9B">
            <w:pPr>
              <w:jc w:val="left"/>
            </w:pPr>
            <w:r>
              <w:t>11/3/2024</w:t>
            </w:r>
          </w:p>
        </w:tc>
        <w:tc>
          <w:tcPr>
            <w:tcW w:w="1800" w:type="dxa"/>
          </w:tcPr>
          <w:p w14:paraId="6A68CA2B" w14:textId="77777777" w:rsidR="00B82873" w:rsidRDefault="00B82873" w:rsidP="00EB4E9B">
            <w:pPr>
              <w:jc w:val="left"/>
            </w:pPr>
            <w:r>
              <w:t>Team Member(s)</w:t>
            </w:r>
          </w:p>
        </w:tc>
        <w:tc>
          <w:tcPr>
            <w:tcW w:w="6660" w:type="dxa"/>
          </w:tcPr>
          <w:p w14:paraId="5120BB3F" w14:textId="77777777" w:rsidR="00B82873" w:rsidRDefault="00B82873" w:rsidP="00EB4E9B">
            <w:pPr>
              <w:jc w:val="left"/>
            </w:pPr>
            <w:r>
              <w:t>Hudson Bowen</w:t>
            </w:r>
          </w:p>
        </w:tc>
      </w:tr>
      <w:tr w:rsidR="00B82873" w14:paraId="45784564" w14:textId="77777777" w:rsidTr="002F34BC">
        <w:tc>
          <w:tcPr>
            <w:tcW w:w="750" w:type="dxa"/>
          </w:tcPr>
          <w:p w14:paraId="2432F868" w14:textId="77777777" w:rsidR="00B82873" w:rsidRDefault="00B82873" w:rsidP="00EB4E9B">
            <w:pPr>
              <w:jc w:val="left"/>
            </w:pPr>
          </w:p>
        </w:tc>
        <w:tc>
          <w:tcPr>
            <w:tcW w:w="1675" w:type="dxa"/>
          </w:tcPr>
          <w:p w14:paraId="5270744A" w14:textId="77777777" w:rsidR="00B82873" w:rsidRDefault="00B82873" w:rsidP="00EB4E9B">
            <w:pPr>
              <w:jc w:val="left"/>
            </w:pPr>
          </w:p>
        </w:tc>
        <w:tc>
          <w:tcPr>
            <w:tcW w:w="1800" w:type="dxa"/>
          </w:tcPr>
          <w:p w14:paraId="3F2A11CD" w14:textId="77777777" w:rsidR="00B82873" w:rsidRDefault="00B82873" w:rsidP="00EB4E9B">
            <w:pPr>
              <w:jc w:val="left"/>
            </w:pPr>
            <w:r>
              <w:t>AI Engine</w:t>
            </w:r>
          </w:p>
        </w:tc>
        <w:tc>
          <w:tcPr>
            <w:tcW w:w="6660" w:type="dxa"/>
            <w:tcBorders>
              <w:bottom w:val="single" w:sz="4" w:space="0" w:color="auto"/>
            </w:tcBorders>
          </w:tcPr>
          <w:p w14:paraId="4BF9B3EC" w14:textId="77777777" w:rsidR="00B82873" w:rsidRDefault="00B82873" w:rsidP="00EB4E9B">
            <w:pPr>
              <w:jc w:val="left"/>
            </w:pPr>
            <w:r>
              <w:t>Copilot</w:t>
            </w:r>
          </w:p>
        </w:tc>
      </w:tr>
    </w:tbl>
    <w:p w14:paraId="320AF34F" w14:textId="77777777" w:rsidR="00B82873" w:rsidRDefault="00B82873" w:rsidP="00EB4E9B">
      <w:pPr>
        <w:spacing w:before="160"/>
        <w:jc w:val="left"/>
      </w:pPr>
    </w:p>
    <w:p w14:paraId="6924D957" w14:textId="77777777" w:rsidR="00B82873" w:rsidRDefault="00B82873" w:rsidP="00EB4E9B">
      <w:pPr>
        <w:spacing w:before="160"/>
        <w:jc w:val="left"/>
      </w:pPr>
    </w:p>
    <w:p w14:paraId="45B2CEEC" w14:textId="212C145D" w:rsidR="00B82873" w:rsidRDefault="00B82873" w:rsidP="00EB4E9B">
      <w:pPr>
        <w:spacing w:before="160"/>
        <w:jc w:val="left"/>
      </w:pPr>
      <w:r>
        <w:t xml:space="preserve">Prompt: </w:t>
      </w:r>
      <w:r w:rsidR="00886A20" w:rsidRPr="00886A20">
        <w:t xml:space="preserve">Create the test classes without </w:t>
      </w:r>
      <w:proofErr w:type="spellStart"/>
      <w:r w:rsidR="00886A20" w:rsidRPr="00886A20">
        <w:t>mockito</w:t>
      </w:r>
      <w:proofErr w:type="spellEnd"/>
      <w:r>
        <w:br/>
      </w:r>
    </w:p>
    <w:p w14:paraId="77B91849"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AFB29EC" w14:textId="77777777" w:rsidTr="002F34BC">
        <w:tc>
          <w:tcPr>
            <w:tcW w:w="750" w:type="dxa"/>
          </w:tcPr>
          <w:p w14:paraId="12E59F95" w14:textId="77777777" w:rsidR="00B82873" w:rsidRDefault="00B82873" w:rsidP="00EB4E9B">
            <w:pPr>
              <w:jc w:val="left"/>
            </w:pPr>
            <w:r>
              <w:t>Date</w:t>
            </w:r>
          </w:p>
        </w:tc>
        <w:tc>
          <w:tcPr>
            <w:tcW w:w="1675" w:type="dxa"/>
          </w:tcPr>
          <w:p w14:paraId="0E27E2BC" w14:textId="22E127A5" w:rsidR="00B82873" w:rsidRDefault="007F77C3" w:rsidP="00EB4E9B">
            <w:pPr>
              <w:jc w:val="left"/>
            </w:pPr>
            <w:r>
              <w:t>11/3/2024</w:t>
            </w:r>
          </w:p>
        </w:tc>
        <w:tc>
          <w:tcPr>
            <w:tcW w:w="1800" w:type="dxa"/>
          </w:tcPr>
          <w:p w14:paraId="2B320457" w14:textId="77777777" w:rsidR="00B82873" w:rsidRDefault="00B82873" w:rsidP="00EB4E9B">
            <w:pPr>
              <w:jc w:val="left"/>
            </w:pPr>
            <w:r>
              <w:t>Team Member(s)</w:t>
            </w:r>
          </w:p>
        </w:tc>
        <w:tc>
          <w:tcPr>
            <w:tcW w:w="6660" w:type="dxa"/>
          </w:tcPr>
          <w:p w14:paraId="38DD405E" w14:textId="77777777" w:rsidR="00B82873" w:rsidRDefault="00B82873" w:rsidP="00EB4E9B">
            <w:pPr>
              <w:jc w:val="left"/>
            </w:pPr>
            <w:r>
              <w:t>Hudson Bowen</w:t>
            </w:r>
          </w:p>
        </w:tc>
      </w:tr>
      <w:tr w:rsidR="00B82873" w14:paraId="41C002F5" w14:textId="77777777" w:rsidTr="002F34BC">
        <w:tc>
          <w:tcPr>
            <w:tcW w:w="750" w:type="dxa"/>
          </w:tcPr>
          <w:p w14:paraId="3083F90F" w14:textId="77777777" w:rsidR="00B82873" w:rsidRDefault="00B82873" w:rsidP="00EB4E9B">
            <w:pPr>
              <w:jc w:val="left"/>
            </w:pPr>
          </w:p>
        </w:tc>
        <w:tc>
          <w:tcPr>
            <w:tcW w:w="1675" w:type="dxa"/>
          </w:tcPr>
          <w:p w14:paraId="51F68260" w14:textId="77777777" w:rsidR="00B82873" w:rsidRDefault="00B82873" w:rsidP="00EB4E9B">
            <w:pPr>
              <w:jc w:val="left"/>
            </w:pPr>
          </w:p>
        </w:tc>
        <w:tc>
          <w:tcPr>
            <w:tcW w:w="1800" w:type="dxa"/>
          </w:tcPr>
          <w:p w14:paraId="78F4731D" w14:textId="77777777" w:rsidR="00B82873" w:rsidRDefault="00B82873" w:rsidP="00EB4E9B">
            <w:pPr>
              <w:jc w:val="left"/>
            </w:pPr>
            <w:r>
              <w:t>AI Engine</w:t>
            </w:r>
          </w:p>
        </w:tc>
        <w:tc>
          <w:tcPr>
            <w:tcW w:w="6660" w:type="dxa"/>
            <w:tcBorders>
              <w:bottom w:val="single" w:sz="4" w:space="0" w:color="auto"/>
            </w:tcBorders>
          </w:tcPr>
          <w:p w14:paraId="54F1225C" w14:textId="77777777" w:rsidR="00B82873" w:rsidRDefault="00B82873" w:rsidP="00EB4E9B">
            <w:pPr>
              <w:jc w:val="left"/>
            </w:pPr>
            <w:r>
              <w:t>Copilot</w:t>
            </w:r>
          </w:p>
        </w:tc>
      </w:tr>
    </w:tbl>
    <w:p w14:paraId="7E3E3B2E" w14:textId="77777777" w:rsidR="00B82873" w:rsidRDefault="00B82873" w:rsidP="00EB4E9B">
      <w:pPr>
        <w:spacing w:before="160"/>
        <w:jc w:val="left"/>
      </w:pPr>
    </w:p>
    <w:p w14:paraId="34714D2C" w14:textId="77777777" w:rsidR="00B82873" w:rsidRDefault="00B82873" w:rsidP="00EB4E9B">
      <w:pPr>
        <w:spacing w:before="160"/>
        <w:jc w:val="left"/>
      </w:pPr>
    </w:p>
    <w:p w14:paraId="79AA5564" w14:textId="4A558F2E" w:rsidR="00B82873" w:rsidRDefault="00B82873" w:rsidP="00EB4E9B">
      <w:pPr>
        <w:spacing w:before="160"/>
        <w:jc w:val="left"/>
      </w:pPr>
      <w:r>
        <w:t xml:space="preserve">Prompt: </w:t>
      </w:r>
      <w:r w:rsidR="00886A20" w:rsidRPr="00886A20">
        <w:t xml:space="preserve">The test cases that you created are </w:t>
      </w:r>
      <w:proofErr w:type="spellStart"/>
      <w:r w:rsidR="00886A20" w:rsidRPr="00886A20">
        <w:t>failling</w:t>
      </w:r>
      <w:proofErr w:type="spellEnd"/>
      <w:r w:rsidR="00886A20" w:rsidRPr="00886A20">
        <w:t xml:space="preserve">, despite the </w:t>
      </w:r>
      <w:proofErr w:type="spellStart"/>
      <w:r w:rsidR="00886A20" w:rsidRPr="00886A20">
        <w:t>gui</w:t>
      </w:r>
      <w:proofErr w:type="spellEnd"/>
      <w:r w:rsidR="00886A20" w:rsidRPr="00886A20">
        <w:t xml:space="preserve"> working as </w:t>
      </w:r>
      <w:proofErr w:type="spellStart"/>
      <w:r w:rsidR="00886A20" w:rsidRPr="00886A20">
        <w:t>intented</w:t>
      </w:r>
      <w:proofErr w:type="spellEnd"/>
      <w:r w:rsidR="00886A20" w:rsidRPr="00886A20">
        <w:t>. Do you know what could be going wrong?</w:t>
      </w:r>
      <w:r>
        <w:br/>
      </w:r>
    </w:p>
    <w:p w14:paraId="169AD750"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6B33AAE" w14:textId="77777777" w:rsidTr="002F34BC">
        <w:tc>
          <w:tcPr>
            <w:tcW w:w="750" w:type="dxa"/>
          </w:tcPr>
          <w:p w14:paraId="4D42E6D0" w14:textId="77777777" w:rsidR="00B82873" w:rsidRDefault="00B82873" w:rsidP="00EB4E9B">
            <w:pPr>
              <w:jc w:val="left"/>
            </w:pPr>
            <w:r>
              <w:t>Date</w:t>
            </w:r>
          </w:p>
        </w:tc>
        <w:tc>
          <w:tcPr>
            <w:tcW w:w="1675" w:type="dxa"/>
          </w:tcPr>
          <w:p w14:paraId="1A9D8FBC" w14:textId="32BAA5AE" w:rsidR="00B82873" w:rsidRDefault="007F77C3" w:rsidP="00EB4E9B">
            <w:pPr>
              <w:jc w:val="left"/>
            </w:pPr>
            <w:r>
              <w:t>11/3/2024</w:t>
            </w:r>
          </w:p>
        </w:tc>
        <w:tc>
          <w:tcPr>
            <w:tcW w:w="1800" w:type="dxa"/>
          </w:tcPr>
          <w:p w14:paraId="299FCE6E" w14:textId="77777777" w:rsidR="00B82873" w:rsidRDefault="00B82873" w:rsidP="00EB4E9B">
            <w:pPr>
              <w:jc w:val="left"/>
            </w:pPr>
            <w:r>
              <w:t>Team Member(s)</w:t>
            </w:r>
          </w:p>
        </w:tc>
        <w:tc>
          <w:tcPr>
            <w:tcW w:w="6660" w:type="dxa"/>
          </w:tcPr>
          <w:p w14:paraId="72BF0F1A" w14:textId="77777777" w:rsidR="00B82873" w:rsidRDefault="00B82873" w:rsidP="00EB4E9B">
            <w:pPr>
              <w:jc w:val="left"/>
            </w:pPr>
            <w:r>
              <w:t>Hudson Bowen</w:t>
            </w:r>
          </w:p>
        </w:tc>
      </w:tr>
      <w:tr w:rsidR="00B82873" w14:paraId="342B3B7A" w14:textId="77777777" w:rsidTr="002F34BC">
        <w:tc>
          <w:tcPr>
            <w:tcW w:w="750" w:type="dxa"/>
          </w:tcPr>
          <w:p w14:paraId="44DEDDC8" w14:textId="77777777" w:rsidR="00B82873" w:rsidRDefault="00B82873" w:rsidP="00EB4E9B">
            <w:pPr>
              <w:jc w:val="left"/>
            </w:pPr>
          </w:p>
        </w:tc>
        <w:tc>
          <w:tcPr>
            <w:tcW w:w="1675" w:type="dxa"/>
          </w:tcPr>
          <w:p w14:paraId="34EF20D1" w14:textId="77777777" w:rsidR="00B82873" w:rsidRDefault="00B82873" w:rsidP="00EB4E9B">
            <w:pPr>
              <w:jc w:val="left"/>
            </w:pPr>
          </w:p>
        </w:tc>
        <w:tc>
          <w:tcPr>
            <w:tcW w:w="1800" w:type="dxa"/>
          </w:tcPr>
          <w:p w14:paraId="54CABFA0" w14:textId="77777777" w:rsidR="00B82873" w:rsidRDefault="00B82873" w:rsidP="00EB4E9B">
            <w:pPr>
              <w:jc w:val="left"/>
            </w:pPr>
            <w:r>
              <w:t>AI Engine</w:t>
            </w:r>
          </w:p>
        </w:tc>
        <w:tc>
          <w:tcPr>
            <w:tcW w:w="6660" w:type="dxa"/>
            <w:tcBorders>
              <w:bottom w:val="single" w:sz="4" w:space="0" w:color="auto"/>
            </w:tcBorders>
          </w:tcPr>
          <w:p w14:paraId="012644D4" w14:textId="77777777" w:rsidR="00B82873" w:rsidRDefault="00B82873" w:rsidP="00EB4E9B">
            <w:pPr>
              <w:jc w:val="left"/>
            </w:pPr>
            <w:r>
              <w:t>Copilot</w:t>
            </w:r>
          </w:p>
        </w:tc>
      </w:tr>
    </w:tbl>
    <w:p w14:paraId="79959594" w14:textId="77777777" w:rsidR="00B82873" w:rsidRDefault="00B82873" w:rsidP="00EB4E9B">
      <w:pPr>
        <w:spacing w:before="160"/>
        <w:jc w:val="left"/>
      </w:pPr>
    </w:p>
    <w:p w14:paraId="7A98476F" w14:textId="77777777" w:rsidR="00B82873" w:rsidRDefault="00B82873" w:rsidP="00EB4E9B">
      <w:pPr>
        <w:spacing w:before="160"/>
        <w:jc w:val="left"/>
      </w:pPr>
    </w:p>
    <w:p w14:paraId="3EF96EE0" w14:textId="77291B13" w:rsidR="00B82873" w:rsidRDefault="00B82873" w:rsidP="00EB4E9B">
      <w:pPr>
        <w:spacing w:before="160"/>
        <w:jc w:val="left"/>
      </w:pPr>
      <w:r>
        <w:t xml:space="preserve">Prompt: </w:t>
      </w:r>
      <w:r w:rsidR="00886A20" w:rsidRPr="00886A20">
        <w:t xml:space="preserve">Do not use </w:t>
      </w:r>
      <w:proofErr w:type="spellStart"/>
      <w:r w:rsidR="00886A20" w:rsidRPr="00886A20">
        <w:t>testfx</w:t>
      </w:r>
      <w:proofErr w:type="spellEnd"/>
      <w:r>
        <w:br/>
      </w:r>
    </w:p>
    <w:p w14:paraId="021F6377"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6D3BB6A" w14:textId="77777777" w:rsidTr="002F34BC">
        <w:tc>
          <w:tcPr>
            <w:tcW w:w="750" w:type="dxa"/>
          </w:tcPr>
          <w:p w14:paraId="093788C7" w14:textId="77777777" w:rsidR="00B82873" w:rsidRDefault="00B82873" w:rsidP="00EB4E9B">
            <w:pPr>
              <w:jc w:val="left"/>
            </w:pPr>
            <w:r>
              <w:t>Date</w:t>
            </w:r>
          </w:p>
        </w:tc>
        <w:tc>
          <w:tcPr>
            <w:tcW w:w="1675" w:type="dxa"/>
          </w:tcPr>
          <w:p w14:paraId="3286E4C8" w14:textId="3D72DBA7" w:rsidR="00B82873" w:rsidRDefault="007F77C3" w:rsidP="00EB4E9B">
            <w:pPr>
              <w:jc w:val="left"/>
            </w:pPr>
            <w:r>
              <w:t>11/3/2024</w:t>
            </w:r>
          </w:p>
        </w:tc>
        <w:tc>
          <w:tcPr>
            <w:tcW w:w="1800" w:type="dxa"/>
          </w:tcPr>
          <w:p w14:paraId="7C0396BF" w14:textId="77777777" w:rsidR="00B82873" w:rsidRDefault="00B82873" w:rsidP="00EB4E9B">
            <w:pPr>
              <w:jc w:val="left"/>
            </w:pPr>
            <w:r>
              <w:t>Team Member(s)</w:t>
            </w:r>
          </w:p>
        </w:tc>
        <w:tc>
          <w:tcPr>
            <w:tcW w:w="6660" w:type="dxa"/>
          </w:tcPr>
          <w:p w14:paraId="30BB26FE" w14:textId="77777777" w:rsidR="00B82873" w:rsidRDefault="00B82873" w:rsidP="00EB4E9B">
            <w:pPr>
              <w:jc w:val="left"/>
            </w:pPr>
            <w:r>
              <w:t>Hudson Bowen</w:t>
            </w:r>
          </w:p>
        </w:tc>
      </w:tr>
      <w:tr w:rsidR="00B82873" w14:paraId="6CDC33BC" w14:textId="77777777" w:rsidTr="002F34BC">
        <w:tc>
          <w:tcPr>
            <w:tcW w:w="750" w:type="dxa"/>
          </w:tcPr>
          <w:p w14:paraId="53C97C84" w14:textId="77777777" w:rsidR="00B82873" w:rsidRDefault="00B82873" w:rsidP="00EB4E9B">
            <w:pPr>
              <w:jc w:val="left"/>
            </w:pPr>
          </w:p>
        </w:tc>
        <w:tc>
          <w:tcPr>
            <w:tcW w:w="1675" w:type="dxa"/>
          </w:tcPr>
          <w:p w14:paraId="73BAB7D4" w14:textId="77777777" w:rsidR="00B82873" w:rsidRDefault="00B82873" w:rsidP="00EB4E9B">
            <w:pPr>
              <w:jc w:val="left"/>
            </w:pPr>
          </w:p>
        </w:tc>
        <w:tc>
          <w:tcPr>
            <w:tcW w:w="1800" w:type="dxa"/>
          </w:tcPr>
          <w:p w14:paraId="5D2B4516" w14:textId="77777777" w:rsidR="00B82873" w:rsidRDefault="00B82873" w:rsidP="00EB4E9B">
            <w:pPr>
              <w:jc w:val="left"/>
            </w:pPr>
            <w:r>
              <w:t>AI Engine</w:t>
            </w:r>
          </w:p>
        </w:tc>
        <w:tc>
          <w:tcPr>
            <w:tcW w:w="6660" w:type="dxa"/>
            <w:tcBorders>
              <w:bottom w:val="single" w:sz="4" w:space="0" w:color="auto"/>
            </w:tcBorders>
          </w:tcPr>
          <w:p w14:paraId="60064D9C" w14:textId="77777777" w:rsidR="00B82873" w:rsidRDefault="00B82873" w:rsidP="00EB4E9B">
            <w:pPr>
              <w:jc w:val="left"/>
            </w:pPr>
            <w:r>
              <w:t>Copilot</w:t>
            </w:r>
          </w:p>
        </w:tc>
      </w:tr>
    </w:tbl>
    <w:p w14:paraId="56B999DF" w14:textId="77777777" w:rsidR="00B82873" w:rsidRDefault="00B82873" w:rsidP="00EB4E9B">
      <w:pPr>
        <w:spacing w:before="160"/>
        <w:jc w:val="left"/>
      </w:pPr>
    </w:p>
    <w:p w14:paraId="2950F37A" w14:textId="77777777" w:rsidR="00B82873" w:rsidRDefault="00B82873" w:rsidP="00EB4E9B">
      <w:pPr>
        <w:spacing w:before="160"/>
        <w:jc w:val="left"/>
      </w:pPr>
    </w:p>
    <w:p w14:paraId="219965A4" w14:textId="71DE70B1" w:rsidR="00B82873" w:rsidRDefault="00B82873" w:rsidP="00EB4E9B">
      <w:pPr>
        <w:spacing w:before="160"/>
        <w:jc w:val="left"/>
      </w:pPr>
      <w:r>
        <w:t xml:space="preserve">Prompt: </w:t>
      </w:r>
      <w:r w:rsidR="00886A20" w:rsidRPr="00886A20">
        <w:t xml:space="preserve">They are still </w:t>
      </w:r>
      <w:proofErr w:type="spellStart"/>
      <w:r w:rsidR="00886A20" w:rsidRPr="00886A20">
        <w:t>failling</w:t>
      </w:r>
      <w:proofErr w:type="spellEnd"/>
      <w:r w:rsidR="00886A20" w:rsidRPr="00886A20">
        <w:t xml:space="preserve"> :(</w:t>
      </w:r>
      <w:r>
        <w:br/>
      </w:r>
    </w:p>
    <w:p w14:paraId="14DD01A6"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D03BFE2" w14:textId="77777777" w:rsidTr="002F34BC">
        <w:tc>
          <w:tcPr>
            <w:tcW w:w="750" w:type="dxa"/>
          </w:tcPr>
          <w:p w14:paraId="7D94F233" w14:textId="77777777" w:rsidR="00B82873" w:rsidRDefault="00B82873" w:rsidP="00EB4E9B">
            <w:pPr>
              <w:jc w:val="left"/>
            </w:pPr>
            <w:r>
              <w:t>Date</w:t>
            </w:r>
          </w:p>
        </w:tc>
        <w:tc>
          <w:tcPr>
            <w:tcW w:w="1675" w:type="dxa"/>
          </w:tcPr>
          <w:p w14:paraId="561C97DF" w14:textId="7A616E88" w:rsidR="00B82873" w:rsidRDefault="007F77C3" w:rsidP="00EB4E9B">
            <w:pPr>
              <w:jc w:val="left"/>
            </w:pPr>
            <w:r>
              <w:t>11/3/2024</w:t>
            </w:r>
          </w:p>
        </w:tc>
        <w:tc>
          <w:tcPr>
            <w:tcW w:w="1800" w:type="dxa"/>
          </w:tcPr>
          <w:p w14:paraId="21FB1DE8" w14:textId="77777777" w:rsidR="00B82873" w:rsidRDefault="00B82873" w:rsidP="00EB4E9B">
            <w:pPr>
              <w:jc w:val="left"/>
            </w:pPr>
            <w:r>
              <w:t>Team Member(s)</w:t>
            </w:r>
          </w:p>
        </w:tc>
        <w:tc>
          <w:tcPr>
            <w:tcW w:w="6660" w:type="dxa"/>
          </w:tcPr>
          <w:p w14:paraId="39B7033B" w14:textId="77777777" w:rsidR="00B82873" w:rsidRDefault="00B82873" w:rsidP="00EB4E9B">
            <w:pPr>
              <w:jc w:val="left"/>
            </w:pPr>
            <w:r>
              <w:t>Hudson Bowen</w:t>
            </w:r>
          </w:p>
        </w:tc>
      </w:tr>
      <w:tr w:rsidR="00B82873" w14:paraId="59C68049" w14:textId="77777777" w:rsidTr="002F34BC">
        <w:tc>
          <w:tcPr>
            <w:tcW w:w="750" w:type="dxa"/>
          </w:tcPr>
          <w:p w14:paraId="53E50596" w14:textId="77777777" w:rsidR="00B82873" w:rsidRDefault="00B82873" w:rsidP="00EB4E9B">
            <w:pPr>
              <w:jc w:val="left"/>
            </w:pPr>
          </w:p>
        </w:tc>
        <w:tc>
          <w:tcPr>
            <w:tcW w:w="1675" w:type="dxa"/>
          </w:tcPr>
          <w:p w14:paraId="14142615" w14:textId="77777777" w:rsidR="00B82873" w:rsidRDefault="00B82873" w:rsidP="00EB4E9B">
            <w:pPr>
              <w:jc w:val="left"/>
            </w:pPr>
          </w:p>
        </w:tc>
        <w:tc>
          <w:tcPr>
            <w:tcW w:w="1800" w:type="dxa"/>
          </w:tcPr>
          <w:p w14:paraId="6405BE41" w14:textId="77777777" w:rsidR="00B82873" w:rsidRDefault="00B82873" w:rsidP="00EB4E9B">
            <w:pPr>
              <w:jc w:val="left"/>
            </w:pPr>
            <w:r>
              <w:t>AI Engine</w:t>
            </w:r>
          </w:p>
        </w:tc>
        <w:tc>
          <w:tcPr>
            <w:tcW w:w="6660" w:type="dxa"/>
            <w:tcBorders>
              <w:bottom w:val="single" w:sz="4" w:space="0" w:color="auto"/>
            </w:tcBorders>
          </w:tcPr>
          <w:p w14:paraId="4B60C085" w14:textId="77777777" w:rsidR="00B82873" w:rsidRDefault="00B82873" w:rsidP="00EB4E9B">
            <w:pPr>
              <w:jc w:val="left"/>
            </w:pPr>
            <w:r>
              <w:t>Copilot</w:t>
            </w:r>
          </w:p>
        </w:tc>
      </w:tr>
    </w:tbl>
    <w:p w14:paraId="2F3465C9" w14:textId="77777777" w:rsidR="00B82873" w:rsidRDefault="00B82873" w:rsidP="00EB4E9B">
      <w:pPr>
        <w:spacing w:before="160"/>
        <w:jc w:val="left"/>
      </w:pPr>
    </w:p>
    <w:p w14:paraId="08318DC4" w14:textId="77777777" w:rsidR="00B82873" w:rsidRDefault="00B82873" w:rsidP="00EB4E9B">
      <w:pPr>
        <w:spacing w:before="160"/>
        <w:jc w:val="left"/>
      </w:pPr>
    </w:p>
    <w:p w14:paraId="2AFE2C0F" w14:textId="77777777" w:rsidR="00886A20" w:rsidRDefault="00B82873" w:rsidP="00EB4E9B">
      <w:pPr>
        <w:spacing w:before="160"/>
        <w:jc w:val="left"/>
      </w:pPr>
      <w:r>
        <w:t xml:space="preserve">Prompt: </w:t>
      </w:r>
      <w:proofErr w:type="spellStart"/>
      <w:r w:rsidR="00886A20">
        <w:t>java.lang.ExceptionInInitializerError</w:t>
      </w:r>
      <w:proofErr w:type="spellEnd"/>
    </w:p>
    <w:p w14:paraId="73ED113D" w14:textId="77777777" w:rsidR="00886A20" w:rsidRDefault="00886A20" w:rsidP="00EB4E9B">
      <w:pPr>
        <w:spacing w:before="160"/>
        <w:jc w:val="left"/>
      </w:pPr>
      <w:r>
        <w:tab/>
        <w:t>at project/</w:t>
      </w:r>
      <w:proofErr w:type="spellStart"/>
      <w:r>
        <w:t>application.MainView</w:t>
      </w:r>
      <w:proofErr w:type="spellEnd"/>
      <w:r>
        <w:t>.&lt;</w:t>
      </w:r>
      <w:proofErr w:type="spellStart"/>
      <w:r>
        <w:t>init</w:t>
      </w:r>
      <w:proofErr w:type="spellEnd"/>
      <w:r>
        <w:t>&gt;(MainView.java:22)</w:t>
      </w:r>
    </w:p>
    <w:p w14:paraId="68BB5089" w14:textId="77777777" w:rsidR="00886A20" w:rsidRDefault="00886A20" w:rsidP="00EB4E9B">
      <w:pPr>
        <w:spacing w:before="160"/>
        <w:jc w:val="left"/>
      </w:pPr>
      <w:r>
        <w:tab/>
        <w:t>at project/test.MainControllerTest.setUp(MainControllerTest.java:23)</w:t>
      </w:r>
    </w:p>
    <w:p w14:paraId="750D8FE0" w14:textId="77777777" w:rsidR="00886A20" w:rsidRDefault="00886A20" w:rsidP="00EB4E9B">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24558B19" w14:textId="77777777" w:rsidR="00886A20" w:rsidRDefault="00886A20" w:rsidP="00EB4E9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00C60857" w14:textId="77777777" w:rsidR="00886A20" w:rsidRDefault="00886A20" w:rsidP="00EB4E9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483AA54E" w14:textId="77777777" w:rsidR="00886A20" w:rsidRDefault="00886A20" w:rsidP="00EB4E9B">
      <w:pPr>
        <w:spacing w:before="160"/>
        <w:jc w:val="left"/>
      </w:pPr>
      <w:r>
        <w:t xml:space="preserve">Caused by: </w:t>
      </w:r>
      <w:proofErr w:type="spellStart"/>
      <w:r>
        <w:t>java.lang.IllegalStateException</w:t>
      </w:r>
      <w:proofErr w:type="spellEnd"/>
      <w:r>
        <w:t>: Toolkit not initialized</w:t>
      </w:r>
    </w:p>
    <w:p w14:paraId="0CE487EB" w14:textId="77777777" w:rsidR="00886A20" w:rsidRDefault="00886A20" w:rsidP="00EB4E9B">
      <w:pPr>
        <w:spacing w:before="160"/>
        <w:jc w:val="left"/>
      </w:pPr>
      <w:r>
        <w:tab/>
        <w:t>at javafx.graphics@23.0.1/com.sun.javafx.application.PlatformImpl.runLater(PlatformImpl.java:436)</w:t>
      </w:r>
    </w:p>
    <w:p w14:paraId="363EF480" w14:textId="77777777" w:rsidR="00886A20" w:rsidRDefault="00886A20" w:rsidP="00EB4E9B">
      <w:pPr>
        <w:spacing w:before="160"/>
        <w:jc w:val="left"/>
      </w:pPr>
      <w:r>
        <w:tab/>
        <w:t>at javafx.graphics@23.0.1/com.sun.javafx.application.PlatformImpl.runLater(PlatformImpl.java:431)</w:t>
      </w:r>
    </w:p>
    <w:p w14:paraId="283699D5" w14:textId="77777777" w:rsidR="00886A20" w:rsidRDefault="00886A20" w:rsidP="00EB4E9B">
      <w:pPr>
        <w:spacing w:before="160"/>
        <w:jc w:val="left"/>
      </w:pPr>
      <w:r>
        <w:tab/>
        <w:t>at javafx.graphics@23.0.1/com.sun.javafx.application.PlatformImpl.setPlatformUserAgentStylesheet(PlatformImpl.java:724)</w:t>
      </w:r>
    </w:p>
    <w:p w14:paraId="51B85738" w14:textId="77777777" w:rsidR="00886A20" w:rsidRDefault="00886A20" w:rsidP="00EB4E9B">
      <w:pPr>
        <w:spacing w:before="160"/>
        <w:jc w:val="left"/>
      </w:pPr>
      <w:r>
        <w:tab/>
        <w:t>at javafx.graphics@23.0.1/com.sun.javafx.application.PlatformImpl.setDefaultPlatformUserAgentStylesheet(PlatformImpl.java:686)</w:t>
      </w:r>
    </w:p>
    <w:p w14:paraId="27F6ED31" w14:textId="77777777" w:rsidR="00886A20" w:rsidRDefault="00886A20" w:rsidP="00EB4E9B">
      <w:pPr>
        <w:spacing w:before="160"/>
        <w:jc w:val="left"/>
      </w:pPr>
      <w:r>
        <w:tab/>
        <w:t>at javafx.controls@23.0.1/javafx.scene.control.Control.&lt;clinit&gt;(Control.java:98)</w:t>
      </w:r>
    </w:p>
    <w:p w14:paraId="70183F17" w14:textId="46F62F37" w:rsidR="00B82873" w:rsidRDefault="00886A20" w:rsidP="00EB4E9B">
      <w:pPr>
        <w:spacing w:before="160"/>
        <w:jc w:val="left"/>
      </w:pPr>
      <w:r>
        <w:tab/>
        <w:t>... 5 more</w:t>
      </w:r>
      <w:r w:rsidR="00B82873">
        <w:br/>
      </w:r>
    </w:p>
    <w:p w14:paraId="6D39399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2005B13B" w14:textId="77777777" w:rsidTr="002F34BC">
        <w:tc>
          <w:tcPr>
            <w:tcW w:w="750" w:type="dxa"/>
          </w:tcPr>
          <w:p w14:paraId="4763F102" w14:textId="77777777" w:rsidR="00B82873" w:rsidRDefault="00B82873" w:rsidP="00EB4E9B">
            <w:pPr>
              <w:jc w:val="left"/>
            </w:pPr>
            <w:r>
              <w:t>Date</w:t>
            </w:r>
          </w:p>
        </w:tc>
        <w:tc>
          <w:tcPr>
            <w:tcW w:w="1675" w:type="dxa"/>
          </w:tcPr>
          <w:p w14:paraId="6021C3C0" w14:textId="06DA4195" w:rsidR="00B82873" w:rsidRDefault="007F77C3" w:rsidP="00EB4E9B">
            <w:pPr>
              <w:jc w:val="left"/>
            </w:pPr>
            <w:r>
              <w:t>11/3/2024</w:t>
            </w:r>
          </w:p>
        </w:tc>
        <w:tc>
          <w:tcPr>
            <w:tcW w:w="1800" w:type="dxa"/>
          </w:tcPr>
          <w:p w14:paraId="0A5F776B" w14:textId="77777777" w:rsidR="00B82873" w:rsidRDefault="00B82873" w:rsidP="00EB4E9B">
            <w:pPr>
              <w:jc w:val="left"/>
            </w:pPr>
            <w:r>
              <w:t>Team Member(s)</w:t>
            </w:r>
          </w:p>
        </w:tc>
        <w:tc>
          <w:tcPr>
            <w:tcW w:w="6660" w:type="dxa"/>
          </w:tcPr>
          <w:p w14:paraId="0B74EF1C" w14:textId="77777777" w:rsidR="00B82873" w:rsidRDefault="00B82873" w:rsidP="00EB4E9B">
            <w:pPr>
              <w:jc w:val="left"/>
            </w:pPr>
            <w:r>
              <w:t>Hudson Bowen</w:t>
            </w:r>
          </w:p>
        </w:tc>
      </w:tr>
      <w:tr w:rsidR="00B82873" w14:paraId="5D89EEF2" w14:textId="77777777" w:rsidTr="002F34BC">
        <w:tc>
          <w:tcPr>
            <w:tcW w:w="750" w:type="dxa"/>
          </w:tcPr>
          <w:p w14:paraId="156CF6C8" w14:textId="77777777" w:rsidR="00B82873" w:rsidRDefault="00B82873" w:rsidP="00EB4E9B">
            <w:pPr>
              <w:jc w:val="left"/>
            </w:pPr>
          </w:p>
        </w:tc>
        <w:tc>
          <w:tcPr>
            <w:tcW w:w="1675" w:type="dxa"/>
          </w:tcPr>
          <w:p w14:paraId="1044220A" w14:textId="77777777" w:rsidR="00B82873" w:rsidRDefault="00B82873" w:rsidP="00EB4E9B">
            <w:pPr>
              <w:jc w:val="left"/>
            </w:pPr>
          </w:p>
        </w:tc>
        <w:tc>
          <w:tcPr>
            <w:tcW w:w="1800" w:type="dxa"/>
          </w:tcPr>
          <w:p w14:paraId="20DA82C5" w14:textId="77777777" w:rsidR="00B82873" w:rsidRDefault="00B82873" w:rsidP="00EB4E9B">
            <w:pPr>
              <w:jc w:val="left"/>
            </w:pPr>
            <w:r>
              <w:t>AI Engine</w:t>
            </w:r>
          </w:p>
        </w:tc>
        <w:tc>
          <w:tcPr>
            <w:tcW w:w="6660" w:type="dxa"/>
            <w:tcBorders>
              <w:bottom w:val="single" w:sz="4" w:space="0" w:color="auto"/>
            </w:tcBorders>
          </w:tcPr>
          <w:p w14:paraId="79D78EB0" w14:textId="77777777" w:rsidR="00B82873" w:rsidRDefault="00B82873" w:rsidP="00EB4E9B">
            <w:pPr>
              <w:jc w:val="left"/>
            </w:pPr>
            <w:r>
              <w:t>Copilot</w:t>
            </w:r>
          </w:p>
        </w:tc>
      </w:tr>
    </w:tbl>
    <w:p w14:paraId="0FA0A13E" w14:textId="77777777" w:rsidR="00B82873" w:rsidRDefault="00B82873" w:rsidP="00EB4E9B">
      <w:pPr>
        <w:spacing w:before="160"/>
        <w:jc w:val="left"/>
      </w:pPr>
    </w:p>
    <w:p w14:paraId="20568D82" w14:textId="77777777" w:rsidR="00B82873" w:rsidRDefault="00B82873" w:rsidP="00EB4E9B">
      <w:pPr>
        <w:spacing w:before="160"/>
        <w:jc w:val="left"/>
      </w:pPr>
    </w:p>
    <w:p w14:paraId="337F80BB" w14:textId="7B94910E" w:rsidR="00B82873" w:rsidRDefault="00B82873" w:rsidP="00EB4E9B">
      <w:pPr>
        <w:spacing w:before="160"/>
        <w:jc w:val="left"/>
      </w:pPr>
      <w:r>
        <w:t xml:space="preserve">Prompt: </w:t>
      </w:r>
      <w:r w:rsidR="00886A20" w:rsidRPr="00886A20">
        <w:t>The errors have gone away :)</w:t>
      </w:r>
      <w:r>
        <w:br/>
      </w:r>
    </w:p>
    <w:p w14:paraId="3D7A4AD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D1D1C6A" w14:textId="77777777" w:rsidTr="002F34BC">
        <w:tc>
          <w:tcPr>
            <w:tcW w:w="750" w:type="dxa"/>
          </w:tcPr>
          <w:p w14:paraId="179704B0" w14:textId="77777777" w:rsidR="00B82873" w:rsidRDefault="00B82873" w:rsidP="00EB4E9B">
            <w:pPr>
              <w:jc w:val="left"/>
            </w:pPr>
            <w:r>
              <w:t>Date</w:t>
            </w:r>
          </w:p>
        </w:tc>
        <w:tc>
          <w:tcPr>
            <w:tcW w:w="1675" w:type="dxa"/>
          </w:tcPr>
          <w:p w14:paraId="179B85D8" w14:textId="5A37FECE" w:rsidR="00B82873" w:rsidRDefault="007F77C3" w:rsidP="00EB4E9B">
            <w:pPr>
              <w:jc w:val="left"/>
            </w:pPr>
            <w:r>
              <w:t>11/</w:t>
            </w:r>
            <w:r w:rsidR="00155807">
              <w:t>4</w:t>
            </w:r>
            <w:r>
              <w:t>/2024</w:t>
            </w:r>
          </w:p>
        </w:tc>
        <w:tc>
          <w:tcPr>
            <w:tcW w:w="1800" w:type="dxa"/>
          </w:tcPr>
          <w:p w14:paraId="446A61E5" w14:textId="77777777" w:rsidR="00B82873" w:rsidRDefault="00B82873" w:rsidP="00EB4E9B">
            <w:pPr>
              <w:jc w:val="left"/>
            </w:pPr>
            <w:r>
              <w:t>Team Member(s)</w:t>
            </w:r>
          </w:p>
        </w:tc>
        <w:tc>
          <w:tcPr>
            <w:tcW w:w="6660" w:type="dxa"/>
          </w:tcPr>
          <w:p w14:paraId="403A7166" w14:textId="77777777" w:rsidR="00B82873" w:rsidRDefault="00B82873" w:rsidP="00EB4E9B">
            <w:pPr>
              <w:jc w:val="left"/>
            </w:pPr>
            <w:r>
              <w:t>Hudson Bowen</w:t>
            </w:r>
          </w:p>
        </w:tc>
      </w:tr>
      <w:tr w:rsidR="00B82873" w14:paraId="6D12306A" w14:textId="77777777" w:rsidTr="002F34BC">
        <w:tc>
          <w:tcPr>
            <w:tcW w:w="750" w:type="dxa"/>
          </w:tcPr>
          <w:p w14:paraId="00D7D77E" w14:textId="77777777" w:rsidR="00B82873" w:rsidRDefault="00B82873" w:rsidP="00EB4E9B">
            <w:pPr>
              <w:jc w:val="left"/>
            </w:pPr>
          </w:p>
        </w:tc>
        <w:tc>
          <w:tcPr>
            <w:tcW w:w="1675" w:type="dxa"/>
          </w:tcPr>
          <w:p w14:paraId="7372AD19" w14:textId="77777777" w:rsidR="00B82873" w:rsidRDefault="00B82873" w:rsidP="00EB4E9B">
            <w:pPr>
              <w:jc w:val="left"/>
            </w:pPr>
          </w:p>
        </w:tc>
        <w:tc>
          <w:tcPr>
            <w:tcW w:w="1800" w:type="dxa"/>
          </w:tcPr>
          <w:p w14:paraId="11679E5C" w14:textId="77777777" w:rsidR="00B82873" w:rsidRDefault="00B82873" w:rsidP="00EB4E9B">
            <w:pPr>
              <w:jc w:val="left"/>
            </w:pPr>
            <w:r>
              <w:t>AI Engine</w:t>
            </w:r>
          </w:p>
        </w:tc>
        <w:tc>
          <w:tcPr>
            <w:tcW w:w="6660" w:type="dxa"/>
            <w:tcBorders>
              <w:bottom w:val="single" w:sz="4" w:space="0" w:color="auto"/>
            </w:tcBorders>
          </w:tcPr>
          <w:p w14:paraId="4F32DB41" w14:textId="77777777" w:rsidR="00B82873" w:rsidRDefault="00B82873" w:rsidP="00EB4E9B">
            <w:pPr>
              <w:jc w:val="left"/>
            </w:pPr>
            <w:r>
              <w:t>Copilot</w:t>
            </w:r>
          </w:p>
        </w:tc>
      </w:tr>
    </w:tbl>
    <w:p w14:paraId="6DD8509C" w14:textId="77777777" w:rsidR="00B82873" w:rsidRDefault="00B82873" w:rsidP="00EB4E9B">
      <w:pPr>
        <w:spacing w:before="160"/>
        <w:jc w:val="left"/>
      </w:pPr>
    </w:p>
    <w:p w14:paraId="1E99657D" w14:textId="77777777" w:rsidR="00B82873" w:rsidRDefault="00B82873" w:rsidP="00EB4E9B">
      <w:pPr>
        <w:spacing w:before="160"/>
        <w:jc w:val="left"/>
      </w:pPr>
    </w:p>
    <w:p w14:paraId="7DD726C7" w14:textId="3B6B2461" w:rsidR="00B82873" w:rsidRDefault="00B82873" w:rsidP="00EB4E9B">
      <w:pPr>
        <w:spacing w:before="160"/>
        <w:jc w:val="left"/>
      </w:pPr>
      <w:r>
        <w:t xml:space="preserve">Prompt: </w:t>
      </w:r>
      <w:r w:rsidR="00886A20" w:rsidRPr="00886A20">
        <w:t>I am going to give you a few classes that I have been working on. After you have received all of the classes, I will ask you to fix an error for me.</w:t>
      </w:r>
      <w:r>
        <w:br/>
      </w:r>
    </w:p>
    <w:p w14:paraId="41F78D3D"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D66323B" w14:textId="77777777" w:rsidTr="002F34BC">
        <w:tc>
          <w:tcPr>
            <w:tcW w:w="750" w:type="dxa"/>
          </w:tcPr>
          <w:p w14:paraId="50F23B32" w14:textId="77777777" w:rsidR="00B82873" w:rsidRDefault="00B82873" w:rsidP="00EB4E9B">
            <w:pPr>
              <w:jc w:val="left"/>
            </w:pPr>
            <w:r>
              <w:t>Date</w:t>
            </w:r>
          </w:p>
        </w:tc>
        <w:tc>
          <w:tcPr>
            <w:tcW w:w="1675" w:type="dxa"/>
          </w:tcPr>
          <w:p w14:paraId="77D5C56D" w14:textId="1695AEB5" w:rsidR="00B82873" w:rsidRDefault="007F77C3" w:rsidP="00EB4E9B">
            <w:pPr>
              <w:jc w:val="left"/>
            </w:pPr>
            <w:r>
              <w:t>11/4/2024</w:t>
            </w:r>
          </w:p>
        </w:tc>
        <w:tc>
          <w:tcPr>
            <w:tcW w:w="1800" w:type="dxa"/>
          </w:tcPr>
          <w:p w14:paraId="5F03E5C0" w14:textId="77777777" w:rsidR="00B82873" w:rsidRDefault="00B82873" w:rsidP="00EB4E9B">
            <w:pPr>
              <w:jc w:val="left"/>
            </w:pPr>
            <w:r>
              <w:t>Team Member(s)</w:t>
            </w:r>
          </w:p>
        </w:tc>
        <w:tc>
          <w:tcPr>
            <w:tcW w:w="6660" w:type="dxa"/>
          </w:tcPr>
          <w:p w14:paraId="3391DA08" w14:textId="77777777" w:rsidR="00B82873" w:rsidRDefault="00B82873" w:rsidP="00EB4E9B">
            <w:pPr>
              <w:jc w:val="left"/>
            </w:pPr>
            <w:r>
              <w:t>Hudson Bowen</w:t>
            </w:r>
          </w:p>
        </w:tc>
      </w:tr>
      <w:tr w:rsidR="00B82873" w14:paraId="7880FAA7" w14:textId="77777777" w:rsidTr="002F34BC">
        <w:tc>
          <w:tcPr>
            <w:tcW w:w="750" w:type="dxa"/>
          </w:tcPr>
          <w:p w14:paraId="54A1ECA8" w14:textId="77777777" w:rsidR="00B82873" w:rsidRDefault="00B82873" w:rsidP="00EB4E9B">
            <w:pPr>
              <w:jc w:val="left"/>
            </w:pPr>
          </w:p>
        </w:tc>
        <w:tc>
          <w:tcPr>
            <w:tcW w:w="1675" w:type="dxa"/>
          </w:tcPr>
          <w:p w14:paraId="6300C02C" w14:textId="77777777" w:rsidR="00B82873" w:rsidRDefault="00B82873" w:rsidP="00EB4E9B">
            <w:pPr>
              <w:jc w:val="left"/>
            </w:pPr>
          </w:p>
        </w:tc>
        <w:tc>
          <w:tcPr>
            <w:tcW w:w="1800" w:type="dxa"/>
          </w:tcPr>
          <w:p w14:paraId="2ED93B57" w14:textId="77777777" w:rsidR="00B82873" w:rsidRDefault="00B82873" w:rsidP="00EB4E9B">
            <w:pPr>
              <w:jc w:val="left"/>
            </w:pPr>
            <w:r>
              <w:t>AI Engine</w:t>
            </w:r>
          </w:p>
        </w:tc>
        <w:tc>
          <w:tcPr>
            <w:tcW w:w="6660" w:type="dxa"/>
            <w:tcBorders>
              <w:bottom w:val="single" w:sz="4" w:space="0" w:color="auto"/>
            </w:tcBorders>
          </w:tcPr>
          <w:p w14:paraId="5EC64CE6" w14:textId="77777777" w:rsidR="00B82873" w:rsidRDefault="00B82873" w:rsidP="00EB4E9B">
            <w:pPr>
              <w:jc w:val="left"/>
            </w:pPr>
            <w:r>
              <w:t>Copilot</w:t>
            </w:r>
          </w:p>
        </w:tc>
      </w:tr>
    </w:tbl>
    <w:p w14:paraId="071CD67A" w14:textId="77777777" w:rsidR="00B82873" w:rsidRDefault="00B82873" w:rsidP="00EB4E9B">
      <w:pPr>
        <w:spacing w:before="160"/>
        <w:jc w:val="left"/>
      </w:pPr>
    </w:p>
    <w:p w14:paraId="785CB8E5" w14:textId="77777777" w:rsidR="00B82873" w:rsidRDefault="00B82873" w:rsidP="00EB4E9B">
      <w:pPr>
        <w:spacing w:before="160"/>
        <w:jc w:val="left"/>
      </w:pPr>
    </w:p>
    <w:p w14:paraId="182E1A56" w14:textId="1972996C" w:rsidR="00B82873" w:rsidRDefault="00B82873" w:rsidP="00EB4E9B">
      <w:pPr>
        <w:spacing w:before="160"/>
        <w:jc w:val="left"/>
      </w:pPr>
      <w:r>
        <w:t xml:space="preserve">Prompt: </w:t>
      </w:r>
      <w:r w:rsidR="00886A20" w:rsidRPr="00886A20">
        <w:t>The price is not being displayed correctly on the My Profile Tab. No items are being displayed on the User Interface Tab when an item is created.</w:t>
      </w:r>
      <w:r>
        <w:br/>
      </w:r>
    </w:p>
    <w:p w14:paraId="3BB51382"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4F1C9DF" w14:textId="77777777" w:rsidTr="002F34BC">
        <w:tc>
          <w:tcPr>
            <w:tcW w:w="750" w:type="dxa"/>
          </w:tcPr>
          <w:p w14:paraId="2CBA39E5" w14:textId="77777777" w:rsidR="00B82873" w:rsidRDefault="00B82873" w:rsidP="00EB4E9B">
            <w:pPr>
              <w:jc w:val="left"/>
            </w:pPr>
            <w:r>
              <w:t>Date</w:t>
            </w:r>
          </w:p>
        </w:tc>
        <w:tc>
          <w:tcPr>
            <w:tcW w:w="1675" w:type="dxa"/>
          </w:tcPr>
          <w:p w14:paraId="7F4BCD98" w14:textId="70682B77" w:rsidR="00B82873" w:rsidRDefault="007F77C3" w:rsidP="00EB4E9B">
            <w:pPr>
              <w:jc w:val="left"/>
            </w:pPr>
            <w:r>
              <w:t>11/4/2024</w:t>
            </w:r>
          </w:p>
        </w:tc>
        <w:tc>
          <w:tcPr>
            <w:tcW w:w="1800" w:type="dxa"/>
          </w:tcPr>
          <w:p w14:paraId="1A1B4465" w14:textId="77777777" w:rsidR="00B82873" w:rsidRDefault="00B82873" w:rsidP="00EB4E9B">
            <w:pPr>
              <w:jc w:val="left"/>
            </w:pPr>
            <w:r>
              <w:t>Team Member(s)</w:t>
            </w:r>
          </w:p>
        </w:tc>
        <w:tc>
          <w:tcPr>
            <w:tcW w:w="6660" w:type="dxa"/>
          </w:tcPr>
          <w:p w14:paraId="231B9A0E" w14:textId="77777777" w:rsidR="00B82873" w:rsidRDefault="00B82873" w:rsidP="00EB4E9B">
            <w:pPr>
              <w:jc w:val="left"/>
            </w:pPr>
            <w:r>
              <w:t>Hudson Bowen</w:t>
            </w:r>
          </w:p>
        </w:tc>
      </w:tr>
      <w:tr w:rsidR="00B82873" w14:paraId="64DF5148" w14:textId="77777777" w:rsidTr="002F34BC">
        <w:tc>
          <w:tcPr>
            <w:tcW w:w="750" w:type="dxa"/>
          </w:tcPr>
          <w:p w14:paraId="7ADA7874" w14:textId="77777777" w:rsidR="00B82873" w:rsidRDefault="00B82873" w:rsidP="00EB4E9B">
            <w:pPr>
              <w:jc w:val="left"/>
            </w:pPr>
          </w:p>
        </w:tc>
        <w:tc>
          <w:tcPr>
            <w:tcW w:w="1675" w:type="dxa"/>
          </w:tcPr>
          <w:p w14:paraId="2A4BF181" w14:textId="77777777" w:rsidR="00B82873" w:rsidRDefault="00B82873" w:rsidP="00EB4E9B">
            <w:pPr>
              <w:jc w:val="left"/>
            </w:pPr>
          </w:p>
        </w:tc>
        <w:tc>
          <w:tcPr>
            <w:tcW w:w="1800" w:type="dxa"/>
          </w:tcPr>
          <w:p w14:paraId="3E7CA2FA" w14:textId="77777777" w:rsidR="00B82873" w:rsidRDefault="00B82873" w:rsidP="00EB4E9B">
            <w:pPr>
              <w:jc w:val="left"/>
            </w:pPr>
            <w:r>
              <w:t>AI Engine</w:t>
            </w:r>
          </w:p>
        </w:tc>
        <w:tc>
          <w:tcPr>
            <w:tcW w:w="6660" w:type="dxa"/>
            <w:tcBorders>
              <w:bottom w:val="single" w:sz="4" w:space="0" w:color="auto"/>
            </w:tcBorders>
          </w:tcPr>
          <w:p w14:paraId="4E8524BD" w14:textId="77777777" w:rsidR="00B82873" w:rsidRDefault="00B82873" w:rsidP="00EB4E9B">
            <w:pPr>
              <w:jc w:val="left"/>
            </w:pPr>
            <w:r>
              <w:t>Copilot</w:t>
            </w:r>
          </w:p>
        </w:tc>
      </w:tr>
    </w:tbl>
    <w:p w14:paraId="663E2333" w14:textId="77777777" w:rsidR="00B82873" w:rsidRDefault="00B82873" w:rsidP="00EB4E9B">
      <w:pPr>
        <w:spacing w:before="160"/>
        <w:jc w:val="left"/>
      </w:pPr>
    </w:p>
    <w:p w14:paraId="78D958E1" w14:textId="77777777" w:rsidR="00B82873" w:rsidRDefault="00B82873" w:rsidP="00EB4E9B">
      <w:pPr>
        <w:spacing w:before="160"/>
        <w:jc w:val="left"/>
      </w:pPr>
    </w:p>
    <w:p w14:paraId="4533AB85" w14:textId="37B64C22" w:rsidR="00B82873" w:rsidRDefault="00B82873" w:rsidP="00EB4E9B">
      <w:pPr>
        <w:spacing w:before="160"/>
        <w:jc w:val="left"/>
      </w:pPr>
      <w:r>
        <w:t xml:space="preserve">Prompt: </w:t>
      </w:r>
      <w:r w:rsidR="00EB4E9B" w:rsidRPr="00EB4E9B">
        <w:t>Hide the buy it now price for items that do not have a buy it now price</w:t>
      </w:r>
      <w:r>
        <w:br/>
      </w:r>
    </w:p>
    <w:p w14:paraId="6A47E9D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33FBDBF" w14:textId="77777777" w:rsidTr="002F34BC">
        <w:tc>
          <w:tcPr>
            <w:tcW w:w="750" w:type="dxa"/>
          </w:tcPr>
          <w:p w14:paraId="63E3368C" w14:textId="77777777" w:rsidR="00B82873" w:rsidRDefault="00B82873" w:rsidP="00EB4E9B">
            <w:pPr>
              <w:jc w:val="left"/>
            </w:pPr>
            <w:r>
              <w:t>Date</w:t>
            </w:r>
          </w:p>
        </w:tc>
        <w:tc>
          <w:tcPr>
            <w:tcW w:w="1675" w:type="dxa"/>
          </w:tcPr>
          <w:p w14:paraId="1EB07759" w14:textId="675863F2" w:rsidR="00B82873" w:rsidRDefault="007F77C3" w:rsidP="00EB4E9B">
            <w:pPr>
              <w:jc w:val="left"/>
            </w:pPr>
            <w:r>
              <w:t>11/4/2024</w:t>
            </w:r>
          </w:p>
        </w:tc>
        <w:tc>
          <w:tcPr>
            <w:tcW w:w="1800" w:type="dxa"/>
          </w:tcPr>
          <w:p w14:paraId="72DF46AE" w14:textId="77777777" w:rsidR="00B82873" w:rsidRDefault="00B82873" w:rsidP="00EB4E9B">
            <w:pPr>
              <w:jc w:val="left"/>
            </w:pPr>
            <w:r>
              <w:t>Team Member(s)</w:t>
            </w:r>
          </w:p>
        </w:tc>
        <w:tc>
          <w:tcPr>
            <w:tcW w:w="6660" w:type="dxa"/>
          </w:tcPr>
          <w:p w14:paraId="7AA767A2" w14:textId="77777777" w:rsidR="00B82873" w:rsidRDefault="00B82873" w:rsidP="00EB4E9B">
            <w:pPr>
              <w:jc w:val="left"/>
            </w:pPr>
            <w:r>
              <w:t>Hudson Bowen</w:t>
            </w:r>
          </w:p>
        </w:tc>
      </w:tr>
      <w:tr w:rsidR="00B82873" w14:paraId="1CFCAD2D" w14:textId="77777777" w:rsidTr="002F34BC">
        <w:tc>
          <w:tcPr>
            <w:tcW w:w="750" w:type="dxa"/>
          </w:tcPr>
          <w:p w14:paraId="3F5F00A9" w14:textId="77777777" w:rsidR="00B82873" w:rsidRDefault="00B82873" w:rsidP="00EB4E9B">
            <w:pPr>
              <w:jc w:val="left"/>
            </w:pPr>
          </w:p>
        </w:tc>
        <w:tc>
          <w:tcPr>
            <w:tcW w:w="1675" w:type="dxa"/>
          </w:tcPr>
          <w:p w14:paraId="3AA916AF" w14:textId="77777777" w:rsidR="00B82873" w:rsidRDefault="00B82873" w:rsidP="00EB4E9B">
            <w:pPr>
              <w:jc w:val="left"/>
            </w:pPr>
          </w:p>
        </w:tc>
        <w:tc>
          <w:tcPr>
            <w:tcW w:w="1800" w:type="dxa"/>
          </w:tcPr>
          <w:p w14:paraId="03D80667" w14:textId="77777777" w:rsidR="00B82873" w:rsidRDefault="00B82873" w:rsidP="00EB4E9B">
            <w:pPr>
              <w:jc w:val="left"/>
            </w:pPr>
            <w:r>
              <w:t>AI Engine</w:t>
            </w:r>
          </w:p>
        </w:tc>
        <w:tc>
          <w:tcPr>
            <w:tcW w:w="6660" w:type="dxa"/>
            <w:tcBorders>
              <w:bottom w:val="single" w:sz="4" w:space="0" w:color="auto"/>
            </w:tcBorders>
          </w:tcPr>
          <w:p w14:paraId="117A5432" w14:textId="77777777" w:rsidR="00B82873" w:rsidRDefault="00B82873" w:rsidP="00EB4E9B">
            <w:pPr>
              <w:jc w:val="left"/>
            </w:pPr>
            <w:r>
              <w:t>Copilot</w:t>
            </w:r>
          </w:p>
        </w:tc>
      </w:tr>
    </w:tbl>
    <w:p w14:paraId="248C54DE" w14:textId="77777777" w:rsidR="00B82873" w:rsidRDefault="00B82873" w:rsidP="00EB4E9B">
      <w:pPr>
        <w:spacing w:before="160"/>
        <w:jc w:val="left"/>
      </w:pPr>
    </w:p>
    <w:p w14:paraId="36A080FF" w14:textId="77777777" w:rsidR="00B82873" w:rsidRDefault="00B82873" w:rsidP="00EB4E9B">
      <w:pPr>
        <w:spacing w:before="160"/>
        <w:jc w:val="left"/>
      </w:pPr>
    </w:p>
    <w:p w14:paraId="468180E4" w14:textId="0BF94B78" w:rsidR="00B82873" w:rsidRDefault="00B82873" w:rsidP="00EB4E9B">
      <w:pPr>
        <w:spacing w:before="160"/>
        <w:jc w:val="left"/>
      </w:pPr>
      <w:r>
        <w:t xml:space="preserve">Prompt: </w:t>
      </w:r>
      <w:r w:rsidR="00EB4E9B" w:rsidRPr="00EB4E9B">
        <w:t>I have gone over everything that you have asked me to look for already, but still no items are being displayed on the user interface tab. Please note, I only want items on the user interface tab to be displayed based on which category is selected at the top of the page. Only items in that category should be displayed. Currently, no items are being displayed</w:t>
      </w:r>
      <w:r>
        <w:br/>
      </w:r>
    </w:p>
    <w:p w14:paraId="713A84E4"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0BF5DE21" w14:textId="77777777" w:rsidTr="002F34BC">
        <w:tc>
          <w:tcPr>
            <w:tcW w:w="750" w:type="dxa"/>
          </w:tcPr>
          <w:p w14:paraId="6D090567" w14:textId="77777777" w:rsidR="00B82873" w:rsidRDefault="00B82873" w:rsidP="00EB4E9B">
            <w:pPr>
              <w:jc w:val="left"/>
            </w:pPr>
            <w:r>
              <w:t>Date</w:t>
            </w:r>
          </w:p>
        </w:tc>
        <w:tc>
          <w:tcPr>
            <w:tcW w:w="1675" w:type="dxa"/>
          </w:tcPr>
          <w:p w14:paraId="0E2133E3" w14:textId="44FF3486" w:rsidR="00B82873" w:rsidRDefault="007F77C3" w:rsidP="00EB4E9B">
            <w:pPr>
              <w:jc w:val="left"/>
            </w:pPr>
            <w:r>
              <w:t>11/4/2024</w:t>
            </w:r>
          </w:p>
        </w:tc>
        <w:tc>
          <w:tcPr>
            <w:tcW w:w="1800" w:type="dxa"/>
          </w:tcPr>
          <w:p w14:paraId="2AD03B7F" w14:textId="77777777" w:rsidR="00B82873" w:rsidRDefault="00B82873" w:rsidP="00EB4E9B">
            <w:pPr>
              <w:jc w:val="left"/>
            </w:pPr>
            <w:r>
              <w:t>Team Member(s)</w:t>
            </w:r>
          </w:p>
        </w:tc>
        <w:tc>
          <w:tcPr>
            <w:tcW w:w="6660" w:type="dxa"/>
          </w:tcPr>
          <w:p w14:paraId="11873B2D" w14:textId="77777777" w:rsidR="00B82873" w:rsidRDefault="00B82873" w:rsidP="00EB4E9B">
            <w:pPr>
              <w:jc w:val="left"/>
            </w:pPr>
            <w:r>
              <w:t>Hudson Bowen</w:t>
            </w:r>
          </w:p>
        </w:tc>
      </w:tr>
      <w:tr w:rsidR="00B82873" w14:paraId="23670D9B" w14:textId="77777777" w:rsidTr="002F34BC">
        <w:tc>
          <w:tcPr>
            <w:tcW w:w="750" w:type="dxa"/>
          </w:tcPr>
          <w:p w14:paraId="725754FA" w14:textId="77777777" w:rsidR="00B82873" w:rsidRDefault="00B82873" w:rsidP="00EB4E9B">
            <w:pPr>
              <w:jc w:val="left"/>
            </w:pPr>
          </w:p>
        </w:tc>
        <w:tc>
          <w:tcPr>
            <w:tcW w:w="1675" w:type="dxa"/>
          </w:tcPr>
          <w:p w14:paraId="1B63F57B" w14:textId="77777777" w:rsidR="00B82873" w:rsidRDefault="00B82873" w:rsidP="00EB4E9B">
            <w:pPr>
              <w:jc w:val="left"/>
            </w:pPr>
          </w:p>
        </w:tc>
        <w:tc>
          <w:tcPr>
            <w:tcW w:w="1800" w:type="dxa"/>
          </w:tcPr>
          <w:p w14:paraId="64CD307F" w14:textId="77777777" w:rsidR="00B82873" w:rsidRDefault="00B82873" w:rsidP="00EB4E9B">
            <w:pPr>
              <w:jc w:val="left"/>
            </w:pPr>
            <w:r>
              <w:t>AI Engine</w:t>
            </w:r>
          </w:p>
        </w:tc>
        <w:tc>
          <w:tcPr>
            <w:tcW w:w="6660" w:type="dxa"/>
            <w:tcBorders>
              <w:bottom w:val="single" w:sz="4" w:space="0" w:color="auto"/>
            </w:tcBorders>
          </w:tcPr>
          <w:p w14:paraId="2ECA568C" w14:textId="77777777" w:rsidR="00B82873" w:rsidRDefault="00B82873" w:rsidP="00EB4E9B">
            <w:pPr>
              <w:jc w:val="left"/>
            </w:pPr>
            <w:r>
              <w:t>Copilot</w:t>
            </w:r>
          </w:p>
        </w:tc>
      </w:tr>
    </w:tbl>
    <w:p w14:paraId="4381B77E" w14:textId="77777777" w:rsidR="00B82873" w:rsidRDefault="00B82873" w:rsidP="00EB4E9B">
      <w:pPr>
        <w:spacing w:before="160"/>
        <w:jc w:val="left"/>
      </w:pPr>
    </w:p>
    <w:p w14:paraId="626941DA" w14:textId="77777777" w:rsidR="00B82873" w:rsidRDefault="00B82873" w:rsidP="00EB4E9B">
      <w:pPr>
        <w:spacing w:before="160"/>
        <w:jc w:val="left"/>
      </w:pPr>
    </w:p>
    <w:p w14:paraId="7B10234E" w14:textId="61E97F1F" w:rsidR="00B82873" w:rsidRDefault="00B82873" w:rsidP="00EB4E9B">
      <w:pPr>
        <w:spacing w:before="160"/>
        <w:jc w:val="left"/>
      </w:pPr>
      <w:r>
        <w:t xml:space="preserve">Prompt: </w:t>
      </w:r>
      <w:r w:rsidR="00EB4E9B" w:rsidRPr="00EB4E9B">
        <w:t>what should the completed maincontroller.java class look like?</w:t>
      </w:r>
      <w:r>
        <w:br/>
      </w:r>
    </w:p>
    <w:p w14:paraId="352762BE" w14:textId="58F8FC9C" w:rsidR="00B82873" w:rsidRPr="00E23247" w:rsidRDefault="00E67C23" w:rsidP="00EB4E9B">
      <w:pPr>
        <w:jc w:val="left"/>
      </w:pPr>
      <w:r>
        <w:t>11/5/2024</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59BC451E" w14:textId="77777777" w:rsidTr="002F34BC">
        <w:tc>
          <w:tcPr>
            <w:tcW w:w="750" w:type="dxa"/>
          </w:tcPr>
          <w:p w14:paraId="4303F328" w14:textId="77777777" w:rsidR="00B82873" w:rsidRDefault="00B82873" w:rsidP="00EB4E9B">
            <w:pPr>
              <w:jc w:val="left"/>
            </w:pPr>
            <w:r>
              <w:t>Date</w:t>
            </w:r>
          </w:p>
        </w:tc>
        <w:tc>
          <w:tcPr>
            <w:tcW w:w="1675" w:type="dxa"/>
          </w:tcPr>
          <w:p w14:paraId="09942119" w14:textId="77777777" w:rsidR="00B82873" w:rsidRDefault="00B82873" w:rsidP="00EB4E9B">
            <w:pPr>
              <w:jc w:val="left"/>
            </w:pPr>
          </w:p>
        </w:tc>
        <w:tc>
          <w:tcPr>
            <w:tcW w:w="1800" w:type="dxa"/>
          </w:tcPr>
          <w:p w14:paraId="12C66E36" w14:textId="77777777" w:rsidR="00B82873" w:rsidRDefault="00B82873" w:rsidP="00EB4E9B">
            <w:pPr>
              <w:jc w:val="left"/>
            </w:pPr>
            <w:r>
              <w:t>Team Member(s)</w:t>
            </w:r>
          </w:p>
        </w:tc>
        <w:tc>
          <w:tcPr>
            <w:tcW w:w="6660" w:type="dxa"/>
          </w:tcPr>
          <w:p w14:paraId="617ED4F2" w14:textId="77777777" w:rsidR="00B82873" w:rsidRDefault="00B82873" w:rsidP="00EB4E9B">
            <w:pPr>
              <w:jc w:val="left"/>
            </w:pPr>
            <w:r>
              <w:t>Hudson Bowen</w:t>
            </w:r>
          </w:p>
        </w:tc>
      </w:tr>
      <w:tr w:rsidR="00B82873" w14:paraId="080A4C86" w14:textId="77777777" w:rsidTr="002F34BC">
        <w:tc>
          <w:tcPr>
            <w:tcW w:w="750" w:type="dxa"/>
          </w:tcPr>
          <w:p w14:paraId="26B47DBF" w14:textId="77777777" w:rsidR="00B82873" w:rsidRDefault="00B82873" w:rsidP="00EB4E9B">
            <w:pPr>
              <w:jc w:val="left"/>
            </w:pPr>
          </w:p>
        </w:tc>
        <w:tc>
          <w:tcPr>
            <w:tcW w:w="1675" w:type="dxa"/>
          </w:tcPr>
          <w:p w14:paraId="7548C6CD" w14:textId="77777777" w:rsidR="00B82873" w:rsidRDefault="00B82873" w:rsidP="00EB4E9B">
            <w:pPr>
              <w:jc w:val="left"/>
            </w:pPr>
          </w:p>
        </w:tc>
        <w:tc>
          <w:tcPr>
            <w:tcW w:w="1800" w:type="dxa"/>
          </w:tcPr>
          <w:p w14:paraId="03FF8C14" w14:textId="77777777" w:rsidR="00B82873" w:rsidRDefault="00B82873" w:rsidP="00EB4E9B">
            <w:pPr>
              <w:jc w:val="left"/>
            </w:pPr>
            <w:r>
              <w:t>AI Engine</w:t>
            </w:r>
          </w:p>
        </w:tc>
        <w:tc>
          <w:tcPr>
            <w:tcW w:w="6660" w:type="dxa"/>
            <w:tcBorders>
              <w:bottom w:val="single" w:sz="4" w:space="0" w:color="auto"/>
            </w:tcBorders>
          </w:tcPr>
          <w:p w14:paraId="7DAD9A6D" w14:textId="77777777" w:rsidR="00B82873" w:rsidRDefault="00B82873" w:rsidP="00EB4E9B">
            <w:pPr>
              <w:jc w:val="left"/>
            </w:pPr>
            <w:r>
              <w:t>Copilot</w:t>
            </w:r>
          </w:p>
        </w:tc>
      </w:tr>
    </w:tbl>
    <w:p w14:paraId="0E266D26" w14:textId="77777777" w:rsidR="00B82873" w:rsidRDefault="00B82873" w:rsidP="00EB4E9B">
      <w:pPr>
        <w:spacing w:before="160"/>
        <w:jc w:val="left"/>
      </w:pPr>
    </w:p>
    <w:p w14:paraId="733614AE" w14:textId="77777777" w:rsidR="00B82873" w:rsidRDefault="00B82873" w:rsidP="00EB4E9B">
      <w:pPr>
        <w:spacing w:before="160"/>
        <w:jc w:val="left"/>
      </w:pPr>
    </w:p>
    <w:p w14:paraId="7CC45B28" w14:textId="25068E10" w:rsidR="00B82873" w:rsidRDefault="00B82873" w:rsidP="00EB4E9B">
      <w:pPr>
        <w:spacing w:before="160"/>
        <w:jc w:val="left"/>
      </w:pPr>
      <w:r>
        <w:t xml:space="preserve">Prompt: </w:t>
      </w:r>
      <w:r w:rsidR="00EB4E9B" w:rsidRPr="00EB4E9B">
        <w:t xml:space="preserve">I need a system test for each user story that I complete. These system tests should be purely descriptive, not </w:t>
      </w:r>
      <w:proofErr w:type="spellStart"/>
      <w:r w:rsidR="00EB4E9B" w:rsidRPr="00EB4E9B">
        <w:t>acutally</w:t>
      </w:r>
      <w:proofErr w:type="spellEnd"/>
      <w:r w:rsidR="00EB4E9B" w:rsidRPr="00EB4E9B">
        <w:t xml:space="preserve"> using any code. The first user story is just adding categories. Give me a few test cases for adding categories. </w:t>
      </w:r>
      <w:r w:rsidR="00EB4E9B" w:rsidRPr="00EB4E9B">
        <w:lastRenderedPageBreak/>
        <w:t>Include a description, directions, and expected output.</w:t>
      </w:r>
      <w:r>
        <w:br/>
      </w:r>
    </w:p>
    <w:p w14:paraId="13EA08CB"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D2C5399" w14:textId="77777777" w:rsidTr="002F34BC">
        <w:tc>
          <w:tcPr>
            <w:tcW w:w="750" w:type="dxa"/>
          </w:tcPr>
          <w:p w14:paraId="145FFF95" w14:textId="77777777" w:rsidR="00B82873" w:rsidRDefault="00B82873" w:rsidP="00EB4E9B">
            <w:pPr>
              <w:jc w:val="left"/>
            </w:pPr>
            <w:r>
              <w:t>Date</w:t>
            </w:r>
          </w:p>
        </w:tc>
        <w:tc>
          <w:tcPr>
            <w:tcW w:w="1675" w:type="dxa"/>
          </w:tcPr>
          <w:p w14:paraId="41DCB492" w14:textId="00996BC1" w:rsidR="00B82873" w:rsidRDefault="007F77C3" w:rsidP="00EB4E9B">
            <w:pPr>
              <w:jc w:val="left"/>
            </w:pPr>
            <w:r>
              <w:t>11/5/2024</w:t>
            </w:r>
          </w:p>
        </w:tc>
        <w:tc>
          <w:tcPr>
            <w:tcW w:w="1800" w:type="dxa"/>
          </w:tcPr>
          <w:p w14:paraId="4B081CC8" w14:textId="77777777" w:rsidR="00B82873" w:rsidRDefault="00B82873" w:rsidP="00EB4E9B">
            <w:pPr>
              <w:jc w:val="left"/>
            </w:pPr>
            <w:r>
              <w:t>Team Member(s)</w:t>
            </w:r>
          </w:p>
        </w:tc>
        <w:tc>
          <w:tcPr>
            <w:tcW w:w="6660" w:type="dxa"/>
          </w:tcPr>
          <w:p w14:paraId="1144F309" w14:textId="77777777" w:rsidR="00B82873" w:rsidRDefault="00B82873" w:rsidP="00EB4E9B">
            <w:pPr>
              <w:jc w:val="left"/>
            </w:pPr>
            <w:r>
              <w:t>Hudson Bowen</w:t>
            </w:r>
          </w:p>
        </w:tc>
      </w:tr>
      <w:tr w:rsidR="00B82873" w14:paraId="46EB3B17" w14:textId="77777777" w:rsidTr="002F34BC">
        <w:tc>
          <w:tcPr>
            <w:tcW w:w="750" w:type="dxa"/>
          </w:tcPr>
          <w:p w14:paraId="488FD851" w14:textId="77777777" w:rsidR="00B82873" w:rsidRDefault="00B82873" w:rsidP="00EB4E9B">
            <w:pPr>
              <w:jc w:val="left"/>
            </w:pPr>
          </w:p>
        </w:tc>
        <w:tc>
          <w:tcPr>
            <w:tcW w:w="1675" w:type="dxa"/>
          </w:tcPr>
          <w:p w14:paraId="516A7D0E" w14:textId="77777777" w:rsidR="00B82873" w:rsidRDefault="00B82873" w:rsidP="00EB4E9B">
            <w:pPr>
              <w:jc w:val="left"/>
            </w:pPr>
          </w:p>
        </w:tc>
        <w:tc>
          <w:tcPr>
            <w:tcW w:w="1800" w:type="dxa"/>
          </w:tcPr>
          <w:p w14:paraId="7D4C75EC" w14:textId="77777777" w:rsidR="00B82873" w:rsidRDefault="00B82873" w:rsidP="00EB4E9B">
            <w:pPr>
              <w:jc w:val="left"/>
            </w:pPr>
            <w:r>
              <w:t>AI Engine</w:t>
            </w:r>
          </w:p>
        </w:tc>
        <w:tc>
          <w:tcPr>
            <w:tcW w:w="6660" w:type="dxa"/>
            <w:tcBorders>
              <w:bottom w:val="single" w:sz="4" w:space="0" w:color="auto"/>
            </w:tcBorders>
          </w:tcPr>
          <w:p w14:paraId="7954D7E4" w14:textId="77777777" w:rsidR="00B82873" w:rsidRDefault="00B82873" w:rsidP="00EB4E9B">
            <w:pPr>
              <w:jc w:val="left"/>
            </w:pPr>
            <w:r>
              <w:t>Copilot</w:t>
            </w:r>
          </w:p>
        </w:tc>
      </w:tr>
    </w:tbl>
    <w:p w14:paraId="4946C589" w14:textId="77777777" w:rsidR="00B82873" w:rsidRDefault="00B82873" w:rsidP="00EB4E9B">
      <w:pPr>
        <w:spacing w:before="160"/>
        <w:jc w:val="left"/>
      </w:pPr>
    </w:p>
    <w:p w14:paraId="3B14ECFD" w14:textId="77777777" w:rsidR="00B82873" w:rsidRDefault="00B82873" w:rsidP="00EB4E9B">
      <w:pPr>
        <w:spacing w:before="160"/>
        <w:jc w:val="left"/>
      </w:pPr>
    </w:p>
    <w:p w14:paraId="63430502" w14:textId="77777777" w:rsidR="00EB4E9B" w:rsidRDefault="00B82873" w:rsidP="00EB4E9B">
      <w:pPr>
        <w:spacing w:before="160"/>
        <w:jc w:val="left"/>
      </w:pPr>
      <w:r>
        <w:t xml:space="preserve">Prompt: </w:t>
      </w:r>
      <w:r w:rsidR="00EB4E9B">
        <w:t xml:space="preserve">Here is the next user story: </w:t>
      </w:r>
    </w:p>
    <w:p w14:paraId="1D241790" w14:textId="77777777" w:rsidR="00EB4E9B" w:rsidRDefault="00EB4E9B" w:rsidP="00EB4E9B">
      <w:pPr>
        <w:spacing w:before="160"/>
        <w:jc w:val="left"/>
      </w:pPr>
    </w:p>
    <w:p w14:paraId="2CD4860B" w14:textId="0CA8B021" w:rsidR="00B82873" w:rsidRDefault="00EB4E9B" w:rsidP="00EB4E9B">
      <w:pPr>
        <w:spacing w:before="160"/>
        <w:jc w:val="left"/>
      </w:pPr>
      <w:r>
        <w:t xml:space="preserve">Set Sellers </w:t>
      </w:r>
      <w:proofErr w:type="spellStart"/>
      <w:r>
        <w:t>Commision</w:t>
      </w:r>
      <w:proofErr w:type="spellEnd"/>
      <w:r w:rsidR="00B82873">
        <w:br/>
      </w:r>
    </w:p>
    <w:p w14:paraId="70272F8E"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93ADF2B" w14:textId="77777777" w:rsidTr="002F34BC">
        <w:tc>
          <w:tcPr>
            <w:tcW w:w="750" w:type="dxa"/>
          </w:tcPr>
          <w:p w14:paraId="2A585971" w14:textId="77777777" w:rsidR="00B82873" w:rsidRDefault="00B82873" w:rsidP="00EB4E9B">
            <w:pPr>
              <w:jc w:val="left"/>
            </w:pPr>
            <w:r>
              <w:t>Date</w:t>
            </w:r>
          </w:p>
        </w:tc>
        <w:tc>
          <w:tcPr>
            <w:tcW w:w="1675" w:type="dxa"/>
          </w:tcPr>
          <w:p w14:paraId="1A6C0B76" w14:textId="0050254D" w:rsidR="00B82873" w:rsidRDefault="007F77C3" w:rsidP="00EB4E9B">
            <w:pPr>
              <w:jc w:val="left"/>
            </w:pPr>
            <w:r>
              <w:t>11/5/2024</w:t>
            </w:r>
          </w:p>
        </w:tc>
        <w:tc>
          <w:tcPr>
            <w:tcW w:w="1800" w:type="dxa"/>
          </w:tcPr>
          <w:p w14:paraId="3E006551" w14:textId="77777777" w:rsidR="00B82873" w:rsidRDefault="00B82873" w:rsidP="00EB4E9B">
            <w:pPr>
              <w:jc w:val="left"/>
            </w:pPr>
            <w:r>
              <w:t>Team Member(s)</w:t>
            </w:r>
          </w:p>
        </w:tc>
        <w:tc>
          <w:tcPr>
            <w:tcW w:w="6660" w:type="dxa"/>
          </w:tcPr>
          <w:p w14:paraId="303B97CA" w14:textId="77777777" w:rsidR="00B82873" w:rsidRDefault="00B82873" w:rsidP="00EB4E9B">
            <w:pPr>
              <w:jc w:val="left"/>
            </w:pPr>
            <w:r>
              <w:t>Hudson Bowen</w:t>
            </w:r>
          </w:p>
        </w:tc>
      </w:tr>
      <w:tr w:rsidR="00B82873" w14:paraId="5F8D6EC0" w14:textId="77777777" w:rsidTr="002F34BC">
        <w:tc>
          <w:tcPr>
            <w:tcW w:w="750" w:type="dxa"/>
          </w:tcPr>
          <w:p w14:paraId="62907D10" w14:textId="77777777" w:rsidR="00B82873" w:rsidRDefault="00B82873" w:rsidP="00EB4E9B">
            <w:pPr>
              <w:jc w:val="left"/>
            </w:pPr>
          </w:p>
        </w:tc>
        <w:tc>
          <w:tcPr>
            <w:tcW w:w="1675" w:type="dxa"/>
          </w:tcPr>
          <w:p w14:paraId="5C1AC62C" w14:textId="77777777" w:rsidR="00B82873" w:rsidRDefault="00B82873" w:rsidP="00EB4E9B">
            <w:pPr>
              <w:jc w:val="left"/>
            </w:pPr>
          </w:p>
        </w:tc>
        <w:tc>
          <w:tcPr>
            <w:tcW w:w="1800" w:type="dxa"/>
          </w:tcPr>
          <w:p w14:paraId="0A316D64" w14:textId="77777777" w:rsidR="00B82873" w:rsidRDefault="00B82873" w:rsidP="00EB4E9B">
            <w:pPr>
              <w:jc w:val="left"/>
            </w:pPr>
            <w:r>
              <w:t>AI Engine</w:t>
            </w:r>
          </w:p>
        </w:tc>
        <w:tc>
          <w:tcPr>
            <w:tcW w:w="6660" w:type="dxa"/>
            <w:tcBorders>
              <w:bottom w:val="single" w:sz="4" w:space="0" w:color="auto"/>
            </w:tcBorders>
          </w:tcPr>
          <w:p w14:paraId="253E3BEB" w14:textId="77777777" w:rsidR="00B82873" w:rsidRDefault="00B82873" w:rsidP="00EB4E9B">
            <w:pPr>
              <w:jc w:val="left"/>
            </w:pPr>
            <w:r>
              <w:t>Copilot</w:t>
            </w:r>
          </w:p>
        </w:tc>
      </w:tr>
    </w:tbl>
    <w:p w14:paraId="4FDEA76C" w14:textId="77777777" w:rsidR="00B82873" w:rsidRDefault="00B82873" w:rsidP="00EB4E9B">
      <w:pPr>
        <w:spacing w:before="160"/>
        <w:jc w:val="left"/>
      </w:pPr>
    </w:p>
    <w:p w14:paraId="2BC9B4C0" w14:textId="77777777" w:rsidR="00B82873" w:rsidRDefault="00B82873" w:rsidP="00EB4E9B">
      <w:pPr>
        <w:spacing w:before="160"/>
        <w:jc w:val="left"/>
      </w:pPr>
    </w:p>
    <w:p w14:paraId="0C45C319" w14:textId="77777777" w:rsidR="00EB4E9B" w:rsidRDefault="00B82873" w:rsidP="00EB4E9B">
      <w:pPr>
        <w:spacing w:before="160"/>
        <w:jc w:val="left"/>
      </w:pPr>
      <w:r>
        <w:t xml:space="preserve">Prompt: </w:t>
      </w:r>
      <w:r w:rsidR="00EB4E9B">
        <w:t>Here is the next user story:</w:t>
      </w:r>
    </w:p>
    <w:p w14:paraId="6B5A52D9" w14:textId="77777777" w:rsidR="00EB4E9B" w:rsidRDefault="00EB4E9B" w:rsidP="00EB4E9B">
      <w:pPr>
        <w:spacing w:before="160"/>
        <w:jc w:val="left"/>
      </w:pPr>
    </w:p>
    <w:p w14:paraId="7427ED68" w14:textId="03293497" w:rsidR="00B82873" w:rsidRDefault="00EB4E9B" w:rsidP="00EB4E9B">
      <w:pPr>
        <w:spacing w:before="160"/>
        <w:jc w:val="left"/>
      </w:pPr>
      <w:r>
        <w:t>Set Buyer Premium</w:t>
      </w:r>
      <w:r w:rsidR="00B82873">
        <w:br/>
      </w:r>
    </w:p>
    <w:p w14:paraId="3ACBAFCF"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755C9302" w14:textId="77777777" w:rsidTr="002F34BC">
        <w:tc>
          <w:tcPr>
            <w:tcW w:w="750" w:type="dxa"/>
          </w:tcPr>
          <w:p w14:paraId="332469F2" w14:textId="77777777" w:rsidR="00B82873" w:rsidRDefault="00B82873" w:rsidP="00EB4E9B">
            <w:pPr>
              <w:jc w:val="left"/>
            </w:pPr>
            <w:r>
              <w:t>Date</w:t>
            </w:r>
          </w:p>
        </w:tc>
        <w:tc>
          <w:tcPr>
            <w:tcW w:w="1675" w:type="dxa"/>
          </w:tcPr>
          <w:p w14:paraId="17014946" w14:textId="1DB3A8AE" w:rsidR="00B82873" w:rsidRDefault="007F77C3" w:rsidP="00EB4E9B">
            <w:pPr>
              <w:jc w:val="left"/>
            </w:pPr>
            <w:r>
              <w:t>11/5/2024</w:t>
            </w:r>
          </w:p>
        </w:tc>
        <w:tc>
          <w:tcPr>
            <w:tcW w:w="1800" w:type="dxa"/>
          </w:tcPr>
          <w:p w14:paraId="2764CC89" w14:textId="77777777" w:rsidR="00B82873" w:rsidRDefault="00B82873" w:rsidP="00EB4E9B">
            <w:pPr>
              <w:jc w:val="left"/>
            </w:pPr>
            <w:r>
              <w:t>Team Member(s)</w:t>
            </w:r>
          </w:p>
        </w:tc>
        <w:tc>
          <w:tcPr>
            <w:tcW w:w="6660" w:type="dxa"/>
          </w:tcPr>
          <w:p w14:paraId="61076FE5" w14:textId="77777777" w:rsidR="00B82873" w:rsidRDefault="00B82873" w:rsidP="00EB4E9B">
            <w:pPr>
              <w:jc w:val="left"/>
            </w:pPr>
            <w:r>
              <w:t>Hudson Bowen</w:t>
            </w:r>
          </w:p>
        </w:tc>
      </w:tr>
      <w:tr w:rsidR="00B82873" w14:paraId="46B2BA83" w14:textId="77777777" w:rsidTr="002F34BC">
        <w:tc>
          <w:tcPr>
            <w:tcW w:w="750" w:type="dxa"/>
          </w:tcPr>
          <w:p w14:paraId="7B80A65D" w14:textId="77777777" w:rsidR="00B82873" w:rsidRDefault="00B82873" w:rsidP="00EB4E9B">
            <w:pPr>
              <w:jc w:val="left"/>
            </w:pPr>
          </w:p>
        </w:tc>
        <w:tc>
          <w:tcPr>
            <w:tcW w:w="1675" w:type="dxa"/>
          </w:tcPr>
          <w:p w14:paraId="117B3AB2" w14:textId="77777777" w:rsidR="00B82873" w:rsidRDefault="00B82873" w:rsidP="00EB4E9B">
            <w:pPr>
              <w:jc w:val="left"/>
            </w:pPr>
          </w:p>
        </w:tc>
        <w:tc>
          <w:tcPr>
            <w:tcW w:w="1800" w:type="dxa"/>
          </w:tcPr>
          <w:p w14:paraId="3F876A59" w14:textId="77777777" w:rsidR="00B82873" w:rsidRDefault="00B82873" w:rsidP="00EB4E9B">
            <w:pPr>
              <w:jc w:val="left"/>
            </w:pPr>
            <w:r>
              <w:t>AI Engine</w:t>
            </w:r>
          </w:p>
        </w:tc>
        <w:tc>
          <w:tcPr>
            <w:tcW w:w="6660" w:type="dxa"/>
            <w:tcBorders>
              <w:bottom w:val="single" w:sz="4" w:space="0" w:color="auto"/>
            </w:tcBorders>
          </w:tcPr>
          <w:p w14:paraId="4907AE33" w14:textId="77777777" w:rsidR="00B82873" w:rsidRDefault="00B82873" w:rsidP="00EB4E9B">
            <w:pPr>
              <w:jc w:val="left"/>
            </w:pPr>
            <w:r>
              <w:t>Copilot</w:t>
            </w:r>
          </w:p>
        </w:tc>
      </w:tr>
    </w:tbl>
    <w:p w14:paraId="51AA0137" w14:textId="77777777" w:rsidR="00B82873" w:rsidRDefault="00B82873" w:rsidP="00EB4E9B">
      <w:pPr>
        <w:spacing w:before="160"/>
        <w:jc w:val="left"/>
      </w:pPr>
    </w:p>
    <w:p w14:paraId="01FD7BB8" w14:textId="77777777" w:rsidR="00B82873" w:rsidRDefault="00B82873" w:rsidP="00EB4E9B">
      <w:pPr>
        <w:spacing w:before="160"/>
        <w:jc w:val="left"/>
      </w:pPr>
    </w:p>
    <w:p w14:paraId="747FE20F" w14:textId="4C7A2BAB" w:rsidR="00B82873" w:rsidRDefault="00B82873" w:rsidP="00EB4E9B">
      <w:pPr>
        <w:spacing w:before="160"/>
        <w:jc w:val="left"/>
      </w:pPr>
      <w:r>
        <w:t xml:space="preserve">Prompt: </w:t>
      </w:r>
      <w:r w:rsidR="00EB4E9B" w:rsidRPr="00EB4E9B">
        <w:t>You stopped typing early. please retype</w:t>
      </w:r>
      <w:r>
        <w:br/>
      </w:r>
    </w:p>
    <w:p w14:paraId="69105DB3"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324BFBD7" w14:textId="77777777" w:rsidTr="002F34BC">
        <w:tc>
          <w:tcPr>
            <w:tcW w:w="750" w:type="dxa"/>
          </w:tcPr>
          <w:p w14:paraId="33E77D5C" w14:textId="77777777" w:rsidR="00B82873" w:rsidRDefault="00B82873" w:rsidP="00EB4E9B">
            <w:pPr>
              <w:jc w:val="left"/>
            </w:pPr>
            <w:r>
              <w:t>Date</w:t>
            </w:r>
          </w:p>
        </w:tc>
        <w:tc>
          <w:tcPr>
            <w:tcW w:w="1675" w:type="dxa"/>
          </w:tcPr>
          <w:p w14:paraId="52C10A63" w14:textId="105AED69" w:rsidR="00B82873" w:rsidRDefault="007F77C3" w:rsidP="00EB4E9B">
            <w:pPr>
              <w:jc w:val="left"/>
            </w:pPr>
            <w:r>
              <w:t>11/5/2024</w:t>
            </w:r>
          </w:p>
        </w:tc>
        <w:tc>
          <w:tcPr>
            <w:tcW w:w="1800" w:type="dxa"/>
          </w:tcPr>
          <w:p w14:paraId="52B85B3E" w14:textId="77777777" w:rsidR="00B82873" w:rsidRDefault="00B82873" w:rsidP="00EB4E9B">
            <w:pPr>
              <w:jc w:val="left"/>
            </w:pPr>
            <w:r>
              <w:t>Team Member(s)</w:t>
            </w:r>
          </w:p>
        </w:tc>
        <w:tc>
          <w:tcPr>
            <w:tcW w:w="6660" w:type="dxa"/>
          </w:tcPr>
          <w:p w14:paraId="05914D37" w14:textId="77777777" w:rsidR="00B82873" w:rsidRDefault="00B82873" w:rsidP="00EB4E9B">
            <w:pPr>
              <w:jc w:val="left"/>
            </w:pPr>
            <w:r>
              <w:t>Hudson Bowen</w:t>
            </w:r>
          </w:p>
        </w:tc>
      </w:tr>
      <w:tr w:rsidR="00B82873" w14:paraId="5B04919D" w14:textId="77777777" w:rsidTr="002F34BC">
        <w:tc>
          <w:tcPr>
            <w:tcW w:w="750" w:type="dxa"/>
          </w:tcPr>
          <w:p w14:paraId="28093E2D" w14:textId="77777777" w:rsidR="00B82873" w:rsidRDefault="00B82873" w:rsidP="00EB4E9B">
            <w:pPr>
              <w:jc w:val="left"/>
            </w:pPr>
          </w:p>
        </w:tc>
        <w:tc>
          <w:tcPr>
            <w:tcW w:w="1675" w:type="dxa"/>
          </w:tcPr>
          <w:p w14:paraId="05A2FA60" w14:textId="77777777" w:rsidR="00B82873" w:rsidRDefault="00B82873" w:rsidP="00EB4E9B">
            <w:pPr>
              <w:jc w:val="left"/>
            </w:pPr>
          </w:p>
        </w:tc>
        <w:tc>
          <w:tcPr>
            <w:tcW w:w="1800" w:type="dxa"/>
          </w:tcPr>
          <w:p w14:paraId="586BE6ED" w14:textId="77777777" w:rsidR="00B82873" w:rsidRDefault="00B82873" w:rsidP="00EB4E9B">
            <w:pPr>
              <w:jc w:val="left"/>
            </w:pPr>
            <w:r>
              <w:t>AI Engine</w:t>
            </w:r>
          </w:p>
        </w:tc>
        <w:tc>
          <w:tcPr>
            <w:tcW w:w="6660" w:type="dxa"/>
            <w:tcBorders>
              <w:bottom w:val="single" w:sz="4" w:space="0" w:color="auto"/>
            </w:tcBorders>
          </w:tcPr>
          <w:p w14:paraId="3E86F8D3" w14:textId="77777777" w:rsidR="00B82873" w:rsidRDefault="00B82873" w:rsidP="00EB4E9B">
            <w:pPr>
              <w:jc w:val="left"/>
            </w:pPr>
            <w:r>
              <w:t>Copilot</w:t>
            </w:r>
          </w:p>
        </w:tc>
      </w:tr>
    </w:tbl>
    <w:p w14:paraId="59532181" w14:textId="77777777" w:rsidR="00B82873" w:rsidRDefault="00B82873" w:rsidP="00EB4E9B">
      <w:pPr>
        <w:spacing w:before="160"/>
        <w:jc w:val="left"/>
      </w:pPr>
    </w:p>
    <w:p w14:paraId="65393A29" w14:textId="77777777" w:rsidR="00B82873" w:rsidRDefault="00B82873" w:rsidP="00EB4E9B">
      <w:pPr>
        <w:spacing w:before="160"/>
        <w:jc w:val="left"/>
      </w:pPr>
    </w:p>
    <w:p w14:paraId="0C8C4067" w14:textId="77777777" w:rsidR="00EB4E9B" w:rsidRDefault="00B82873" w:rsidP="00EB4E9B">
      <w:pPr>
        <w:spacing w:before="160"/>
        <w:jc w:val="left"/>
      </w:pPr>
      <w:r>
        <w:t xml:space="preserve">Prompt: </w:t>
      </w:r>
      <w:r w:rsidR="00EB4E9B">
        <w:t>Next user story:</w:t>
      </w:r>
    </w:p>
    <w:p w14:paraId="5F79311A" w14:textId="7B8F6F54" w:rsidR="00B82873" w:rsidRDefault="00EB4E9B" w:rsidP="00EB4E9B">
      <w:pPr>
        <w:spacing w:before="160"/>
        <w:jc w:val="left"/>
      </w:pPr>
      <w:r>
        <w:t>List Item</w:t>
      </w:r>
      <w:r w:rsidR="00B82873">
        <w:br/>
      </w:r>
    </w:p>
    <w:p w14:paraId="475D961A"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10F18D34" w14:textId="77777777" w:rsidTr="002F34BC">
        <w:tc>
          <w:tcPr>
            <w:tcW w:w="750" w:type="dxa"/>
          </w:tcPr>
          <w:p w14:paraId="6C542D3F" w14:textId="77777777" w:rsidR="00B82873" w:rsidRDefault="00B82873" w:rsidP="00EB4E9B">
            <w:pPr>
              <w:jc w:val="left"/>
            </w:pPr>
            <w:r>
              <w:t>Date</w:t>
            </w:r>
          </w:p>
        </w:tc>
        <w:tc>
          <w:tcPr>
            <w:tcW w:w="1675" w:type="dxa"/>
          </w:tcPr>
          <w:p w14:paraId="7458C6DD" w14:textId="0B52A0FA" w:rsidR="00B82873" w:rsidRDefault="007F77C3" w:rsidP="00EB4E9B">
            <w:pPr>
              <w:jc w:val="left"/>
            </w:pPr>
            <w:r>
              <w:t>11/5/2024</w:t>
            </w:r>
          </w:p>
        </w:tc>
        <w:tc>
          <w:tcPr>
            <w:tcW w:w="1800" w:type="dxa"/>
          </w:tcPr>
          <w:p w14:paraId="0CD20B97" w14:textId="77777777" w:rsidR="00B82873" w:rsidRDefault="00B82873" w:rsidP="00EB4E9B">
            <w:pPr>
              <w:jc w:val="left"/>
            </w:pPr>
            <w:r>
              <w:t>Team Member(s)</w:t>
            </w:r>
          </w:p>
        </w:tc>
        <w:tc>
          <w:tcPr>
            <w:tcW w:w="6660" w:type="dxa"/>
          </w:tcPr>
          <w:p w14:paraId="71136AB5" w14:textId="77777777" w:rsidR="00B82873" w:rsidRDefault="00B82873" w:rsidP="00EB4E9B">
            <w:pPr>
              <w:jc w:val="left"/>
            </w:pPr>
            <w:r>
              <w:t>Hudson Bowen</w:t>
            </w:r>
          </w:p>
        </w:tc>
      </w:tr>
      <w:tr w:rsidR="00B82873" w14:paraId="00201A7B" w14:textId="77777777" w:rsidTr="002F34BC">
        <w:tc>
          <w:tcPr>
            <w:tcW w:w="750" w:type="dxa"/>
          </w:tcPr>
          <w:p w14:paraId="1DC2C9A7" w14:textId="77777777" w:rsidR="00B82873" w:rsidRDefault="00B82873" w:rsidP="00EB4E9B">
            <w:pPr>
              <w:jc w:val="left"/>
            </w:pPr>
          </w:p>
        </w:tc>
        <w:tc>
          <w:tcPr>
            <w:tcW w:w="1675" w:type="dxa"/>
          </w:tcPr>
          <w:p w14:paraId="54BEC344" w14:textId="77777777" w:rsidR="00B82873" w:rsidRDefault="00B82873" w:rsidP="00EB4E9B">
            <w:pPr>
              <w:jc w:val="left"/>
            </w:pPr>
          </w:p>
        </w:tc>
        <w:tc>
          <w:tcPr>
            <w:tcW w:w="1800" w:type="dxa"/>
          </w:tcPr>
          <w:p w14:paraId="3555D900" w14:textId="77777777" w:rsidR="00B82873" w:rsidRDefault="00B82873" w:rsidP="00EB4E9B">
            <w:pPr>
              <w:jc w:val="left"/>
            </w:pPr>
            <w:r>
              <w:t>AI Engine</w:t>
            </w:r>
          </w:p>
        </w:tc>
        <w:tc>
          <w:tcPr>
            <w:tcW w:w="6660" w:type="dxa"/>
            <w:tcBorders>
              <w:bottom w:val="single" w:sz="4" w:space="0" w:color="auto"/>
            </w:tcBorders>
          </w:tcPr>
          <w:p w14:paraId="3972B1E9" w14:textId="77777777" w:rsidR="00B82873" w:rsidRDefault="00B82873" w:rsidP="00EB4E9B">
            <w:pPr>
              <w:jc w:val="left"/>
            </w:pPr>
            <w:r>
              <w:t>Copilot</w:t>
            </w:r>
          </w:p>
        </w:tc>
      </w:tr>
    </w:tbl>
    <w:p w14:paraId="6AA48433" w14:textId="77777777" w:rsidR="00B82873" w:rsidRDefault="00B82873" w:rsidP="00EB4E9B">
      <w:pPr>
        <w:spacing w:before="160"/>
        <w:jc w:val="left"/>
      </w:pPr>
    </w:p>
    <w:p w14:paraId="4470761D" w14:textId="77777777" w:rsidR="00B82873" w:rsidRDefault="00B82873" w:rsidP="00EB4E9B">
      <w:pPr>
        <w:spacing w:before="160"/>
        <w:jc w:val="left"/>
      </w:pPr>
    </w:p>
    <w:p w14:paraId="71BF7117" w14:textId="77777777" w:rsidR="00EB4E9B" w:rsidRDefault="00B82873" w:rsidP="00EB4E9B">
      <w:pPr>
        <w:spacing w:before="160"/>
        <w:jc w:val="left"/>
      </w:pPr>
      <w:r>
        <w:t xml:space="preserve">Prompt: </w:t>
      </w:r>
      <w:r w:rsidR="00EB4E9B">
        <w:t>This is the next user story:</w:t>
      </w:r>
    </w:p>
    <w:p w14:paraId="297019BE" w14:textId="586261F6" w:rsidR="00B82873" w:rsidRDefault="00EB4E9B" w:rsidP="00EB4E9B">
      <w:pPr>
        <w:spacing w:before="160"/>
        <w:jc w:val="left"/>
      </w:pPr>
      <w:r>
        <w:t>Show My Auctions (my profile tab)</w:t>
      </w:r>
      <w:r w:rsidR="00B82873">
        <w:br/>
      </w:r>
    </w:p>
    <w:p w14:paraId="4C985461"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B82873" w14:paraId="601474ED" w14:textId="77777777" w:rsidTr="002F34BC">
        <w:tc>
          <w:tcPr>
            <w:tcW w:w="750" w:type="dxa"/>
          </w:tcPr>
          <w:p w14:paraId="0AE9FC96" w14:textId="77777777" w:rsidR="00B82873" w:rsidRDefault="00B82873" w:rsidP="00EB4E9B">
            <w:pPr>
              <w:jc w:val="left"/>
            </w:pPr>
            <w:r>
              <w:t>Date</w:t>
            </w:r>
          </w:p>
        </w:tc>
        <w:tc>
          <w:tcPr>
            <w:tcW w:w="1675" w:type="dxa"/>
          </w:tcPr>
          <w:p w14:paraId="4D8BB6D2" w14:textId="768AF893" w:rsidR="00B82873" w:rsidRDefault="007F77C3" w:rsidP="00EB4E9B">
            <w:pPr>
              <w:jc w:val="left"/>
            </w:pPr>
            <w:r>
              <w:t>11/5/2024</w:t>
            </w:r>
          </w:p>
        </w:tc>
        <w:tc>
          <w:tcPr>
            <w:tcW w:w="1800" w:type="dxa"/>
          </w:tcPr>
          <w:p w14:paraId="03F17634" w14:textId="77777777" w:rsidR="00B82873" w:rsidRDefault="00B82873" w:rsidP="00EB4E9B">
            <w:pPr>
              <w:jc w:val="left"/>
            </w:pPr>
            <w:r>
              <w:t>Team Member(s)</w:t>
            </w:r>
          </w:p>
        </w:tc>
        <w:tc>
          <w:tcPr>
            <w:tcW w:w="6660" w:type="dxa"/>
          </w:tcPr>
          <w:p w14:paraId="6150492F" w14:textId="77777777" w:rsidR="00B82873" w:rsidRDefault="00B82873" w:rsidP="00EB4E9B">
            <w:pPr>
              <w:jc w:val="left"/>
            </w:pPr>
            <w:r>
              <w:t>Hudson Bowen</w:t>
            </w:r>
          </w:p>
        </w:tc>
      </w:tr>
      <w:tr w:rsidR="00B82873" w14:paraId="47CE45E2" w14:textId="77777777" w:rsidTr="002F34BC">
        <w:tc>
          <w:tcPr>
            <w:tcW w:w="750" w:type="dxa"/>
          </w:tcPr>
          <w:p w14:paraId="0BD694AC" w14:textId="77777777" w:rsidR="00B82873" w:rsidRDefault="00B82873" w:rsidP="00EB4E9B">
            <w:pPr>
              <w:jc w:val="left"/>
            </w:pPr>
          </w:p>
        </w:tc>
        <w:tc>
          <w:tcPr>
            <w:tcW w:w="1675" w:type="dxa"/>
          </w:tcPr>
          <w:p w14:paraId="42124587" w14:textId="77777777" w:rsidR="00B82873" w:rsidRDefault="00B82873" w:rsidP="00EB4E9B">
            <w:pPr>
              <w:jc w:val="left"/>
            </w:pPr>
          </w:p>
        </w:tc>
        <w:tc>
          <w:tcPr>
            <w:tcW w:w="1800" w:type="dxa"/>
          </w:tcPr>
          <w:p w14:paraId="52022AFA" w14:textId="77777777" w:rsidR="00B82873" w:rsidRDefault="00B82873" w:rsidP="00EB4E9B">
            <w:pPr>
              <w:jc w:val="left"/>
            </w:pPr>
            <w:r>
              <w:t>AI Engine</w:t>
            </w:r>
          </w:p>
        </w:tc>
        <w:tc>
          <w:tcPr>
            <w:tcW w:w="6660" w:type="dxa"/>
            <w:tcBorders>
              <w:bottom w:val="single" w:sz="4" w:space="0" w:color="auto"/>
            </w:tcBorders>
          </w:tcPr>
          <w:p w14:paraId="383797FB" w14:textId="77777777" w:rsidR="00B82873" w:rsidRDefault="00B82873" w:rsidP="00EB4E9B">
            <w:pPr>
              <w:jc w:val="left"/>
            </w:pPr>
            <w:r>
              <w:t>Copilot</w:t>
            </w:r>
          </w:p>
        </w:tc>
      </w:tr>
    </w:tbl>
    <w:p w14:paraId="4F5BD6CD" w14:textId="77777777" w:rsidR="00B82873" w:rsidRDefault="00B82873" w:rsidP="00EB4E9B">
      <w:pPr>
        <w:spacing w:before="160"/>
        <w:jc w:val="left"/>
      </w:pPr>
    </w:p>
    <w:p w14:paraId="114C5F4D" w14:textId="77777777" w:rsidR="00B82873" w:rsidRDefault="00B82873" w:rsidP="00EB4E9B">
      <w:pPr>
        <w:spacing w:before="160"/>
        <w:jc w:val="left"/>
      </w:pPr>
    </w:p>
    <w:p w14:paraId="39F0C4DF" w14:textId="7B3405B6" w:rsidR="00B82873" w:rsidRDefault="00B82873" w:rsidP="00EB4E9B">
      <w:pPr>
        <w:spacing w:before="160"/>
        <w:jc w:val="left"/>
      </w:pPr>
      <w:r>
        <w:t xml:space="preserve">Prompt: </w:t>
      </w:r>
      <w:r w:rsidR="00EB4E9B" w:rsidRPr="00EB4E9B">
        <w:t>items cannot be set to have an end date in the past</w:t>
      </w:r>
      <w:r>
        <w:br/>
      </w:r>
    </w:p>
    <w:p w14:paraId="64BD65D1" w14:textId="77777777" w:rsidR="00B82873" w:rsidRPr="00E23247" w:rsidRDefault="00B82873" w:rsidP="00EB4E9B">
      <w:pPr>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642FD" w14:paraId="3459B897" w14:textId="77777777" w:rsidTr="002F34BC">
        <w:tc>
          <w:tcPr>
            <w:tcW w:w="750" w:type="dxa"/>
          </w:tcPr>
          <w:p w14:paraId="64C742FE" w14:textId="77777777" w:rsidR="00D642FD" w:rsidRDefault="00D642FD" w:rsidP="002F34BC">
            <w:r>
              <w:t>Date</w:t>
            </w:r>
          </w:p>
        </w:tc>
        <w:tc>
          <w:tcPr>
            <w:tcW w:w="1675" w:type="dxa"/>
          </w:tcPr>
          <w:p w14:paraId="4B61EA2E" w14:textId="77777777" w:rsidR="00D642FD" w:rsidRDefault="00D642FD" w:rsidP="002F34BC">
            <w:r>
              <w:t>11/5/24</w:t>
            </w:r>
          </w:p>
        </w:tc>
        <w:tc>
          <w:tcPr>
            <w:tcW w:w="1800" w:type="dxa"/>
          </w:tcPr>
          <w:p w14:paraId="0661D3BC" w14:textId="77777777" w:rsidR="00D642FD" w:rsidRDefault="00D642FD" w:rsidP="002F34BC">
            <w:r>
              <w:t>Team Member(s)</w:t>
            </w:r>
          </w:p>
        </w:tc>
        <w:tc>
          <w:tcPr>
            <w:tcW w:w="6660" w:type="dxa"/>
          </w:tcPr>
          <w:p w14:paraId="720491C9" w14:textId="77777777" w:rsidR="00D642FD" w:rsidRDefault="00D642FD" w:rsidP="002F34BC">
            <w:r>
              <w:t>Melissa Gutierrez</w:t>
            </w:r>
          </w:p>
        </w:tc>
      </w:tr>
      <w:tr w:rsidR="00D642FD" w14:paraId="7C2E3FA7" w14:textId="77777777" w:rsidTr="002F34BC">
        <w:tc>
          <w:tcPr>
            <w:tcW w:w="750" w:type="dxa"/>
          </w:tcPr>
          <w:p w14:paraId="710B5A56" w14:textId="77777777" w:rsidR="00D642FD" w:rsidRDefault="00D642FD" w:rsidP="002F34BC"/>
        </w:tc>
        <w:tc>
          <w:tcPr>
            <w:tcW w:w="1675" w:type="dxa"/>
          </w:tcPr>
          <w:p w14:paraId="5B957B25" w14:textId="77777777" w:rsidR="00D642FD" w:rsidRDefault="00D642FD" w:rsidP="002F34BC"/>
        </w:tc>
        <w:tc>
          <w:tcPr>
            <w:tcW w:w="1800" w:type="dxa"/>
          </w:tcPr>
          <w:p w14:paraId="10A2157C" w14:textId="77777777" w:rsidR="00D642FD" w:rsidRDefault="00D642FD" w:rsidP="002F34BC">
            <w:r>
              <w:t>AI Engine</w:t>
            </w:r>
          </w:p>
        </w:tc>
        <w:tc>
          <w:tcPr>
            <w:tcW w:w="6660" w:type="dxa"/>
            <w:tcBorders>
              <w:bottom w:val="single" w:sz="4" w:space="0" w:color="auto"/>
            </w:tcBorders>
          </w:tcPr>
          <w:p w14:paraId="351EDDC3" w14:textId="77777777" w:rsidR="00D642FD" w:rsidRDefault="00D642FD" w:rsidP="002F34BC">
            <w:r>
              <w:t>Copilot</w:t>
            </w:r>
          </w:p>
        </w:tc>
      </w:tr>
    </w:tbl>
    <w:p w14:paraId="154CE441" w14:textId="77777777" w:rsidR="00D642FD" w:rsidRDefault="00D642FD" w:rsidP="00D642FD">
      <w:pPr>
        <w:spacing w:before="160"/>
      </w:pPr>
      <w:r>
        <w:t>Prompt: Can you help me write a JUnit test for User 5</w:t>
      </w:r>
    </w:p>
    <w:p w14:paraId="41DD4B62" w14:textId="77777777" w:rsidR="00D642FD" w:rsidRDefault="00D642FD" w:rsidP="00D642FD">
      <w:pPr>
        <w:spacing w:before="160"/>
      </w:pPr>
      <w:r>
        <w:tab/>
        <w:t>Can you help me fix this error:</w:t>
      </w:r>
    </w:p>
    <w:p w14:paraId="61A1CA2A" w14:textId="77777777" w:rsidR="00D642FD" w:rsidRDefault="00D642FD" w:rsidP="00D642FD">
      <w:pPr>
        <w:spacing w:before="160"/>
        <w:ind w:firstLine="720"/>
      </w:pPr>
      <w:r>
        <w:t xml:space="preserve"> </w:t>
      </w:r>
      <w:proofErr w:type="spellStart"/>
      <w:r>
        <w:t>java.lang.Error</w:t>
      </w:r>
      <w:proofErr w:type="spellEnd"/>
      <w:r>
        <w:t xml:space="preserve">: Unresolved compilation problem: </w:t>
      </w:r>
    </w:p>
    <w:p w14:paraId="16D585C0" w14:textId="77777777" w:rsidR="00D642FD" w:rsidRDefault="00D642FD" w:rsidP="00D642FD">
      <w:pPr>
        <w:spacing w:before="160"/>
      </w:pPr>
      <w:r>
        <w:tab/>
        <w:t>at project/application.SystemTest6.initToolkit(SystemTest6.java:22)</w:t>
      </w:r>
    </w:p>
    <w:p w14:paraId="1878DE16" w14:textId="77777777" w:rsidR="00D642FD" w:rsidRDefault="00D642FD" w:rsidP="00D642FD">
      <w:pPr>
        <w:spacing w:before="160"/>
      </w:pPr>
      <w:r>
        <w:tab/>
        <w:t xml:space="preserve">at </w:t>
      </w:r>
      <w:proofErr w:type="spellStart"/>
      <w:r>
        <w:t>java.base</w:t>
      </w:r>
      <w:proofErr w:type="spellEnd"/>
      <w:r>
        <w:t>/</w:t>
      </w:r>
      <w:proofErr w:type="spellStart"/>
      <w:r>
        <w:t>java.lang.reflect.Method.invoke</w:t>
      </w:r>
      <w:proofErr w:type="spellEnd"/>
      <w:r>
        <w:t>(Method.java:578)</w:t>
      </w:r>
    </w:p>
    <w:p w14:paraId="6FECA278" w14:textId="77777777" w:rsidR="00D642FD" w:rsidRDefault="00D642FD" w:rsidP="00D642FD">
      <w:pPr>
        <w:spacing w:before="160"/>
      </w:pPr>
      <w:r>
        <w:tab/>
        <w:t xml:space="preserve">at </w:t>
      </w:r>
      <w:proofErr w:type="spellStart"/>
      <w:r>
        <w:t>java.base</w:t>
      </w:r>
      <w:proofErr w:type="spellEnd"/>
      <w:r>
        <w:t>/</w:t>
      </w:r>
      <w:proofErr w:type="spellStart"/>
      <w:r>
        <w:t>java.util.ArrayList.forEach</w:t>
      </w:r>
      <w:proofErr w:type="spellEnd"/>
      <w:r>
        <w:t>(ArrayList.java:1511)</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77A2A873" w14:textId="77777777" w:rsidTr="00EA0DC8">
        <w:tc>
          <w:tcPr>
            <w:tcW w:w="750" w:type="dxa"/>
          </w:tcPr>
          <w:p w14:paraId="512ED480" w14:textId="77777777" w:rsidR="003A6EEB" w:rsidRDefault="003A6EEB" w:rsidP="00EA0DC8">
            <w:r>
              <w:t>Date</w:t>
            </w:r>
          </w:p>
        </w:tc>
        <w:tc>
          <w:tcPr>
            <w:tcW w:w="1675" w:type="dxa"/>
          </w:tcPr>
          <w:p w14:paraId="0C9B20B9" w14:textId="4B854E10" w:rsidR="003A6EEB" w:rsidRDefault="003A6EEB" w:rsidP="00EA0DC8">
            <w:r>
              <w:t>11/5</w:t>
            </w:r>
          </w:p>
        </w:tc>
        <w:tc>
          <w:tcPr>
            <w:tcW w:w="1800" w:type="dxa"/>
          </w:tcPr>
          <w:p w14:paraId="3643141A" w14:textId="77777777" w:rsidR="003A6EEB" w:rsidRDefault="003A6EEB" w:rsidP="00EA0DC8">
            <w:r>
              <w:t>Team Member(s)</w:t>
            </w:r>
          </w:p>
        </w:tc>
        <w:tc>
          <w:tcPr>
            <w:tcW w:w="6660" w:type="dxa"/>
          </w:tcPr>
          <w:p w14:paraId="4666FA71" w14:textId="77777777" w:rsidR="003A6EEB" w:rsidRDefault="003A6EEB" w:rsidP="00EA0DC8">
            <w:r>
              <w:t>Roosevelt James</w:t>
            </w:r>
          </w:p>
        </w:tc>
      </w:tr>
      <w:tr w:rsidR="003A6EEB" w14:paraId="67366859" w14:textId="77777777" w:rsidTr="00EA0DC8">
        <w:tc>
          <w:tcPr>
            <w:tcW w:w="750" w:type="dxa"/>
          </w:tcPr>
          <w:p w14:paraId="36253718" w14:textId="77777777" w:rsidR="003A6EEB" w:rsidRDefault="003A6EEB" w:rsidP="00EA0DC8"/>
        </w:tc>
        <w:tc>
          <w:tcPr>
            <w:tcW w:w="1675" w:type="dxa"/>
          </w:tcPr>
          <w:p w14:paraId="4CBF5C2D" w14:textId="77777777" w:rsidR="003A6EEB" w:rsidRDefault="003A6EEB" w:rsidP="00EA0DC8"/>
        </w:tc>
        <w:tc>
          <w:tcPr>
            <w:tcW w:w="1800" w:type="dxa"/>
          </w:tcPr>
          <w:p w14:paraId="643FF69F" w14:textId="77777777" w:rsidR="003A6EEB" w:rsidRDefault="003A6EEB" w:rsidP="00EA0DC8">
            <w:r>
              <w:t>AI Engine</w:t>
            </w:r>
          </w:p>
        </w:tc>
        <w:tc>
          <w:tcPr>
            <w:tcW w:w="6660" w:type="dxa"/>
            <w:tcBorders>
              <w:bottom w:val="single" w:sz="4" w:space="0" w:color="auto"/>
            </w:tcBorders>
          </w:tcPr>
          <w:p w14:paraId="04E52E85" w14:textId="77777777" w:rsidR="003A6EEB" w:rsidRDefault="003A6EEB" w:rsidP="00EA0DC8">
            <w:r>
              <w:t>ChatGPT</w:t>
            </w:r>
          </w:p>
        </w:tc>
      </w:tr>
    </w:tbl>
    <w:p w14:paraId="31060742" w14:textId="77777777" w:rsidR="003A6EEB" w:rsidRDefault="003A6EEB" w:rsidP="003A6EEB">
      <w:pPr>
        <w:spacing w:before="160"/>
      </w:pPr>
      <w:r>
        <w:t xml:space="preserve">Prompt: </w:t>
      </w:r>
      <w:proofErr w:type="spellStart"/>
      <w:r w:rsidRPr="003A6EEB">
        <w:t>i</w:t>
      </w:r>
      <w:proofErr w:type="spellEnd"/>
      <w:r w:rsidRPr="003A6EEB">
        <w:t xml:space="preserve"> have some java classes that create an auction system, </w:t>
      </w:r>
    </w:p>
    <w:p w14:paraId="2D4E1BD7" w14:textId="3B74F42F" w:rsidR="003A6EEB" w:rsidRDefault="003A6EEB" w:rsidP="003A6EEB">
      <w:pPr>
        <w:spacing w:before="160"/>
      </w:pPr>
      <w:r w:rsidRPr="003A6EEB">
        <w:t xml:space="preserve">when I’m done copying a pasting the classes can you write </w:t>
      </w:r>
      <w:proofErr w:type="spellStart"/>
      <w:r w:rsidRPr="003A6EEB">
        <w:t>junit</w:t>
      </w:r>
      <w:proofErr w:type="spellEnd"/>
      <w:r w:rsidRPr="003A6EEB">
        <w:t xml:space="preserve"> test in a separate class named sell commissions and buyer’s premium that is based off files from an </w:t>
      </w:r>
      <w:proofErr w:type="spellStart"/>
      <w:r w:rsidRPr="003A6EEB">
        <w:t>xmal</w:t>
      </w:r>
      <w:proofErr w:type="spellEnd"/>
      <w:r w:rsidRPr="003A6EEB">
        <w:t xml:space="preserve"> that has what to test.</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3A6EEB" w14:paraId="0949785E" w14:textId="77777777" w:rsidTr="00EA0DC8">
        <w:tc>
          <w:tcPr>
            <w:tcW w:w="750" w:type="dxa"/>
          </w:tcPr>
          <w:p w14:paraId="1FB59EC3" w14:textId="77777777" w:rsidR="003A6EEB" w:rsidRDefault="003A6EEB" w:rsidP="00EA0DC8">
            <w:r>
              <w:t>Date</w:t>
            </w:r>
          </w:p>
        </w:tc>
        <w:tc>
          <w:tcPr>
            <w:tcW w:w="1675" w:type="dxa"/>
          </w:tcPr>
          <w:p w14:paraId="15986773" w14:textId="77777777" w:rsidR="003A6EEB" w:rsidRDefault="003A6EEB" w:rsidP="00EA0DC8">
            <w:r>
              <w:t>11/5</w:t>
            </w:r>
          </w:p>
        </w:tc>
        <w:tc>
          <w:tcPr>
            <w:tcW w:w="1800" w:type="dxa"/>
          </w:tcPr>
          <w:p w14:paraId="12C55AA1" w14:textId="77777777" w:rsidR="003A6EEB" w:rsidRDefault="003A6EEB" w:rsidP="00EA0DC8">
            <w:r>
              <w:t>Team Member(s)</w:t>
            </w:r>
          </w:p>
        </w:tc>
        <w:tc>
          <w:tcPr>
            <w:tcW w:w="6660" w:type="dxa"/>
          </w:tcPr>
          <w:p w14:paraId="3832A0A4" w14:textId="77777777" w:rsidR="003A6EEB" w:rsidRDefault="003A6EEB" w:rsidP="00EA0DC8">
            <w:r>
              <w:t>Roosevelt James</w:t>
            </w:r>
          </w:p>
        </w:tc>
      </w:tr>
      <w:tr w:rsidR="003A6EEB" w14:paraId="4BCBE44C" w14:textId="77777777" w:rsidTr="00EA0DC8">
        <w:tc>
          <w:tcPr>
            <w:tcW w:w="750" w:type="dxa"/>
          </w:tcPr>
          <w:p w14:paraId="629B57E2" w14:textId="77777777" w:rsidR="003A6EEB" w:rsidRDefault="003A6EEB" w:rsidP="00EA0DC8"/>
        </w:tc>
        <w:tc>
          <w:tcPr>
            <w:tcW w:w="1675" w:type="dxa"/>
          </w:tcPr>
          <w:p w14:paraId="7C87599B" w14:textId="77777777" w:rsidR="003A6EEB" w:rsidRDefault="003A6EEB" w:rsidP="00EA0DC8"/>
        </w:tc>
        <w:tc>
          <w:tcPr>
            <w:tcW w:w="1800" w:type="dxa"/>
          </w:tcPr>
          <w:p w14:paraId="6F858DB6" w14:textId="77777777" w:rsidR="003A6EEB" w:rsidRDefault="003A6EEB" w:rsidP="00EA0DC8">
            <w:r>
              <w:t>AI Engine</w:t>
            </w:r>
          </w:p>
        </w:tc>
        <w:tc>
          <w:tcPr>
            <w:tcW w:w="6660" w:type="dxa"/>
            <w:tcBorders>
              <w:bottom w:val="single" w:sz="4" w:space="0" w:color="auto"/>
            </w:tcBorders>
          </w:tcPr>
          <w:p w14:paraId="719A6970" w14:textId="77777777" w:rsidR="003A6EEB" w:rsidRDefault="003A6EEB" w:rsidP="00EA0DC8">
            <w:r>
              <w:t>ChatGPT</w:t>
            </w:r>
          </w:p>
        </w:tc>
      </w:tr>
    </w:tbl>
    <w:p w14:paraId="288EC419" w14:textId="78F38351" w:rsidR="003A6EEB" w:rsidRDefault="003A6EEB" w:rsidP="003A6EEB">
      <w:pPr>
        <w:spacing w:before="160"/>
      </w:pPr>
      <w:r>
        <w:t xml:space="preserve">Prompt: </w:t>
      </w:r>
      <w:r w:rsidRPr="003A6EEB">
        <w:t xml:space="preserve">don't use </w:t>
      </w:r>
      <w:proofErr w:type="spellStart"/>
      <w:r w:rsidRPr="003A6EEB">
        <w:t>testfx</w:t>
      </w:r>
      <w:proofErr w:type="spellEnd"/>
      <w:r w:rsidRPr="003A6EEB">
        <w:t xml:space="preserve"> </w:t>
      </w:r>
      <w:proofErr w:type="spellStart"/>
      <w:r w:rsidRPr="003A6EEB">
        <w:t>framwork</w:t>
      </w:r>
      <w:proofErr w:type="spellEnd"/>
      <w:r w:rsidRPr="003A6EEB">
        <w:t xml:space="preserve"> and use @BeforeAll static void </w:t>
      </w:r>
      <w:proofErr w:type="spellStart"/>
      <w:r w:rsidRPr="003A6EEB">
        <w:t>initToolkit</w:t>
      </w:r>
      <w:proofErr w:type="spellEnd"/>
      <w:r w:rsidRPr="003A6EEB">
        <w:t xml:space="preserve">() throws Exception { </w:t>
      </w:r>
      <w:proofErr w:type="spellStart"/>
      <w:r w:rsidRPr="003A6EEB">
        <w:t>CountDownLatch</w:t>
      </w:r>
      <w:proofErr w:type="spellEnd"/>
      <w:r w:rsidRPr="003A6EEB">
        <w:t xml:space="preserve"> latch = new </w:t>
      </w:r>
      <w:proofErr w:type="spellStart"/>
      <w:r w:rsidRPr="003A6EEB">
        <w:t>CountDownLatch</w:t>
      </w:r>
      <w:proofErr w:type="spellEnd"/>
      <w:r w:rsidRPr="003A6EEB">
        <w:t xml:space="preserve">(1); </w:t>
      </w:r>
      <w:proofErr w:type="spellStart"/>
      <w:r w:rsidRPr="003A6EEB">
        <w:t>Platform.startup</w:t>
      </w:r>
      <w:proofErr w:type="spellEnd"/>
      <w:r w:rsidRPr="003A6EEB">
        <w:t xml:space="preserve">(() -&gt; { // No need to do anything here </w:t>
      </w:r>
      <w:proofErr w:type="spellStart"/>
      <w:r w:rsidRPr="003A6EEB">
        <w:t>latch.countDown</w:t>
      </w:r>
      <w:proofErr w:type="spellEnd"/>
      <w:r w:rsidRPr="003A6EEB">
        <w:t xml:space="preserve">(); }); </w:t>
      </w:r>
      <w:proofErr w:type="spellStart"/>
      <w:r w:rsidRPr="003A6EEB">
        <w:t>latch.await</w:t>
      </w:r>
      <w:proofErr w:type="spellEnd"/>
      <w:r w:rsidRPr="003A6EEB">
        <w:t>(); }</w:t>
      </w:r>
    </w:p>
    <w:p w14:paraId="6FB36B78" w14:textId="77777777" w:rsidR="003A6EEB" w:rsidRDefault="003A6EEB" w:rsidP="00D642FD">
      <w:pPr>
        <w:spacing w:before="160"/>
      </w:pPr>
    </w:p>
    <w:p w14:paraId="65136E93" w14:textId="7A5422A9" w:rsidR="00D642FD" w:rsidRPr="00E23247" w:rsidRDefault="00D642FD" w:rsidP="003A6EEB">
      <w:pPr>
        <w:spacing w:before="160"/>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642FD" w14:paraId="411E3BE6" w14:textId="77777777" w:rsidTr="002F34BC">
        <w:tc>
          <w:tcPr>
            <w:tcW w:w="750" w:type="dxa"/>
          </w:tcPr>
          <w:p w14:paraId="3585DAD7" w14:textId="77777777" w:rsidR="00D642FD" w:rsidRDefault="00D642FD" w:rsidP="002F34BC">
            <w:r>
              <w:t>Date</w:t>
            </w:r>
          </w:p>
        </w:tc>
        <w:tc>
          <w:tcPr>
            <w:tcW w:w="1675" w:type="dxa"/>
          </w:tcPr>
          <w:p w14:paraId="6B2930FC" w14:textId="77777777" w:rsidR="00D642FD" w:rsidRDefault="00D642FD" w:rsidP="002F34BC">
            <w:r>
              <w:t>11/6/24</w:t>
            </w:r>
          </w:p>
        </w:tc>
        <w:tc>
          <w:tcPr>
            <w:tcW w:w="1800" w:type="dxa"/>
          </w:tcPr>
          <w:p w14:paraId="26492D4F" w14:textId="77777777" w:rsidR="00D642FD" w:rsidRDefault="00D642FD" w:rsidP="002F34BC">
            <w:r>
              <w:t>Team Member(s)</w:t>
            </w:r>
          </w:p>
        </w:tc>
        <w:tc>
          <w:tcPr>
            <w:tcW w:w="6660" w:type="dxa"/>
          </w:tcPr>
          <w:p w14:paraId="605BE99E" w14:textId="77777777" w:rsidR="00D642FD" w:rsidRDefault="00D642FD" w:rsidP="002F34BC">
            <w:r>
              <w:t>Melissa Gutierrez</w:t>
            </w:r>
          </w:p>
        </w:tc>
      </w:tr>
      <w:tr w:rsidR="00D642FD" w14:paraId="78BD34CA" w14:textId="77777777" w:rsidTr="002F34BC">
        <w:tc>
          <w:tcPr>
            <w:tcW w:w="750" w:type="dxa"/>
          </w:tcPr>
          <w:p w14:paraId="3FECB6CE" w14:textId="77777777" w:rsidR="00D642FD" w:rsidRDefault="00D642FD" w:rsidP="002F34BC"/>
        </w:tc>
        <w:tc>
          <w:tcPr>
            <w:tcW w:w="1675" w:type="dxa"/>
          </w:tcPr>
          <w:p w14:paraId="772DC4EA" w14:textId="77777777" w:rsidR="00D642FD" w:rsidRDefault="00D642FD" w:rsidP="002F34BC"/>
        </w:tc>
        <w:tc>
          <w:tcPr>
            <w:tcW w:w="1800" w:type="dxa"/>
          </w:tcPr>
          <w:p w14:paraId="31E83B2C" w14:textId="77777777" w:rsidR="00D642FD" w:rsidRDefault="00D642FD" w:rsidP="002F34BC">
            <w:r>
              <w:t>AI Engine</w:t>
            </w:r>
          </w:p>
        </w:tc>
        <w:tc>
          <w:tcPr>
            <w:tcW w:w="6660" w:type="dxa"/>
            <w:tcBorders>
              <w:bottom w:val="single" w:sz="4" w:space="0" w:color="auto"/>
            </w:tcBorders>
          </w:tcPr>
          <w:p w14:paraId="3532CBB2" w14:textId="77777777" w:rsidR="00D642FD" w:rsidRDefault="00D642FD" w:rsidP="002F34BC">
            <w:r>
              <w:t>Copilot</w:t>
            </w:r>
          </w:p>
        </w:tc>
      </w:tr>
    </w:tbl>
    <w:p w14:paraId="0D9F3461" w14:textId="77777777" w:rsidR="00D642FD" w:rsidRDefault="00D642FD" w:rsidP="00D642FD">
      <w:pPr>
        <w:spacing w:before="160"/>
      </w:pPr>
      <w:r>
        <w:t>Prompt: Set me up to start JUnit testing for user 6</w:t>
      </w:r>
    </w:p>
    <w:p w14:paraId="2FA91E9E" w14:textId="77777777" w:rsidR="00D642FD" w:rsidRDefault="00D642FD" w:rsidP="00D642FD">
      <w:pPr>
        <w:spacing w:before="160"/>
        <w:ind w:firstLine="720"/>
      </w:pPr>
      <w:r>
        <w:t>Can you help I'm getting this error:</w:t>
      </w:r>
    </w:p>
    <w:p w14:paraId="060861C7" w14:textId="77777777" w:rsidR="00D642FD" w:rsidRDefault="00D642FD" w:rsidP="00D642FD">
      <w:pPr>
        <w:spacing w:before="160"/>
        <w:ind w:firstLine="720"/>
      </w:pPr>
      <w:r>
        <w:lastRenderedPageBreak/>
        <w:t xml:space="preserve"> </w:t>
      </w:r>
      <w:proofErr w:type="spellStart"/>
      <w:r>
        <w:t>java.lang.Error</w:t>
      </w:r>
      <w:proofErr w:type="spellEnd"/>
      <w:r>
        <w:t xml:space="preserve">: Unresolved compilation problem: </w:t>
      </w:r>
    </w:p>
    <w:p w14:paraId="0A9BC29F" w14:textId="77777777" w:rsidR="00D642FD" w:rsidRDefault="00D642FD" w:rsidP="00D642FD">
      <w:pPr>
        <w:spacing w:before="160"/>
      </w:pPr>
      <w:r>
        <w:tab/>
        <w:t>at project/application.SystemTest6.initToolkit(SystemTest6.java:22)</w:t>
      </w:r>
    </w:p>
    <w:p w14:paraId="14861180" w14:textId="77777777" w:rsidR="00D642FD" w:rsidRDefault="00D642FD" w:rsidP="00D642FD">
      <w:pPr>
        <w:spacing w:before="160"/>
      </w:pPr>
      <w:r>
        <w:tab/>
        <w:t xml:space="preserve">at </w:t>
      </w:r>
      <w:proofErr w:type="spellStart"/>
      <w:r>
        <w:t>java.base</w:t>
      </w:r>
      <w:proofErr w:type="spellEnd"/>
      <w:r>
        <w:t>/</w:t>
      </w:r>
      <w:proofErr w:type="spellStart"/>
      <w:r>
        <w:t>java.lang.reflect.Method.invoke</w:t>
      </w:r>
      <w:proofErr w:type="spellEnd"/>
      <w:r>
        <w:t>(Method.java:578)</w:t>
      </w:r>
    </w:p>
    <w:p w14:paraId="765A16C4" w14:textId="77777777" w:rsidR="00D642FD" w:rsidRDefault="00D642FD" w:rsidP="00D642FD">
      <w:pPr>
        <w:spacing w:before="160"/>
      </w:pPr>
      <w:r>
        <w:tab/>
        <w:t xml:space="preserve">at </w:t>
      </w:r>
      <w:proofErr w:type="spellStart"/>
      <w:r>
        <w:t>java.base</w:t>
      </w:r>
      <w:proofErr w:type="spellEnd"/>
      <w:r>
        <w:t>/</w:t>
      </w:r>
      <w:proofErr w:type="spellStart"/>
      <w:r>
        <w:t>java.util.ArrayList.forEach</w:t>
      </w:r>
      <w:proofErr w:type="spellEnd"/>
      <w:r>
        <w:t>(ArrayList.java:1511)</w:t>
      </w:r>
    </w:p>
    <w:p w14:paraId="4E60F1A4" w14:textId="25951EB1" w:rsidR="00B82873" w:rsidRDefault="00B82873" w:rsidP="00EB4E9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52BBB" w14:paraId="426E31C0" w14:textId="77777777" w:rsidTr="002F34BC">
        <w:tc>
          <w:tcPr>
            <w:tcW w:w="750" w:type="dxa"/>
          </w:tcPr>
          <w:p w14:paraId="6BD1BF68" w14:textId="77777777" w:rsidR="00152BBB" w:rsidRDefault="00152BBB" w:rsidP="002F34BC">
            <w:pPr>
              <w:jc w:val="left"/>
            </w:pPr>
            <w:r>
              <w:t>Date</w:t>
            </w:r>
          </w:p>
        </w:tc>
        <w:tc>
          <w:tcPr>
            <w:tcW w:w="1675" w:type="dxa"/>
          </w:tcPr>
          <w:p w14:paraId="68A8E700" w14:textId="77777777" w:rsidR="00152BBB" w:rsidRDefault="00152BBB" w:rsidP="002F34BC">
            <w:pPr>
              <w:jc w:val="left"/>
            </w:pPr>
            <w:r>
              <w:t>11/6/2024</w:t>
            </w:r>
          </w:p>
        </w:tc>
        <w:tc>
          <w:tcPr>
            <w:tcW w:w="1800" w:type="dxa"/>
          </w:tcPr>
          <w:p w14:paraId="32B2CC55" w14:textId="77777777" w:rsidR="00152BBB" w:rsidRDefault="00152BBB" w:rsidP="002F34BC">
            <w:pPr>
              <w:jc w:val="left"/>
            </w:pPr>
            <w:r>
              <w:t>Team Member(s)</w:t>
            </w:r>
          </w:p>
        </w:tc>
        <w:tc>
          <w:tcPr>
            <w:tcW w:w="6660" w:type="dxa"/>
          </w:tcPr>
          <w:p w14:paraId="1055B0D9" w14:textId="77777777" w:rsidR="00152BBB" w:rsidRDefault="00152BBB" w:rsidP="002F34BC">
            <w:pPr>
              <w:jc w:val="left"/>
            </w:pPr>
            <w:r>
              <w:t>Hudson Bowen</w:t>
            </w:r>
          </w:p>
        </w:tc>
      </w:tr>
      <w:tr w:rsidR="00152BBB" w14:paraId="59F8385A" w14:textId="77777777" w:rsidTr="002F34BC">
        <w:tc>
          <w:tcPr>
            <w:tcW w:w="750" w:type="dxa"/>
          </w:tcPr>
          <w:p w14:paraId="18776014" w14:textId="77777777" w:rsidR="00152BBB" w:rsidRDefault="00152BBB" w:rsidP="002F34BC">
            <w:pPr>
              <w:jc w:val="left"/>
            </w:pPr>
          </w:p>
        </w:tc>
        <w:tc>
          <w:tcPr>
            <w:tcW w:w="1675" w:type="dxa"/>
          </w:tcPr>
          <w:p w14:paraId="36ADA420" w14:textId="77777777" w:rsidR="00152BBB" w:rsidRDefault="00152BBB" w:rsidP="002F34BC">
            <w:pPr>
              <w:jc w:val="left"/>
            </w:pPr>
          </w:p>
        </w:tc>
        <w:tc>
          <w:tcPr>
            <w:tcW w:w="1800" w:type="dxa"/>
          </w:tcPr>
          <w:p w14:paraId="3E7E36B1" w14:textId="77777777" w:rsidR="00152BBB" w:rsidRDefault="00152BBB" w:rsidP="002F34BC">
            <w:pPr>
              <w:jc w:val="left"/>
            </w:pPr>
            <w:r>
              <w:t>AI Engine</w:t>
            </w:r>
          </w:p>
        </w:tc>
        <w:tc>
          <w:tcPr>
            <w:tcW w:w="6660" w:type="dxa"/>
            <w:tcBorders>
              <w:bottom w:val="single" w:sz="4" w:space="0" w:color="auto"/>
            </w:tcBorders>
          </w:tcPr>
          <w:p w14:paraId="0B0500B1" w14:textId="77777777" w:rsidR="00152BBB" w:rsidRDefault="00152BBB" w:rsidP="002F34BC">
            <w:pPr>
              <w:jc w:val="left"/>
            </w:pPr>
            <w:r>
              <w:t>Copilot</w:t>
            </w:r>
          </w:p>
        </w:tc>
      </w:tr>
    </w:tbl>
    <w:p w14:paraId="2296BB6D" w14:textId="77777777" w:rsidR="00152BBB" w:rsidRDefault="00152BBB" w:rsidP="00152BBB">
      <w:pPr>
        <w:spacing w:before="160"/>
        <w:jc w:val="left"/>
      </w:pPr>
    </w:p>
    <w:p w14:paraId="0BA0F933" w14:textId="77777777" w:rsidR="00152BBB" w:rsidRDefault="00152BBB" w:rsidP="00152BBB">
      <w:pPr>
        <w:spacing w:before="160"/>
        <w:jc w:val="left"/>
      </w:pPr>
    </w:p>
    <w:p w14:paraId="3984E0A3" w14:textId="77777777" w:rsidR="00152BBB" w:rsidRDefault="00152BBB" w:rsidP="00152BBB">
      <w:pPr>
        <w:spacing w:before="160"/>
        <w:jc w:val="left"/>
      </w:pPr>
      <w:r>
        <w:t>Prompt: I have the attached test class. It is giving me the following error:</w:t>
      </w:r>
    </w:p>
    <w:p w14:paraId="39AA8F27" w14:textId="77777777" w:rsidR="00152BBB" w:rsidRDefault="00152BBB" w:rsidP="00152BBB">
      <w:pPr>
        <w:spacing w:before="160"/>
        <w:jc w:val="left"/>
      </w:pPr>
    </w:p>
    <w:p w14:paraId="5F429F03" w14:textId="77777777" w:rsidR="00152BBB" w:rsidRDefault="00152BBB" w:rsidP="00152BBB">
      <w:pPr>
        <w:spacing w:before="160"/>
        <w:jc w:val="left"/>
      </w:pPr>
      <w:proofErr w:type="spellStart"/>
      <w:r>
        <w:t>java.lang.Exception</w:t>
      </w:r>
      <w:proofErr w:type="spellEnd"/>
      <w:r>
        <w:t>: JavaFX initialization took too long</w:t>
      </w:r>
    </w:p>
    <w:p w14:paraId="19DB19BF" w14:textId="77777777" w:rsidR="00152BBB" w:rsidRDefault="00152BBB" w:rsidP="00152BBB">
      <w:pPr>
        <w:spacing w:before="160"/>
        <w:jc w:val="left"/>
      </w:pPr>
      <w:r>
        <w:tab/>
        <w:t>at project/test.SystemTest5.initToolkit(SystemTest5.java:27)</w:t>
      </w:r>
    </w:p>
    <w:p w14:paraId="05777E32" w14:textId="77777777" w:rsidR="00152BBB" w:rsidRDefault="00152BBB" w:rsidP="00152BBB">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5430F46B" w14:textId="3AFED5BD" w:rsidR="00152BBB" w:rsidRDefault="00152BBB" w:rsidP="00152BBB">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777A2795" w14:textId="77777777" w:rsidR="00152BBB" w:rsidRDefault="00152BBB" w:rsidP="00152BBB">
      <w:pPr>
        <w:spacing w:before="160"/>
        <w:jc w:val="left"/>
      </w:pPr>
    </w:p>
    <w:p w14:paraId="48889AC0" w14:textId="77777777" w:rsidR="00152BBB" w:rsidRDefault="00152BBB" w:rsidP="00152BB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152BBB" w14:paraId="6D653EC9" w14:textId="77777777" w:rsidTr="002F34BC">
        <w:tc>
          <w:tcPr>
            <w:tcW w:w="750" w:type="dxa"/>
          </w:tcPr>
          <w:p w14:paraId="751D85CF" w14:textId="77777777" w:rsidR="00152BBB" w:rsidRDefault="00152BBB" w:rsidP="002F34BC">
            <w:pPr>
              <w:jc w:val="left"/>
            </w:pPr>
            <w:r>
              <w:t>Date</w:t>
            </w:r>
          </w:p>
        </w:tc>
        <w:tc>
          <w:tcPr>
            <w:tcW w:w="1675" w:type="dxa"/>
          </w:tcPr>
          <w:p w14:paraId="08A34758" w14:textId="77777777" w:rsidR="00152BBB" w:rsidRDefault="00152BBB" w:rsidP="002F34BC">
            <w:pPr>
              <w:jc w:val="left"/>
            </w:pPr>
            <w:r>
              <w:t>11/6/2024</w:t>
            </w:r>
          </w:p>
        </w:tc>
        <w:tc>
          <w:tcPr>
            <w:tcW w:w="1800" w:type="dxa"/>
          </w:tcPr>
          <w:p w14:paraId="7AF4B93B" w14:textId="77777777" w:rsidR="00152BBB" w:rsidRDefault="00152BBB" w:rsidP="002F34BC">
            <w:pPr>
              <w:jc w:val="left"/>
            </w:pPr>
            <w:r>
              <w:t>Team Member(s)</w:t>
            </w:r>
          </w:p>
        </w:tc>
        <w:tc>
          <w:tcPr>
            <w:tcW w:w="6660" w:type="dxa"/>
          </w:tcPr>
          <w:p w14:paraId="19730A77" w14:textId="77777777" w:rsidR="00152BBB" w:rsidRDefault="00152BBB" w:rsidP="002F34BC">
            <w:pPr>
              <w:jc w:val="left"/>
            </w:pPr>
            <w:r>
              <w:t>Hudson Bowen</w:t>
            </w:r>
          </w:p>
        </w:tc>
      </w:tr>
      <w:tr w:rsidR="00152BBB" w14:paraId="3D0E15E7" w14:textId="77777777" w:rsidTr="002F34BC">
        <w:tc>
          <w:tcPr>
            <w:tcW w:w="750" w:type="dxa"/>
          </w:tcPr>
          <w:p w14:paraId="602690C4" w14:textId="77777777" w:rsidR="00152BBB" w:rsidRDefault="00152BBB" w:rsidP="002F34BC">
            <w:pPr>
              <w:jc w:val="left"/>
            </w:pPr>
          </w:p>
        </w:tc>
        <w:tc>
          <w:tcPr>
            <w:tcW w:w="1675" w:type="dxa"/>
          </w:tcPr>
          <w:p w14:paraId="428C90D6" w14:textId="77777777" w:rsidR="00152BBB" w:rsidRDefault="00152BBB" w:rsidP="002F34BC">
            <w:pPr>
              <w:jc w:val="left"/>
            </w:pPr>
          </w:p>
        </w:tc>
        <w:tc>
          <w:tcPr>
            <w:tcW w:w="1800" w:type="dxa"/>
          </w:tcPr>
          <w:p w14:paraId="259D2F38" w14:textId="77777777" w:rsidR="00152BBB" w:rsidRDefault="00152BBB" w:rsidP="002F34BC">
            <w:pPr>
              <w:jc w:val="left"/>
            </w:pPr>
            <w:r>
              <w:t>AI Engine</w:t>
            </w:r>
          </w:p>
        </w:tc>
        <w:tc>
          <w:tcPr>
            <w:tcW w:w="6660" w:type="dxa"/>
            <w:tcBorders>
              <w:bottom w:val="single" w:sz="4" w:space="0" w:color="auto"/>
            </w:tcBorders>
          </w:tcPr>
          <w:p w14:paraId="1A294A24" w14:textId="77777777" w:rsidR="00152BBB" w:rsidRDefault="00152BBB" w:rsidP="002F34BC">
            <w:pPr>
              <w:jc w:val="left"/>
            </w:pPr>
            <w:r>
              <w:t>Copilot</w:t>
            </w:r>
          </w:p>
        </w:tc>
      </w:tr>
    </w:tbl>
    <w:p w14:paraId="606B1C0D" w14:textId="77777777" w:rsidR="00152BBB" w:rsidRDefault="00152BBB" w:rsidP="00152BBB">
      <w:pPr>
        <w:spacing w:before="160"/>
        <w:jc w:val="left"/>
      </w:pPr>
    </w:p>
    <w:p w14:paraId="08201676" w14:textId="77777777" w:rsidR="00152BBB" w:rsidRDefault="00152BBB" w:rsidP="00152BBB">
      <w:pPr>
        <w:spacing w:before="160"/>
        <w:jc w:val="left"/>
      </w:pPr>
    </w:p>
    <w:p w14:paraId="48781E46" w14:textId="77777777" w:rsidR="00152BBB" w:rsidRDefault="00152BBB" w:rsidP="00152BBB">
      <w:pPr>
        <w:spacing w:before="160"/>
        <w:jc w:val="left"/>
      </w:pPr>
      <w:r>
        <w:t xml:space="preserve">Prompt: Caused by: </w:t>
      </w:r>
      <w:proofErr w:type="spellStart"/>
      <w:r>
        <w:t>java.lang.IllegalAccessException</w:t>
      </w:r>
      <w:proofErr w:type="spellEnd"/>
      <w:r>
        <w:t xml:space="preserve">: class </w:t>
      </w:r>
      <w:proofErr w:type="spellStart"/>
      <w:r>
        <w:t>com.sun.javafx.application.LauncherImpl</w:t>
      </w:r>
      <w:proofErr w:type="spellEnd"/>
      <w:r>
        <w:t xml:space="preserve"> (in module </w:t>
      </w:r>
      <w:proofErr w:type="spellStart"/>
      <w:r>
        <w:t>javafx.graphics</w:t>
      </w:r>
      <w:proofErr w:type="spellEnd"/>
      <w:r>
        <w:t xml:space="preserve">) cannot access class test.SystemTest5 (in module project) because module project does not export test to module </w:t>
      </w:r>
      <w:proofErr w:type="spellStart"/>
      <w:r>
        <w:t>javafx.graphics</w:t>
      </w:r>
      <w:proofErr w:type="spellEnd"/>
    </w:p>
    <w:p w14:paraId="432E2F1B" w14:textId="77777777" w:rsidR="00152BBB" w:rsidRDefault="00152BBB" w:rsidP="00152BBB">
      <w:pPr>
        <w:spacing w:before="160"/>
        <w:jc w:val="left"/>
      </w:pPr>
      <w:r>
        <w:tab/>
        <w:t>at java.base/jdk.internal.reflect.Reflection.newIllegalAccessException(Reflection.java:398)</w:t>
      </w:r>
    </w:p>
    <w:p w14:paraId="5DD20A2E" w14:textId="77777777" w:rsidR="00152BBB" w:rsidRDefault="00152BBB" w:rsidP="00152BBB">
      <w:pPr>
        <w:spacing w:before="160"/>
        <w:jc w:val="left"/>
      </w:pPr>
      <w:r>
        <w:tab/>
        <w:t>at java.base/java.lang.reflect.AccessibleObject.checkAccess(AccessibleObject.java:709)</w:t>
      </w:r>
    </w:p>
    <w:p w14:paraId="5DDD6BB6" w14:textId="77777777" w:rsidR="00152BBB" w:rsidRDefault="00152BBB" w:rsidP="00152BBB">
      <w:pPr>
        <w:spacing w:before="160"/>
        <w:jc w:val="left"/>
      </w:pPr>
      <w:r>
        <w:tab/>
        <w:t>at java.base/java.lang.reflect.Constructor.newInstanceWithCaller(Constructor.java:495)</w:t>
      </w:r>
    </w:p>
    <w:p w14:paraId="127A1FA1" w14:textId="77777777" w:rsidR="00152BBB" w:rsidRDefault="00152BBB" w:rsidP="00152BBB">
      <w:pPr>
        <w:spacing w:before="160"/>
        <w:jc w:val="left"/>
      </w:pPr>
      <w:r>
        <w:tab/>
        <w:t>at java.base/java.lang.reflect.Constructor.newInstance(Constructor.java:486)</w:t>
      </w:r>
    </w:p>
    <w:p w14:paraId="721C1649" w14:textId="77777777" w:rsidR="00152BBB" w:rsidRDefault="00152BBB" w:rsidP="00152BBB">
      <w:pPr>
        <w:spacing w:before="160"/>
        <w:jc w:val="left"/>
      </w:pPr>
      <w:r>
        <w:tab/>
        <w:t>at javafx.graphics@23.0.1/com.sun.javafx.application.LauncherImpl.lambda$launchApplication1$8(LauncherImpl.java:795)</w:t>
      </w:r>
    </w:p>
    <w:p w14:paraId="3A8FF491" w14:textId="77777777" w:rsidR="00152BBB" w:rsidRDefault="00152BBB" w:rsidP="00152BBB">
      <w:pPr>
        <w:spacing w:before="160"/>
        <w:jc w:val="left"/>
      </w:pPr>
      <w:r>
        <w:tab/>
        <w:t>at javafx.graphics@23.0.1/com.sun.javafx.application.PlatformImpl.lambda$runAndWait$12(PlatformImpl.java:483)</w:t>
      </w:r>
    </w:p>
    <w:p w14:paraId="3FA636DE" w14:textId="77777777" w:rsidR="00152BBB" w:rsidRDefault="00152BBB" w:rsidP="00152BBB">
      <w:pPr>
        <w:spacing w:before="160"/>
        <w:jc w:val="left"/>
      </w:pPr>
      <w:r>
        <w:tab/>
        <w:t>at javafx.graphics@23.0.1/com.sun.javafx.application.PlatformImpl.lambda$runLater$10(PlatformImpl.java:456)</w:t>
      </w:r>
    </w:p>
    <w:p w14:paraId="6693B478" w14:textId="77777777" w:rsidR="00152BBB" w:rsidRDefault="00152BBB" w:rsidP="00152BBB">
      <w:pPr>
        <w:spacing w:before="160"/>
        <w:jc w:val="left"/>
      </w:pPr>
      <w:r>
        <w:tab/>
        <w:t>at java.base/java.security.AccessController.doPrivileged(AccessController.java:400)</w:t>
      </w:r>
    </w:p>
    <w:p w14:paraId="4B7F46EB" w14:textId="77777777" w:rsidR="00152BBB" w:rsidRDefault="00152BBB" w:rsidP="00152BBB">
      <w:pPr>
        <w:spacing w:before="160"/>
        <w:jc w:val="left"/>
      </w:pPr>
      <w:r>
        <w:tab/>
        <w:t>at javafx.graphics@23.0.1/com.sun.javafx.application.PlatformImpl.lambda$runLater$11(PlatformImpl.java:455)</w:t>
      </w:r>
    </w:p>
    <w:p w14:paraId="6CD091B7" w14:textId="77777777" w:rsidR="00152BBB" w:rsidRDefault="00152BBB" w:rsidP="00152BBB">
      <w:pPr>
        <w:spacing w:before="160"/>
        <w:jc w:val="left"/>
      </w:pPr>
      <w:r>
        <w:tab/>
        <w:t>at javafx.graphics@23.0.1/com.sun.glass.ui.InvokeLaterDispatcher$Future.run(InvokeLaterDispatcher.java:95)</w:t>
      </w:r>
    </w:p>
    <w:p w14:paraId="18730C59" w14:textId="77777777" w:rsidR="00152BBB" w:rsidRDefault="00152BBB" w:rsidP="00152BBB">
      <w:pPr>
        <w:spacing w:before="160"/>
        <w:jc w:val="left"/>
      </w:pPr>
      <w:r>
        <w:lastRenderedPageBreak/>
        <w:tab/>
        <w:t>at javafx.graphics@23.0.1/com.sun.glass.ui.win.WinApplication._runLoop(Native Method)</w:t>
      </w:r>
    </w:p>
    <w:p w14:paraId="10AD7758" w14:textId="77777777" w:rsidR="00152BBB" w:rsidRDefault="00152BBB" w:rsidP="00152BBB">
      <w:pPr>
        <w:spacing w:before="160"/>
        <w:jc w:val="left"/>
      </w:pPr>
      <w:r>
        <w:tab/>
        <w:t>at javafx.graphics@23.0.1/com.sun.glass.ui.win.WinApplication.lambda$runLoop$3(WinApplication.java:184)</w:t>
      </w:r>
    </w:p>
    <w:p w14:paraId="38BEEB34" w14:textId="69C8299B" w:rsidR="00152BBB" w:rsidRDefault="00152BBB" w:rsidP="00152BBB">
      <w:pPr>
        <w:spacing w:before="160"/>
        <w:jc w:val="left"/>
      </w:pPr>
      <w:r>
        <w:tab/>
        <w:t>... 1 more</w:t>
      </w:r>
    </w:p>
    <w:p w14:paraId="51729308" w14:textId="77777777" w:rsidR="00DE459A" w:rsidRDefault="00DE459A" w:rsidP="00152BBB">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551394D7" w14:textId="77777777" w:rsidTr="002F34BC">
        <w:tc>
          <w:tcPr>
            <w:tcW w:w="750" w:type="dxa"/>
          </w:tcPr>
          <w:p w14:paraId="3E0D862D" w14:textId="77777777" w:rsidR="00DE459A" w:rsidRDefault="00DE459A" w:rsidP="002F34BC">
            <w:pPr>
              <w:jc w:val="left"/>
            </w:pPr>
            <w:r>
              <w:t>Date</w:t>
            </w:r>
          </w:p>
        </w:tc>
        <w:tc>
          <w:tcPr>
            <w:tcW w:w="1675" w:type="dxa"/>
          </w:tcPr>
          <w:p w14:paraId="27E13E2C" w14:textId="77777777" w:rsidR="00DE459A" w:rsidRDefault="00DE459A" w:rsidP="002F34BC">
            <w:pPr>
              <w:jc w:val="left"/>
            </w:pPr>
            <w:r>
              <w:t>11/7/2024</w:t>
            </w:r>
          </w:p>
        </w:tc>
        <w:tc>
          <w:tcPr>
            <w:tcW w:w="1800" w:type="dxa"/>
          </w:tcPr>
          <w:p w14:paraId="071ADEF3" w14:textId="77777777" w:rsidR="00DE459A" w:rsidRDefault="00DE459A" w:rsidP="002F34BC">
            <w:pPr>
              <w:jc w:val="left"/>
            </w:pPr>
            <w:r>
              <w:t>Team Member(s)</w:t>
            </w:r>
          </w:p>
        </w:tc>
        <w:tc>
          <w:tcPr>
            <w:tcW w:w="6660" w:type="dxa"/>
          </w:tcPr>
          <w:p w14:paraId="2CE7D643" w14:textId="77777777" w:rsidR="00DE459A" w:rsidRDefault="00DE459A" w:rsidP="002F34BC">
            <w:pPr>
              <w:jc w:val="left"/>
            </w:pPr>
            <w:r>
              <w:t>Hudson Bowen</w:t>
            </w:r>
          </w:p>
        </w:tc>
      </w:tr>
      <w:tr w:rsidR="00DE459A" w14:paraId="0C12C623" w14:textId="77777777" w:rsidTr="002F34BC">
        <w:tc>
          <w:tcPr>
            <w:tcW w:w="750" w:type="dxa"/>
          </w:tcPr>
          <w:p w14:paraId="6B41E767" w14:textId="77777777" w:rsidR="00DE459A" w:rsidRDefault="00DE459A" w:rsidP="002F34BC">
            <w:pPr>
              <w:jc w:val="left"/>
            </w:pPr>
          </w:p>
        </w:tc>
        <w:tc>
          <w:tcPr>
            <w:tcW w:w="1675" w:type="dxa"/>
          </w:tcPr>
          <w:p w14:paraId="5A573874" w14:textId="77777777" w:rsidR="00DE459A" w:rsidRDefault="00DE459A" w:rsidP="002F34BC">
            <w:pPr>
              <w:jc w:val="left"/>
            </w:pPr>
          </w:p>
        </w:tc>
        <w:tc>
          <w:tcPr>
            <w:tcW w:w="1800" w:type="dxa"/>
          </w:tcPr>
          <w:p w14:paraId="5F1D927B" w14:textId="77777777" w:rsidR="00DE459A" w:rsidRDefault="00DE459A" w:rsidP="002F34BC">
            <w:pPr>
              <w:jc w:val="left"/>
            </w:pPr>
            <w:r>
              <w:t>AI Engine</w:t>
            </w:r>
          </w:p>
        </w:tc>
        <w:tc>
          <w:tcPr>
            <w:tcW w:w="6660" w:type="dxa"/>
            <w:tcBorders>
              <w:bottom w:val="single" w:sz="4" w:space="0" w:color="auto"/>
            </w:tcBorders>
          </w:tcPr>
          <w:p w14:paraId="0C895872" w14:textId="77777777" w:rsidR="00DE459A" w:rsidRDefault="00DE459A" w:rsidP="002F34BC">
            <w:pPr>
              <w:jc w:val="left"/>
            </w:pPr>
            <w:r>
              <w:t>Copilot</w:t>
            </w:r>
          </w:p>
        </w:tc>
      </w:tr>
    </w:tbl>
    <w:p w14:paraId="4747F372" w14:textId="77777777" w:rsidR="00DE459A" w:rsidRDefault="00DE459A" w:rsidP="00DE459A">
      <w:pPr>
        <w:spacing w:before="160"/>
        <w:jc w:val="left"/>
      </w:pPr>
    </w:p>
    <w:p w14:paraId="2E53483D" w14:textId="77777777" w:rsidR="00DE459A" w:rsidRDefault="00DE459A" w:rsidP="00DE459A">
      <w:pPr>
        <w:spacing w:before="160"/>
        <w:jc w:val="left"/>
      </w:pPr>
    </w:p>
    <w:p w14:paraId="4C070E3F" w14:textId="513161BE" w:rsidR="00DE459A" w:rsidRDefault="00DE459A" w:rsidP="00DE459A">
      <w:pPr>
        <w:spacing w:before="160"/>
        <w:jc w:val="left"/>
      </w:pPr>
      <w:r>
        <w:t xml:space="preserve">Prompt: </w:t>
      </w:r>
      <w:r w:rsidRPr="00DE459A">
        <w:t xml:space="preserve">I am going to send you some classes that I have been working on. I need you to develop system tests for the user story "Add Category". I will let you know when you have every class needed to develop the coded system tests. do not use </w:t>
      </w:r>
      <w:proofErr w:type="spellStart"/>
      <w:r w:rsidRPr="00DE459A">
        <w:t>testfx</w:t>
      </w:r>
      <w:proofErr w:type="spellEnd"/>
      <w:r w:rsidRPr="00DE459A">
        <w:t xml:space="preserve"> or </w:t>
      </w:r>
      <w:proofErr w:type="spellStart"/>
      <w:r w:rsidRPr="00DE459A">
        <w:t>mockito</w:t>
      </w:r>
      <w:proofErr w:type="spellEnd"/>
      <w:r w:rsidRPr="00DE459A">
        <w:t>.</w:t>
      </w:r>
    </w:p>
    <w:p w14:paraId="11C1F77A" w14:textId="77777777" w:rsidR="00DE459A" w:rsidRDefault="00DE459A" w:rsidP="00DE459A">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09EC57DF" w14:textId="77777777" w:rsidTr="002F34BC">
        <w:tc>
          <w:tcPr>
            <w:tcW w:w="750" w:type="dxa"/>
          </w:tcPr>
          <w:p w14:paraId="54866CD1" w14:textId="77777777" w:rsidR="00DE459A" w:rsidRDefault="00DE459A" w:rsidP="002F34BC">
            <w:pPr>
              <w:jc w:val="left"/>
            </w:pPr>
            <w:r>
              <w:t>Date</w:t>
            </w:r>
          </w:p>
        </w:tc>
        <w:tc>
          <w:tcPr>
            <w:tcW w:w="1675" w:type="dxa"/>
          </w:tcPr>
          <w:p w14:paraId="44095DF3" w14:textId="77777777" w:rsidR="00DE459A" w:rsidRDefault="00DE459A" w:rsidP="002F34BC">
            <w:pPr>
              <w:jc w:val="left"/>
            </w:pPr>
            <w:r>
              <w:t>11/7/2024</w:t>
            </w:r>
          </w:p>
        </w:tc>
        <w:tc>
          <w:tcPr>
            <w:tcW w:w="1800" w:type="dxa"/>
          </w:tcPr>
          <w:p w14:paraId="36660CD1" w14:textId="77777777" w:rsidR="00DE459A" w:rsidRDefault="00DE459A" w:rsidP="002F34BC">
            <w:pPr>
              <w:jc w:val="left"/>
            </w:pPr>
            <w:r>
              <w:t>Team Member(s)</w:t>
            </w:r>
          </w:p>
        </w:tc>
        <w:tc>
          <w:tcPr>
            <w:tcW w:w="6660" w:type="dxa"/>
          </w:tcPr>
          <w:p w14:paraId="04068A17" w14:textId="77777777" w:rsidR="00DE459A" w:rsidRDefault="00DE459A" w:rsidP="002F34BC">
            <w:pPr>
              <w:jc w:val="left"/>
            </w:pPr>
            <w:r>
              <w:t>Hudson Bowen</w:t>
            </w:r>
          </w:p>
        </w:tc>
      </w:tr>
      <w:tr w:rsidR="00DE459A" w14:paraId="7F1CDAAC" w14:textId="77777777" w:rsidTr="002F34BC">
        <w:tc>
          <w:tcPr>
            <w:tcW w:w="750" w:type="dxa"/>
          </w:tcPr>
          <w:p w14:paraId="4AF3AC60" w14:textId="77777777" w:rsidR="00DE459A" w:rsidRDefault="00DE459A" w:rsidP="002F34BC">
            <w:pPr>
              <w:jc w:val="left"/>
            </w:pPr>
          </w:p>
        </w:tc>
        <w:tc>
          <w:tcPr>
            <w:tcW w:w="1675" w:type="dxa"/>
          </w:tcPr>
          <w:p w14:paraId="0128B8B8" w14:textId="77777777" w:rsidR="00DE459A" w:rsidRDefault="00DE459A" w:rsidP="002F34BC">
            <w:pPr>
              <w:jc w:val="left"/>
            </w:pPr>
          </w:p>
        </w:tc>
        <w:tc>
          <w:tcPr>
            <w:tcW w:w="1800" w:type="dxa"/>
          </w:tcPr>
          <w:p w14:paraId="12431628" w14:textId="77777777" w:rsidR="00DE459A" w:rsidRDefault="00DE459A" w:rsidP="002F34BC">
            <w:pPr>
              <w:jc w:val="left"/>
            </w:pPr>
            <w:r>
              <w:t>AI Engine</w:t>
            </w:r>
          </w:p>
        </w:tc>
        <w:tc>
          <w:tcPr>
            <w:tcW w:w="6660" w:type="dxa"/>
            <w:tcBorders>
              <w:bottom w:val="single" w:sz="4" w:space="0" w:color="auto"/>
            </w:tcBorders>
          </w:tcPr>
          <w:p w14:paraId="32B5AF8F" w14:textId="77777777" w:rsidR="00DE459A" w:rsidRDefault="00DE459A" w:rsidP="002F34BC">
            <w:pPr>
              <w:jc w:val="left"/>
            </w:pPr>
            <w:r>
              <w:t>Copilot</w:t>
            </w:r>
          </w:p>
        </w:tc>
      </w:tr>
    </w:tbl>
    <w:p w14:paraId="10FDF940" w14:textId="77777777" w:rsidR="00DE459A" w:rsidRDefault="00DE459A" w:rsidP="00DE459A">
      <w:pPr>
        <w:spacing w:before="160"/>
        <w:jc w:val="left"/>
      </w:pPr>
    </w:p>
    <w:p w14:paraId="7A4FD8C0" w14:textId="77777777" w:rsidR="00DE459A" w:rsidRDefault="00DE459A" w:rsidP="00DE459A">
      <w:pPr>
        <w:spacing w:before="160"/>
        <w:jc w:val="left"/>
      </w:pPr>
    </w:p>
    <w:p w14:paraId="643B290C" w14:textId="1854C283" w:rsidR="00DE459A" w:rsidRDefault="00DE459A" w:rsidP="00DE459A">
      <w:pPr>
        <w:spacing w:before="160"/>
        <w:jc w:val="left"/>
      </w:pPr>
      <w:r>
        <w:t xml:space="preserve">Prompt: </w:t>
      </w:r>
      <w:proofErr w:type="spellStart"/>
      <w:r w:rsidRPr="00DE459A">
        <w:t>java.lang.ExceptionInInitializerError</w:t>
      </w:r>
      <w:proofErr w:type="spellEnd"/>
      <w:r w:rsidRPr="00DE459A">
        <w:t xml:space="preserve"> at project/</w:t>
      </w:r>
      <w:proofErr w:type="spellStart"/>
      <w:r w:rsidRPr="00DE459A">
        <w:t>application.MainView</w:t>
      </w:r>
      <w:proofErr w:type="spellEnd"/>
      <w:r w:rsidRPr="00DE459A">
        <w:t>.&lt;</w:t>
      </w:r>
      <w:proofErr w:type="spellStart"/>
      <w:r w:rsidRPr="00DE459A">
        <w:t>init</w:t>
      </w:r>
      <w:proofErr w:type="spellEnd"/>
      <w:r w:rsidRPr="00DE459A">
        <w:t xml:space="preserve">&gt;(MainView.java:24) at project/test.SystemTest1.setUp(SystemTest1.java:19) at </w:t>
      </w:r>
      <w:proofErr w:type="spellStart"/>
      <w:r w:rsidRPr="00DE459A">
        <w:t>java.base</w:t>
      </w:r>
      <w:proofErr w:type="spellEnd"/>
      <w:r w:rsidRPr="00DE459A">
        <w:t>/</w:t>
      </w:r>
      <w:proofErr w:type="spellStart"/>
      <w:r w:rsidRPr="00DE459A">
        <w:t>java.lang.reflect.Method.invoke</w:t>
      </w:r>
      <w:proofErr w:type="spellEnd"/>
      <w:r w:rsidRPr="00DE459A">
        <w:t xml:space="preserve">(Method.java:580) at </w:t>
      </w:r>
      <w:proofErr w:type="spellStart"/>
      <w:r w:rsidRPr="00DE459A">
        <w:t>java.base</w:t>
      </w:r>
      <w:proofErr w:type="spellEnd"/>
      <w:r w:rsidRPr="00DE459A">
        <w:t>/</w:t>
      </w:r>
      <w:proofErr w:type="spellStart"/>
      <w:r w:rsidRPr="00DE459A">
        <w:t>java.util.ArrayList.forEach</w:t>
      </w:r>
      <w:proofErr w:type="spellEnd"/>
      <w:r w:rsidRPr="00DE459A">
        <w:t xml:space="preserve">(ArrayList.java:1597) at </w:t>
      </w:r>
      <w:proofErr w:type="spellStart"/>
      <w:r w:rsidRPr="00DE459A">
        <w:t>java.base</w:t>
      </w:r>
      <w:proofErr w:type="spellEnd"/>
      <w:r w:rsidRPr="00DE459A">
        <w:t>/</w:t>
      </w:r>
      <w:proofErr w:type="spellStart"/>
      <w:r w:rsidRPr="00DE459A">
        <w:t>java.util.ArrayList.forEach</w:t>
      </w:r>
      <w:proofErr w:type="spellEnd"/>
      <w:r w:rsidRPr="00DE459A">
        <w:t xml:space="preserve">(ArrayList.java:1597) Caused by: </w:t>
      </w:r>
      <w:proofErr w:type="spellStart"/>
      <w:r w:rsidRPr="00DE459A">
        <w:t>java.lang.IllegalStateException</w:t>
      </w:r>
      <w:proofErr w:type="spellEnd"/>
      <w:r w:rsidRPr="00DE459A">
        <w:t>: Toolkit not initialized at javafx.graphics@23.0.1/com.sun.javafx.application.PlatformImpl.runLater(PlatformImpl.java:436) at javafx.graphics@23.0.1/com.sun.javafx.application.PlatformImpl.runLater(PlatformImpl.java:431) at javafx.graphics@23.0.1/com.sun.javafx.application.PlatformImpl.setPlatformUserAgentStylesheet(PlatformImpl.java:724) at javafx.graphics@23.0.1/com.sun.javafx.application.PlatformImpl.setDefaultPlatformUserAgentStylesheet(PlatformImpl.java:686) at javafx.controls@23.0.1/javafx.scene.control.Control.&lt;clinit&gt;(Control.java:98) ... 5 more</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521894FF" w14:textId="77777777" w:rsidTr="002F34BC">
        <w:tc>
          <w:tcPr>
            <w:tcW w:w="750" w:type="dxa"/>
          </w:tcPr>
          <w:p w14:paraId="4CA28F65" w14:textId="77777777" w:rsidR="00DE459A" w:rsidRDefault="00DE459A" w:rsidP="002F34BC">
            <w:pPr>
              <w:jc w:val="left"/>
            </w:pPr>
            <w:r>
              <w:t>Date</w:t>
            </w:r>
          </w:p>
        </w:tc>
        <w:tc>
          <w:tcPr>
            <w:tcW w:w="1675" w:type="dxa"/>
          </w:tcPr>
          <w:p w14:paraId="1363EDF6" w14:textId="77777777" w:rsidR="00DE459A" w:rsidRDefault="00DE459A" w:rsidP="002F34BC">
            <w:pPr>
              <w:jc w:val="left"/>
            </w:pPr>
            <w:r>
              <w:t>11/7/2024</w:t>
            </w:r>
          </w:p>
        </w:tc>
        <w:tc>
          <w:tcPr>
            <w:tcW w:w="1800" w:type="dxa"/>
          </w:tcPr>
          <w:p w14:paraId="7BACA8CA" w14:textId="77777777" w:rsidR="00DE459A" w:rsidRDefault="00DE459A" w:rsidP="002F34BC">
            <w:pPr>
              <w:jc w:val="left"/>
            </w:pPr>
            <w:r>
              <w:t>Team Member(s)</w:t>
            </w:r>
          </w:p>
        </w:tc>
        <w:tc>
          <w:tcPr>
            <w:tcW w:w="6660" w:type="dxa"/>
          </w:tcPr>
          <w:p w14:paraId="29D456F4" w14:textId="77777777" w:rsidR="00DE459A" w:rsidRDefault="00DE459A" w:rsidP="002F34BC">
            <w:pPr>
              <w:jc w:val="left"/>
            </w:pPr>
            <w:r>
              <w:t>Hudson Bowen</w:t>
            </w:r>
          </w:p>
        </w:tc>
      </w:tr>
      <w:tr w:rsidR="00DE459A" w14:paraId="30A84F47" w14:textId="77777777" w:rsidTr="002F34BC">
        <w:tc>
          <w:tcPr>
            <w:tcW w:w="750" w:type="dxa"/>
          </w:tcPr>
          <w:p w14:paraId="1418E9FC" w14:textId="77777777" w:rsidR="00DE459A" w:rsidRDefault="00DE459A" w:rsidP="002F34BC">
            <w:pPr>
              <w:jc w:val="left"/>
            </w:pPr>
          </w:p>
        </w:tc>
        <w:tc>
          <w:tcPr>
            <w:tcW w:w="1675" w:type="dxa"/>
          </w:tcPr>
          <w:p w14:paraId="1AD518E1" w14:textId="77777777" w:rsidR="00DE459A" w:rsidRDefault="00DE459A" w:rsidP="002F34BC">
            <w:pPr>
              <w:jc w:val="left"/>
            </w:pPr>
          </w:p>
        </w:tc>
        <w:tc>
          <w:tcPr>
            <w:tcW w:w="1800" w:type="dxa"/>
          </w:tcPr>
          <w:p w14:paraId="7C282948" w14:textId="77777777" w:rsidR="00DE459A" w:rsidRDefault="00DE459A" w:rsidP="002F34BC">
            <w:pPr>
              <w:jc w:val="left"/>
            </w:pPr>
            <w:r>
              <w:t>AI Engine</w:t>
            </w:r>
          </w:p>
        </w:tc>
        <w:tc>
          <w:tcPr>
            <w:tcW w:w="6660" w:type="dxa"/>
            <w:tcBorders>
              <w:bottom w:val="single" w:sz="4" w:space="0" w:color="auto"/>
            </w:tcBorders>
          </w:tcPr>
          <w:p w14:paraId="2BC49C2E" w14:textId="77777777" w:rsidR="00DE459A" w:rsidRDefault="00DE459A" w:rsidP="002F34BC">
            <w:pPr>
              <w:jc w:val="left"/>
            </w:pPr>
            <w:r>
              <w:t>Copilot</w:t>
            </w:r>
          </w:p>
        </w:tc>
      </w:tr>
    </w:tbl>
    <w:p w14:paraId="43F623F8" w14:textId="77777777" w:rsidR="00DE459A" w:rsidRDefault="00DE459A" w:rsidP="00DE459A">
      <w:pPr>
        <w:spacing w:before="160"/>
        <w:jc w:val="left"/>
      </w:pPr>
    </w:p>
    <w:p w14:paraId="54CEBE61" w14:textId="77777777" w:rsidR="00DE459A" w:rsidRDefault="00DE459A" w:rsidP="00DE459A">
      <w:pPr>
        <w:spacing w:before="160"/>
        <w:jc w:val="left"/>
      </w:pPr>
    </w:p>
    <w:p w14:paraId="1A6A6E8D" w14:textId="183C4E0C" w:rsidR="00DE459A" w:rsidRDefault="00DE459A" w:rsidP="00DE459A">
      <w:pPr>
        <w:spacing w:before="160"/>
        <w:jc w:val="left"/>
      </w:pPr>
      <w:r>
        <w:t xml:space="preserve">Prompt: </w:t>
      </w:r>
      <w:r w:rsidRPr="00DE459A">
        <w:t xml:space="preserve">I am going to give you a few classes that I have been working on. I need you to create JUnit system tests without using </w:t>
      </w:r>
      <w:proofErr w:type="spellStart"/>
      <w:r w:rsidRPr="00DE459A">
        <w:t>testfx</w:t>
      </w:r>
      <w:proofErr w:type="spellEnd"/>
      <w:r w:rsidRPr="00DE459A">
        <w:t xml:space="preserve"> or </w:t>
      </w:r>
      <w:proofErr w:type="spellStart"/>
      <w:r w:rsidRPr="00DE459A">
        <w:t>mockito</w:t>
      </w:r>
      <w:proofErr w:type="spellEnd"/>
      <w:r w:rsidRPr="00DE459A">
        <w:t xml:space="preserve"> for the user story "List Item". I will let you know when you have all of the necessary classes.</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DE459A" w14:paraId="1DF2E7DD" w14:textId="77777777" w:rsidTr="002F34BC">
        <w:tc>
          <w:tcPr>
            <w:tcW w:w="750" w:type="dxa"/>
          </w:tcPr>
          <w:p w14:paraId="001FCC80" w14:textId="77777777" w:rsidR="00DE459A" w:rsidRDefault="00DE459A" w:rsidP="002F34BC">
            <w:pPr>
              <w:jc w:val="left"/>
            </w:pPr>
            <w:r>
              <w:t>Date</w:t>
            </w:r>
          </w:p>
        </w:tc>
        <w:tc>
          <w:tcPr>
            <w:tcW w:w="1675" w:type="dxa"/>
          </w:tcPr>
          <w:p w14:paraId="5EF50398" w14:textId="77777777" w:rsidR="00DE459A" w:rsidRDefault="00DE459A" w:rsidP="002F34BC">
            <w:pPr>
              <w:jc w:val="left"/>
            </w:pPr>
            <w:r>
              <w:t>11/7/2024</w:t>
            </w:r>
          </w:p>
        </w:tc>
        <w:tc>
          <w:tcPr>
            <w:tcW w:w="1800" w:type="dxa"/>
          </w:tcPr>
          <w:p w14:paraId="7897C7CB" w14:textId="77777777" w:rsidR="00DE459A" w:rsidRDefault="00DE459A" w:rsidP="002F34BC">
            <w:pPr>
              <w:jc w:val="left"/>
            </w:pPr>
            <w:r>
              <w:t>Team Member(s)</w:t>
            </w:r>
          </w:p>
        </w:tc>
        <w:tc>
          <w:tcPr>
            <w:tcW w:w="6660" w:type="dxa"/>
          </w:tcPr>
          <w:p w14:paraId="71D89C59" w14:textId="77777777" w:rsidR="00DE459A" w:rsidRDefault="00DE459A" w:rsidP="002F34BC">
            <w:pPr>
              <w:jc w:val="left"/>
            </w:pPr>
            <w:r>
              <w:t>Hudson Bowen</w:t>
            </w:r>
          </w:p>
        </w:tc>
      </w:tr>
      <w:tr w:rsidR="00DE459A" w14:paraId="67BE9662" w14:textId="77777777" w:rsidTr="002F34BC">
        <w:tc>
          <w:tcPr>
            <w:tcW w:w="750" w:type="dxa"/>
          </w:tcPr>
          <w:p w14:paraId="0AB5C18F" w14:textId="77777777" w:rsidR="00DE459A" w:rsidRDefault="00DE459A" w:rsidP="002F34BC">
            <w:pPr>
              <w:jc w:val="left"/>
            </w:pPr>
          </w:p>
        </w:tc>
        <w:tc>
          <w:tcPr>
            <w:tcW w:w="1675" w:type="dxa"/>
          </w:tcPr>
          <w:p w14:paraId="79CF4E3B" w14:textId="77777777" w:rsidR="00DE459A" w:rsidRDefault="00DE459A" w:rsidP="002F34BC">
            <w:pPr>
              <w:jc w:val="left"/>
            </w:pPr>
          </w:p>
        </w:tc>
        <w:tc>
          <w:tcPr>
            <w:tcW w:w="1800" w:type="dxa"/>
          </w:tcPr>
          <w:p w14:paraId="20F931FC" w14:textId="77777777" w:rsidR="00DE459A" w:rsidRDefault="00DE459A" w:rsidP="002F34BC">
            <w:pPr>
              <w:jc w:val="left"/>
            </w:pPr>
            <w:r>
              <w:t>AI Engine</w:t>
            </w:r>
          </w:p>
        </w:tc>
        <w:tc>
          <w:tcPr>
            <w:tcW w:w="6660" w:type="dxa"/>
            <w:tcBorders>
              <w:bottom w:val="single" w:sz="4" w:space="0" w:color="auto"/>
            </w:tcBorders>
          </w:tcPr>
          <w:p w14:paraId="12FF5077" w14:textId="77777777" w:rsidR="00DE459A" w:rsidRDefault="00DE459A" w:rsidP="002F34BC">
            <w:pPr>
              <w:jc w:val="left"/>
            </w:pPr>
            <w:r>
              <w:t>Copilot</w:t>
            </w:r>
          </w:p>
        </w:tc>
      </w:tr>
    </w:tbl>
    <w:p w14:paraId="1EBC4161" w14:textId="77777777" w:rsidR="00DE459A" w:rsidRDefault="00DE459A" w:rsidP="00DE459A">
      <w:pPr>
        <w:spacing w:before="160"/>
        <w:jc w:val="left"/>
      </w:pPr>
    </w:p>
    <w:p w14:paraId="3724E8DA" w14:textId="61576752" w:rsidR="00DE459A" w:rsidRDefault="00DE459A" w:rsidP="00DE459A">
      <w:pPr>
        <w:spacing w:before="160"/>
        <w:jc w:val="left"/>
      </w:pPr>
      <w:r>
        <w:t xml:space="preserve">Prompt: </w:t>
      </w:r>
      <w:r w:rsidRPr="00DE459A">
        <w:t>The tests are freezing after triggering an alert during the first test</w:t>
      </w:r>
      <w:r w:rsidR="006F6C70">
        <w:br/>
      </w:r>
      <w:r w:rsidR="006F6C70">
        <w:br/>
      </w:r>
      <w:r w:rsidR="006F6C70">
        <w:br/>
      </w:r>
      <w:r w:rsidR="006F6C70">
        <w:br/>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2B31B824" w14:textId="77777777" w:rsidTr="002F34BC">
        <w:tc>
          <w:tcPr>
            <w:tcW w:w="750" w:type="dxa"/>
          </w:tcPr>
          <w:p w14:paraId="2911F2F2" w14:textId="77777777" w:rsidR="006F6C70" w:rsidRDefault="006F6C70" w:rsidP="002F34BC">
            <w:pPr>
              <w:jc w:val="left"/>
            </w:pPr>
            <w:r>
              <w:lastRenderedPageBreak/>
              <w:t>Date</w:t>
            </w:r>
          </w:p>
        </w:tc>
        <w:tc>
          <w:tcPr>
            <w:tcW w:w="1675" w:type="dxa"/>
          </w:tcPr>
          <w:p w14:paraId="30A206EE" w14:textId="77777777" w:rsidR="006F6C70" w:rsidRDefault="006F6C70" w:rsidP="002F34BC">
            <w:pPr>
              <w:jc w:val="left"/>
            </w:pPr>
            <w:r>
              <w:t>11/7/2024</w:t>
            </w:r>
          </w:p>
        </w:tc>
        <w:tc>
          <w:tcPr>
            <w:tcW w:w="1800" w:type="dxa"/>
          </w:tcPr>
          <w:p w14:paraId="52F0AA35" w14:textId="77777777" w:rsidR="006F6C70" w:rsidRDefault="006F6C70" w:rsidP="002F34BC">
            <w:pPr>
              <w:jc w:val="left"/>
            </w:pPr>
            <w:r>
              <w:t>Team Member(s)</w:t>
            </w:r>
          </w:p>
        </w:tc>
        <w:tc>
          <w:tcPr>
            <w:tcW w:w="6660" w:type="dxa"/>
          </w:tcPr>
          <w:p w14:paraId="75BE939C" w14:textId="77777777" w:rsidR="006F6C70" w:rsidRDefault="006F6C70" w:rsidP="002F34BC">
            <w:pPr>
              <w:jc w:val="left"/>
            </w:pPr>
            <w:r>
              <w:t>Hudson Bowen</w:t>
            </w:r>
          </w:p>
        </w:tc>
      </w:tr>
      <w:tr w:rsidR="006F6C70" w14:paraId="46387465" w14:textId="77777777" w:rsidTr="002F34BC">
        <w:tc>
          <w:tcPr>
            <w:tcW w:w="750" w:type="dxa"/>
          </w:tcPr>
          <w:p w14:paraId="2D720948" w14:textId="77777777" w:rsidR="006F6C70" w:rsidRDefault="006F6C70" w:rsidP="002F34BC">
            <w:pPr>
              <w:jc w:val="left"/>
            </w:pPr>
          </w:p>
        </w:tc>
        <w:tc>
          <w:tcPr>
            <w:tcW w:w="1675" w:type="dxa"/>
          </w:tcPr>
          <w:p w14:paraId="0ADADE95" w14:textId="77777777" w:rsidR="006F6C70" w:rsidRDefault="006F6C70" w:rsidP="002F34BC">
            <w:pPr>
              <w:jc w:val="left"/>
            </w:pPr>
          </w:p>
        </w:tc>
        <w:tc>
          <w:tcPr>
            <w:tcW w:w="1800" w:type="dxa"/>
          </w:tcPr>
          <w:p w14:paraId="0999C24A" w14:textId="77777777" w:rsidR="006F6C70" w:rsidRDefault="006F6C70" w:rsidP="002F34BC">
            <w:pPr>
              <w:jc w:val="left"/>
            </w:pPr>
            <w:r>
              <w:t>AI Engine</w:t>
            </w:r>
          </w:p>
        </w:tc>
        <w:tc>
          <w:tcPr>
            <w:tcW w:w="6660" w:type="dxa"/>
            <w:tcBorders>
              <w:bottom w:val="single" w:sz="4" w:space="0" w:color="auto"/>
            </w:tcBorders>
          </w:tcPr>
          <w:p w14:paraId="6ABF4149" w14:textId="77777777" w:rsidR="006F6C70" w:rsidRDefault="006F6C70" w:rsidP="002F34BC">
            <w:pPr>
              <w:jc w:val="left"/>
            </w:pPr>
            <w:r>
              <w:t>Copilot</w:t>
            </w:r>
          </w:p>
        </w:tc>
      </w:tr>
    </w:tbl>
    <w:p w14:paraId="7ED62F96" w14:textId="77777777" w:rsidR="006F6C70" w:rsidRDefault="006F6C70" w:rsidP="006F6C70">
      <w:pPr>
        <w:spacing w:before="160"/>
        <w:jc w:val="left"/>
      </w:pPr>
    </w:p>
    <w:p w14:paraId="79EC9915" w14:textId="77777777" w:rsidR="006F6C70" w:rsidRDefault="006F6C70" w:rsidP="006F6C70">
      <w:pPr>
        <w:spacing w:before="160"/>
        <w:jc w:val="left"/>
      </w:pPr>
      <w:r>
        <w:t xml:space="preserve">Prompt: </w:t>
      </w:r>
      <w:r w:rsidRPr="006F6C70">
        <w:t xml:space="preserve">I am going to send you some classes that I have been working on. I need you to develop system tests for the user story "Add Category". I will let you know when you have every class needed to develop the coded system tests. do not use </w:t>
      </w:r>
      <w:proofErr w:type="spellStart"/>
      <w:r w:rsidRPr="006F6C70">
        <w:t>testfx</w:t>
      </w:r>
      <w:proofErr w:type="spellEnd"/>
      <w:r w:rsidRPr="006F6C70">
        <w:t xml:space="preserve"> or </w:t>
      </w:r>
      <w:proofErr w:type="spellStart"/>
      <w:r w:rsidRPr="006F6C70">
        <w:t>mockito</w:t>
      </w:r>
      <w:proofErr w:type="spellEnd"/>
      <w:r w:rsidRPr="006F6C70">
        <w:t>.</w:t>
      </w:r>
    </w:p>
    <w:p w14:paraId="3E231A0E" w14:textId="19569154" w:rsidR="00DE459A" w:rsidRDefault="00DE459A"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09DB6A75" w14:textId="77777777" w:rsidTr="002F34BC">
        <w:tc>
          <w:tcPr>
            <w:tcW w:w="750" w:type="dxa"/>
          </w:tcPr>
          <w:p w14:paraId="0BCDF8A9" w14:textId="77777777" w:rsidR="006F6C70" w:rsidRDefault="006F6C70" w:rsidP="002F34BC">
            <w:pPr>
              <w:jc w:val="left"/>
            </w:pPr>
            <w:r>
              <w:t>Date</w:t>
            </w:r>
          </w:p>
        </w:tc>
        <w:tc>
          <w:tcPr>
            <w:tcW w:w="1675" w:type="dxa"/>
          </w:tcPr>
          <w:p w14:paraId="77C93532" w14:textId="77777777" w:rsidR="006F6C70" w:rsidRDefault="006F6C70" w:rsidP="002F34BC">
            <w:pPr>
              <w:jc w:val="left"/>
            </w:pPr>
            <w:r>
              <w:t>11/7/2024</w:t>
            </w:r>
          </w:p>
        </w:tc>
        <w:tc>
          <w:tcPr>
            <w:tcW w:w="1800" w:type="dxa"/>
          </w:tcPr>
          <w:p w14:paraId="7D0ABC24" w14:textId="77777777" w:rsidR="006F6C70" w:rsidRDefault="006F6C70" w:rsidP="002F34BC">
            <w:pPr>
              <w:jc w:val="left"/>
            </w:pPr>
            <w:r>
              <w:t>Team Member(s)</w:t>
            </w:r>
          </w:p>
        </w:tc>
        <w:tc>
          <w:tcPr>
            <w:tcW w:w="6660" w:type="dxa"/>
          </w:tcPr>
          <w:p w14:paraId="1FE0B062" w14:textId="77777777" w:rsidR="006F6C70" w:rsidRDefault="006F6C70" w:rsidP="002F34BC">
            <w:pPr>
              <w:jc w:val="left"/>
            </w:pPr>
            <w:r>
              <w:t>Hudson Bowen</w:t>
            </w:r>
          </w:p>
        </w:tc>
      </w:tr>
      <w:tr w:rsidR="006F6C70" w14:paraId="56A41954" w14:textId="77777777" w:rsidTr="002F34BC">
        <w:tc>
          <w:tcPr>
            <w:tcW w:w="750" w:type="dxa"/>
          </w:tcPr>
          <w:p w14:paraId="418FCF97" w14:textId="77777777" w:rsidR="006F6C70" w:rsidRDefault="006F6C70" w:rsidP="002F34BC">
            <w:pPr>
              <w:jc w:val="left"/>
            </w:pPr>
          </w:p>
        </w:tc>
        <w:tc>
          <w:tcPr>
            <w:tcW w:w="1675" w:type="dxa"/>
          </w:tcPr>
          <w:p w14:paraId="451B9977" w14:textId="77777777" w:rsidR="006F6C70" w:rsidRDefault="006F6C70" w:rsidP="002F34BC">
            <w:pPr>
              <w:jc w:val="left"/>
            </w:pPr>
          </w:p>
        </w:tc>
        <w:tc>
          <w:tcPr>
            <w:tcW w:w="1800" w:type="dxa"/>
          </w:tcPr>
          <w:p w14:paraId="4EDB3A41" w14:textId="77777777" w:rsidR="006F6C70" w:rsidRDefault="006F6C70" w:rsidP="002F34BC">
            <w:pPr>
              <w:jc w:val="left"/>
            </w:pPr>
            <w:r>
              <w:t>AI Engine</w:t>
            </w:r>
          </w:p>
        </w:tc>
        <w:tc>
          <w:tcPr>
            <w:tcW w:w="6660" w:type="dxa"/>
            <w:tcBorders>
              <w:bottom w:val="single" w:sz="4" w:space="0" w:color="auto"/>
            </w:tcBorders>
          </w:tcPr>
          <w:p w14:paraId="4B56A927" w14:textId="77777777" w:rsidR="006F6C70" w:rsidRDefault="006F6C70" w:rsidP="002F34BC">
            <w:pPr>
              <w:jc w:val="left"/>
            </w:pPr>
            <w:r>
              <w:t>Copilot</w:t>
            </w:r>
          </w:p>
        </w:tc>
      </w:tr>
    </w:tbl>
    <w:p w14:paraId="706C9563" w14:textId="77777777" w:rsidR="006F6C70" w:rsidRDefault="006F6C70" w:rsidP="006F6C70">
      <w:pPr>
        <w:spacing w:before="160"/>
        <w:jc w:val="left"/>
      </w:pPr>
    </w:p>
    <w:p w14:paraId="1552EDD8" w14:textId="77777777" w:rsidR="006F6C70" w:rsidRDefault="006F6C70" w:rsidP="006F6C70">
      <w:pPr>
        <w:spacing w:before="160"/>
        <w:jc w:val="left"/>
      </w:pPr>
      <w:r>
        <w:t xml:space="preserve">Prompt: </w:t>
      </w:r>
      <w:proofErr w:type="spellStart"/>
      <w:r>
        <w:t>java.lang.ExceptionInInitializerError</w:t>
      </w:r>
      <w:proofErr w:type="spellEnd"/>
    </w:p>
    <w:p w14:paraId="297B29BF" w14:textId="77777777" w:rsidR="006F6C70" w:rsidRDefault="006F6C70" w:rsidP="006F6C70">
      <w:pPr>
        <w:spacing w:before="160"/>
        <w:jc w:val="left"/>
      </w:pPr>
      <w:r>
        <w:tab/>
        <w:t>at project/</w:t>
      </w:r>
      <w:proofErr w:type="spellStart"/>
      <w:r>
        <w:t>application.MainView</w:t>
      </w:r>
      <w:proofErr w:type="spellEnd"/>
      <w:r>
        <w:t>.&lt;</w:t>
      </w:r>
      <w:proofErr w:type="spellStart"/>
      <w:r>
        <w:t>init</w:t>
      </w:r>
      <w:proofErr w:type="spellEnd"/>
      <w:r>
        <w:t>&gt;(MainView.java:24)</w:t>
      </w:r>
    </w:p>
    <w:p w14:paraId="74FD59A7" w14:textId="77777777" w:rsidR="006F6C70" w:rsidRDefault="006F6C70" w:rsidP="006F6C70">
      <w:pPr>
        <w:spacing w:before="160"/>
        <w:jc w:val="left"/>
      </w:pPr>
      <w:r>
        <w:tab/>
        <w:t>at project/test.SystemTest1.setUp(SystemTest1.java:19)</w:t>
      </w:r>
    </w:p>
    <w:p w14:paraId="366550A2" w14:textId="77777777" w:rsidR="006F6C70" w:rsidRDefault="006F6C70" w:rsidP="006F6C70">
      <w:pPr>
        <w:spacing w:before="160"/>
        <w:jc w:val="left"/>
      </w:pPr>
      <w:r>
        <w:tab/>
        <w:t xml:space="preserve">at </w:t>
      </w:r>
      <w:proofErr w:type="spellStart"/>
      <w:r>
        <w:t>java.base</w:t>
      </w:r>
      <w:proofErr w:type="spellEnd"/>
      <w:r>
        <w:t>/</w:t>
      </w:r>
      <w:proofErr w:type="spellStart"/>
      <w:r>
        <w:t>java.lang.reflect.Method.invoke</w:t>
      </w:r>
      <w:proofErr w:type="spellEnd"/>
      <w:r>
        <w:t>(Method.java:580)</w:t>
      </w:r>
    </w:p>
    <w:p w14:paraId="67D31F28" w14:textId="77777777" w:rsidR="006F6C70" w:rsidRDefault="006F6C70" w:rsidP="006F6C70">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295F263D" w14:textId="77777777" w:rsidR="006F6C70" w:rsidRDefault="006F6C70" w:rsidP="006F6C70">
      <w:pPr>
        <w:spacing w:before="160"/>
        <w:jc w:val="left"/>
      </w:pPr>
      <w:r>
        <w:tab/>
        <w:t xml:space="preserve">at </w:t>
      </w:r>
      <w:proofErr w:type="spellStart"/>
      <w:r>
        <w:t>java.base</w:t>
      </w:r>
      <w:proofErr w:type="spellEnd"/>
      <w:r>
        <w:t>/</w:t>
      </w:r>
      <w:proofErr w:type="spellStart"/>
      <w:r>
        <w:t>java.util.ArrayList.forEach</w:t>
      </w:r>
      <w:proofErr w:type="spellEnd"/>
      <w:r>
        <w:t>(ArrayList.java:1597)</w:t>
      </w:r>
    </w:p>
    <w:p w14:paraId="424AAA6E" w14:textId="77777777" w:rsidR="006F6C70" w:rsidRDefault="006F6C70" w:rsidP="006F6C70">
      <w:pPr>
        <w:spacing w:before="160"/>
        <w:jc w:val="left"/>
      </w:pPr>
      <w:r>
        <w:t xml:space="preserve">Caused by: </w:t>
      </w:r>
      <w:proofErr w:type="spellStart"/>
      <w:r>
        <w:t>java.lang.IllegalStateException</w:t>
      </w:r>
      <w:proofErr w:type="spellEnd"/>
      <w:r>
        <w:t>: Toolkit not initialized</w:t>
      </w:r>
    </w:p>
    <w:p w14:paraId="4579279C" w14:textId="77777777" w:rsidR="006F6C70" w:rsidRDefault="006F6C70" w:rsidP="006F6C70">
      <w:pPr>
        <w:spacing w:before="160"/>
        <w:jc w:val="left"/>
      </w:pPr>
      <w:r>
        <w:tab/>
        <w:t>at javafx.graphics@23.0.1/com.sun.javafx.application.PlatformImpl.runLater(PlatformImpl.java:436)</w:t>
      </w:r>
    </w:p>
    <w:p w14:paraId="53F169DB" w14:textId="77777777" w:rsidR="006F6C70" w:rsidRDefault="006F6C70" w:rsidP="006F6C70">
      <w:pPr>
        <w:spacing w:before="160"/>
        <w:jc w:val="left"/>
      </w:pPr>
      <w:r>
        <w:tab/>
        <w:t>at javafx.graphics@23.0.1/com.sun.javafx.application.PlatformImpl.runLater(PlatformImpl.java:431)</w:t>
      </w:r>
    </w:p>
    <w:p w14:paraId="6F76DCC2" w14:textId="77777777" w:rsidR="006F6C70" w:rsidRDefault="006F6C70" w:rsidP="006F6C70">
      <w:pPr>
        <w:spacing w:before="160"/>
        <w:jc w:val="left"/>
      </w:pPr>
      <w:r>
        <w:tab/>
        <w:t>at javafx.graphics@23.0.1/com.sun.javafx.application.PlatformImpl.setPlatformUserAgentStylesheet(PlatformImpl.java:724)</w:t>
      </w:r>
    </w:p>
    <w:p w14:paraId="3DFFF563" w14:textId="77777777" w:rsidR="006F6C70" w:rsidRDefault="006F6C70" w:rsidP="006F6C70">
      <w:pPr>
        <w:spacing w:before="160"/>
        <w:jc w:val="left"/>
      </w:pPr>
      <w:r>
        <w:tab/>
        <w:t>at javafx.graphics@23.0.1/com.sun.javafx.application.PlatformImpl.setDefaultPlatformUserAgentStylesheet(PlatformImpl.java:686)</w:t>
      </w:r>
    </w:p>
    <w:p w14:paraId="1F75BAFF" w14:textId="77777777" w:rsidR="006F6C70" w:rsidRDefault="006F6C70" w:rsidP="006F6C70">
      <w:pPr>
        <w:spacing w:before="160"/>
        <w:jc w:val="left"/>
      </w:pPr>
      <w:r>
        <w:tab/>
        <w:t>at javafx.controls@23.0.1/javafx.scene.control.Control.&lt;clinit&gt;(Control.java:98)</w:t>
      </w:r>
    </w:p>
    <w:p w14:paraId="10ABEA0F" w14:textId="02938EEC" w:rsidR="006F6C70" w:rsidRDefault="006F6C70" w:rsidP="006F6C70">
      <w:pPr>
        <w:spacing w:before="160"/>
        <w:jc w:val="left"/>
      </w:pPr>
      <w:r>
        <w:tab/>
        <w:t>... 5 more</w:t>
      </w:r>
    </w:p>
    <w:p w14:paraId="60CBF6F5"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6F6C70" w14:paraId="1C081AE4" w14:textId="77777777" w:rsidTr="002F34BC">
        <w:tc>
          <w:tcPr>
            <w:tcW w:w="750" w:type="dxa"/>
          </w:tcPr>
          <w:p w14:paraId="6DF8B8A7" w14:textId="77777777" w:rsidR="006F6C70" w:rsidRDefault="006F6C70" w:rsidP="002F34BC">
            <w:pPr>
              <w:jc w:val="left"/>
            </w:pPr>
            <w:r>
              <w:t>Date</w:t>
            </w:r>
          </w:p>
        </w:tc>
        <w:tc>
          <w:tcPr>
            <w:tcW w:w="1675" w:type="dxa"/>
          </w:tcPr>
          <w:p w14:paraId="79D0C863" w14:textId="77777777" w:rsidR="006F6C70" w:rsidRDefault="006F6C70" w:rsidP="002F34BC">
            <w:pPr>
              <w:jc w:val="left"/>
            </w:pPr>
            <w:r>
              <w:t>11/7/2024</w:t>
            </w:r>
          </w:p>
        </w:tc>
        <w:tc>
          <w:tcPr>
            <w:tcW w:w="1800" w:type="dxa"/>
          </w:tcPr>
          <w:p w14:paraId="59A4898E" w14:textId="77777777" w:rsidR="006F6C70" w:rsidRDefault="006F6C70" w:rsidP="002F34BC">
            <w:pPr>
              <w:jc w:val="left"/>
            </w:pPr>
            <w:r>
              <w:t>Team Member(s)</w:t>
            </w:r>
          </w:p>
        </w:tc>
        <w:tc>
          <w:tcPr>
            <w:tcW w:w="6660" w:type="dxa"/>
          </w:tcPr>
          <w:p w14:paraId="183DF5B7" w14:textId="77777777" w:rsidR="006F6C70" w:rsidRDefault="006F6C70" w:rsidP="002F34BC">
            <w:pPr>
              <w:jc w:val="left"/>
            </w:pPr>
            <w:r>
              <w:t>Hudson Bowen</w:t>
            </w:r>
          </w:p>
        </w:tc>
      </w:tr>
      <w:tr w:rsidR="006F6C70" w14:paraId="7C413865" w14:textId="77777777" w:rsidTr="002F34BC">
        <w:tc>
          <w:tcPr>
            <w:tcW w:w="750" w:type="dxa"/>
          </w:tcPr>
          <w:p w14:paraId="7DFC5326" w14:textId="77777777" w:rsidR="006F6C70" w:rsidRDefault="006F6C70" w:rsidP="002F34BC">
            <w:pPr>
              <w:jc w:val="left"/>
            </w:pPr>
          </w:p>
        </w:tc>
        <w:tc>
          <w:tcPr>
            <w:tcW w:w="1675" w:type="dxa"/>
          </w:tcPr>
          <w:p w14:paraId="540ECD18" w14:textId="77777777" w:rsidR="006F6C70" w:rsidRDefault="006F6C70" w:rsidP="002F34BC">
            <w:pPr>
              <w:jc w:val="left"/>
            </w:pPr>
          </w:p>
        </w:tc>
        <w:tc>
          <w:tcPr>
            <w:tcW w:w="1800" w:type="dxa"/>
          </w:tcPr>
          <w:p w14:paraId="56DEE7F6" w14:textId="77777777" w:rsidR="006F6C70" w:rsidRDefault="006F6C70" w:rsidP="002F34BC">
            <w:pPr>
              <w:jc w:val="left"/>
            </w:pPr>
            <w:r>
              <w:t>AI Engine</w:t>
            </w:r>
          </w:p>
        </w:tc>
        <w:tc>
          <w:tcPr>
            <w:tcW w:w="6660" w:type="dxa"/>
            <w:tcBorders>
              <w:bottom w:val="single" w:sz="4" w:space="0" w:color="auto"/>
            </w:tcBorders>
          </w:tcPr>
          <w:p w14:paraId="4075A4D4" w14:textId="77777777" w:rsidR="006F6C70" w:rsidRDefault="006F6C70" w:rsidP="002F34BC">
            <w:pPr>
              <w:jc w:val="left"/>
            </w:pPr>
            <w:r>
              <w:t>Copilot</w:t>
            </w:r>
          </w:p>
        </w:tc>
      </w:tr>
    </w:tbl>
    <w:p w14:paraId="6D1D83A8" w14:textId="77777777" w:rsidR="006F6C70" w:rsidRDefault="006F6C70" w:rsidP="006F6C70">
      <w:pPr>
        <w:spacing w:before="160"/>
        <w:jc w:val="left"/>
      </w:pPr>
    </w:p>
    <w:p w14:paraId="2050C5BC" w14:textId="11CAB090" w:rsidR="006F6C70" w:rsidRDefault="006F6C70" w:rsidP="006F6C70">
      <w:pPr>
        <w:spacing w:before="160"/>
        <w:jc w:val="left"/>
      </w:pPr>
      <w:r>
        <w:t xml:space="preserve">Prompt: </w:t>
      </w:r>
      <w:r w:rsidR="0092659B" w:rsidRPr="0092659B">
        <w:t xml:space="preserve">I am going to give you a few classes that I have been working on. I need you to create JUnit system tests without using </w:t>
      </w:r>
      <w:proofErr w:type="spellStart"/>
      <w:r w:rsidR="0092659B" w:rsidRPr="0092659B">
        <w:t>testfx</w:t>
      </w:r>
      <w:proofErr w:type="spellEnd"/>
      <w:r w:rsidR="0092659B" w:rsidRPr="0092659B">
        <w:t xml:space="preserve"> or </w:t>
      </w:r>
      <w:proofErr w:type="spellStart"/>
      <w:r w:rsidR="0092659B" w:rsidRPr="0092659B">
        <w:t>mockito</w:t>
      </w:r>
      <w:proofErr w:type="spellEnd"/>
      <w:r w:rsidR="0092659B" w:rsidRPr="0092659B">
        <w:t xml:space="preserve"> for the user story "List Item". I will let you know when you have all of the necessary classes.</w:t>
      </w:r>
    </w:p>
    <w:p w14:paraId="577CE8B8" w14:textId="77777777" w:rsidR="006F6C70" w:rsidRDefault="006F6C70" w:rsidP="006F6C70">
      <w:pPr>
        <w:spacing w:before="160"/>
        <w:jc w:val="left"/>
      </w:pPr>
    </w:p>
    <w:p w14:paraId="086611AC"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92659B" w14:paraId="0474DD24" w14:textId="77777777" w:rsidTr="002F34BC">
        <w:tc>
          <w:tcPr>
            <w:tcW w:w="750" w:type="dxa"/>
          </w:tcPr>
          <w:p w14:paraId="72C1FECE" w14:textId="77777777" w:rsidR="0092659B" w:rsidRDefault="0092659B" w:rsidP="002F34BC">
            <w:pPr>
              <w:jc w:val="left"/>
            </w:pPr>
            <w:r>
              <w:t>Date</w:t>
            </w:r>
          </w:p>
        </w:tc>
        <w:tc>
          <w:tcPr>
            <w:tcW w:w="1675" w:type="dxa"/>
          </w:tcPr>
          <w:p w14:paraId="17590965" w14:textId="77777777" w:rsidR="0092659B" w:rsidRDefault="0092659B" w:rsidP="002F34BC">
            <w:pPr>
              <w:jc w:val="left"/>
            </w:pPr>
            <w:r>
              <w:t>11/7/2024</w:t>
            </w:r>
          </w:p>
        </w:tc>
        <w:tc>
          <w:tcPr>
            <w:tcW w:w="1800" w:type="dxa"/>
          </w:tcPr>
          <w:p w14:paraId="4DCA1D90" w14:textId="77777777" w:rsidR="0092659B" w:rsidRDefault="0092659B" w:rsidP="002F34BC">
            <w:pPr>
              <w:jc w:val="left"/>
            </w:pPr>
            <w:r>
              <w:t>Team Member(s)</w:t>
            </w:r>
          </w:p>
        </w:tc>
        <w:tc>
          <w:tcPr>
            <w:tcW w:w="6660" w:type="dxa"/>
          </w:tcPr>
          <w:p w14:paraId="5DDD0E27" w14:textId="77777777" w:rsidR="0092659B" w:rsidRDefault="0092659B" w:rsidP="002F34BC">
            <w:pPr>
              <w:jc w:val="left"/>
            </w:pPr>
            <w:r>
              <w:t>Hudson Bowen</w:t>
            </w:r>
          </w:p>
        </w:tc>
      </w:tr>
      <w:tr w:rsidR="0092659B" w14:paraId="745C4A78" w14:textId="77777777" w:rsidTr="002F34BC">
        <w:tc>
          <w:tcPr>
            <w:tcW w:w="750" w:type="dxa"/>
          </w:tcPr>
          <w:p w14:paraId="125461EE" w14:textId="77777777" w:rsidR="0092659B" w:rsidRDefault="0092659B" w:rsidP="002F34BC">
            <w:pPr>
              <w:jc w:val="left"/>
            </w:pPr>
          </w:p>
        </w:tc>
        <w:tc>
          <w:tcPr>
            <w:tcW w:w="1675" w:type="dxa"/>
          </w:tcPr>
          <w:p w14:paraId="4A3DB59C" w14:textId="77777777" w:rsidR="0092659B" w:rsidRDefault="0092659B" w:rsidP="002F34BC">
            <w:pPr>
              <w:jc w:val="left"/>
            </w:pPr>
          </w:p>
        </w:tc>
        <w:tc>
          <w:tcPr>
            <w:tcW w:w="1800" w:type="dxa"/>
          </w:tcPr>
          <w:p w14:paraId="3C6D0CD2" w14:textId="77777777" w:rsidR="0092659B" w:rsidRDefault="0092659B" w:rsidP="002F34BC">
            <w:pPr>
              <w:jc w:val="left"/>
            </w:pPr>
            <w:r>
              <w:t>AI Engine</w:t>
            </w:r>
          </w:p>
        </w:tc>
        <w:tc>
          <w:tcPr>
            <w:tcW w:w="6660" w:type="dxa"/>
            <w:tcBorders>
              <w:bottom w:val="single" w:sz="4" w:space="0" w:color="auto"/>
            </w:tcBorders>
          </w:tcPr>
          <w:p w14:paraId="3E91A463" w14:textId="77777777" w:rsidR="0092659B" w:rsidRDefault="0092659B" w:rsidP="002F34BC">
            <w:pPr>
              <w:jc w:val="left"/>
            </w:pPr>
            <w:r>
              <w:t>Copilot</w:t>
            </w:r>
          </w:p>
        </w:tc>
      </w:tr>
    </w:tbl>
    <w:p w14:paraId="13A1DC00" w14:textId="77777777" w:rsidR="0092659B" w:rsidRDefault="0092659B" w:rsidP="0092659B">
      <w:pPr>
        <w:spacing w:before="160"/>
        <w:jc w:val="left"/>
      </w:pPr>
    </w:p>
    <w:p w14:paraId="4381AFF6" w14:textId="77777777" w:rsidR="0092659B" w:rsidRDefault="0092659B" w:rsidP="0092659B">
      <w:pPr>
        <w:spacing w:before="160"/>
        <w:jc w:val="left"/>
      </w:pPr>
      <w:r>
        <w:t xml:space="preserve">Prompt: </w:t>
      </w:r>
      <w:r w:rsidRPr="0092659B">
        <w:t>Create more test cases</w:t>
      </w:r>
    </w:p>
    <w:p w14:paraId="4E95CB44" w14:textId="77777777" w:rsidR="006F6C70" w:rsidRDefault="006F6C70"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5E3265A1" w14:textId="77777777" w:rsidTr="002F34BC">
        <w:tc>
          <w:tcPr>
            <w:tcW w:w="750" w:type="dxa"/>
          </w:tcPr>
          <w:p w14:paraId="2827A9C3" w14:textId="77777777" w:rsidR="007A346E" w:rsidRDefault="007A346E" w:rsidP="002F34BC">
            <w:pPr>
              <w:jc w:val="left"/>
            </w:pPr>
            <w:r>
              <w:t>Date</w:t>
            </w:r>
          </w:p>
        </w:tc>
        <w:tc>
          <w:tcPr>
            <w:tcW w:w="1675" w:type="dxa"/>
          </w:tcPr>
          <w:p w14:paraId="14A8731C" w14:textId="77777777" w:rsidR="007A346E" w:rsidRDefault="007A346E" w:rsidP="002F34BC">
            <w:pPr>
              <w:jc w:val="left"/>
            </w:pPr>
            <w:r>
              <w:t>11/7/2024</w:t>
            </w:r>
          </w:p>
        </w:tc>
        <w:tc>
          <w:tcPr>
            <w:tcW w:w="1800" w:type="dxa"/>
          </w:tcPr>
          <w:p w14:paraId="1D54C7C6" w14:textId="77777777" w:rsidR="007A346E" w:rsidRDefault="007A346E" w:rsidP="002F34BC">
            <w:pPr>
              <w:jc w:val="left"/>
            </w:pPr>
            <w:r>
              <w:t>Team Member(s)</w:t>
            </w:r>
          </w:p>
        </w:tc>
        <w:tc>
          <w:tcPr>
            <w:tcW w:w="6660" w:type="dxa"/>
          </w:tcPr>
          <w:p w14:paraId="5880BF29" w14:textId="77777777" w:rsidR="007A346E" w:rsidRDefault="007A346E" w:rsidP="002F34BC">
            <w:pPr>
              <w:jc w:val="left"/>
            </w:pPr>
            <w:r>
              <w:t>Hudson Bowen</w:t>
            </w:r>
          </w:p>
        </w:tc>
      </w:tr>
      <w:tr w:rsidR="007A346E" w14:paraId="7054172F" w14:textId="77777777" w:rsidTr="002F34BC">
        <w:tc>
          <w:tcPr>
            <w:tcW w:w="750" w:type="dxa"/>
          </w:tcPr>
          <w:p w14:paraId="4E71B43E" w14:textId="77777777" w:rsidR="007A346E" w:rsidRDefault="007A346E" w:rsidP="002F34BC">
            <w:pPr>
              <w:jc w:val="left"/>
            </w:pPr>
          </w:p>
        </w:tc>
        <w:tc>
          <w:tcPr>
            <w:tcW w:w="1675" w:type="dxa"/>
          </w:tcPr>
          <w:p w14:paraId="7B1C97CB" w14:textId="77777777" w:rsidR="007A346E" w:rsidRDefault="007A346E" w:rsidP="002F34BC">
            <w:pPr>
              <w:jc w:val="left"/>
            </w:pPr>
          </w:p>
        </w:tc>
        <w:tc>
          <w:tcPr>
            <w:tcW w:w="1800" w:type="dxa"/>
          </w:tcPr>
          <w:p w14:paraId="12F84ED2" w14:textId="77777777" w:rsidR="007A346E" w:rsidRDefault="007A346E" w:rsidP="002F34BC">
            <w:pPr>
              <w:jc w:val="left"/>
            </w:pPr>
            <w:r>
              <w:t>AI Engine</w:t>
            </w:r>
          </w:p>
        </w:tc>
        <w:tc>
          <w:tcPr>
            <w:tcW w:w="6660" w:type="dxa"/>
            <w:tcBorders>
              <w:bottom w:val="single" w:sz="4" w:space="0" w:color="auto"/>
            </w:tcBorders>
          </w:tcPr>
          <w:p w14:paraId="5AF47C5E" w14:textId="77777777" w:rsidR="007A346E" w:rsidRDefault="007A346E" w:rsidP="002F34BC">
            <w:pPr>
              <w:jc w:val="left"/>
            </w:pPr>
            <w:r>
              <w:t>Copilot</w:t>
            </w:r>
          </w:p>
        </w:tc>
      </w:tr>
    </w:tbl>
    <w:p w14:paraId="650A5BA3" w14:textId="77777777" w:rsidR="007A346E" w:rsidRDefault="007A346E" w:rsidP="007A346E">
      <w:pPr>
        <w:spacing w:before="160"/>
        <w:jc w:val="left"/>
      </w:pPr>
    </w:p>
    <w:p w14:paraId="596A55E7" w14:textId="77777777" w:rsidR="007A346E" w:rsidRDefault="007A346E" w:rsidP="007A346E">
      <w:pPr>
        <w:spacing w:before="160"/>
        <w:jc w:val="left"/>
      </w:pPr>
      <w:r>
        <w:t xml:space="preserve">Prompt: </w:t>
      </w:r>
      <w:r w:rsidRPr="0092659B">
        <w:t>The tests are freezing after triggering an alert during the first test</w:t>
      </w:r>
    </w:p>
    <w:p w14:paraId="2BE0D59C" w14:textId="77777777" w:rsidR="0092659B" w:rsidRDefault="0092659B"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2F1834B6" w14:textId="77777777" w:rsidTr="002F34BC">
        <w:tc>
          <w:tcPr>
            <w:tcW w:w="750" w:type="dxa"/>
          </w:tcPr>
          <w:p w14:paraId="376D3978" w14:textId="77777777" w:rsidR="007A346E" w:rsidRDefault="007A346E" w:rsidP="002F34BC">
            <w:pPr>
              <w:jc w:val="left"/>
            </w:pPr>
            <w:r>
              <w:t>Date</w:t>
            </w:r>
          </w:p>
        </w:tc>
        <w:tc>
          <w:tcPr>
            <w:tcW w:w="1675" w:type="dxa"/>
          </w:tcPr>
          <w:p w14:paraId="74428363" w14:textId="77777777" w:rsidR="007A346E" w:rsidRDefault="007A346E" w:rsidP="002F34BC">
            <w:pPr>
              <w:jc w:val="left"/>
            </w:pPr>
            <w:r>
              <w:t>11/7/2024</w:t>
            </w:r>
          </w:p>
        </w:tc>
        <w:tc>
          <w:tcPr>
            <w:tcW w:w="1800" w:type="dxa"/>
          </w:tcPr>
          <w:p w14:paraId="36B76227" w14:textId="77777777" w:rsidR="007A346E" w:rsidRDefault="007A346E" w:rsidP="002F34BC">
            <w:pPr>
              <w:jc w:val="left"/>
            </w:pPr>
            <w:r>
              <w:t>Team Member(s)</w:t>
            </w:r>
          </w:p>
        </w:tc>
        <w:tc>
          <w:tcPr>
            <w:tcW w:w="6660" w:type="dxa"/>
          </w:tcPr>
          <w:p w14:paraId="343D4F4E" w14:textId="77777777" w:rsidR="007A346E" w:rsidRDefault="007A346E" w:rsidP="002F34BC">
            <w:pPr>
              <w:jc w:val="left"/>
            </w:pPr>
            <w:r>
              <w:t>Hudson Bowen</w:t>
            </w:r>
          </w:p>
        </w:tc>
      </w:tr>
      <w:tr w:rsidR="007A346E" w14:paraId="502C1B3C" w14:textId="77777777" w:rsidTr="002F34BC">
        <w:tc>
          <w:tcPr>
            <w:tcW w:w="750" w:type="dxa"/>
          </w:tcPr>
          <w:p w14:paraId="4EAAE7A2" w14:textId="77777777" w:rsidR="007A346E" w:rsidRDefault="007A346E" w:rsidP="002F34BC">
            <w:pPr>
              <w:jc w:val="left"/>
            </w:pPr>
          </w:p>
        </w:tc>
        <w:tc>
          <w:tcPr>
            <w:tcW w:w="1675" w:type="dxa"/>
          </w:tcPr>
          <w:p w14:paraId="0D851090" w14:textId="77777777" w:rsidR="007A346E" w:rsidRDefault="007A346E" w:rsidP="002F34BC">
            <w:pPr>
              <w:jc w:val="left"/>
            </w:pPr>
          </w:p>
        </w:tc>
        <w:tc>
          <w:tcPr>
            <w:tcW w:w="1800" w:type="dxa"/>
          </w:tcPr>
          <w:p w14:paraId="44D92E91" w14:textId="77777777" w:rsidR="007A346E" w:rsidRDefault="007A346E" w:rsidP="002F34BC">
            <w:pPr>
              <w:jc w:val="left"/>
            </w:pPr>
            <w:r>
              <w:t>AI Engine</w:t>
            </w:r>
          </w:p>
        </w:tc>
        <w:tc>
          <w:tcPr>
            <w:tcW w:w="6660" w:type="dxa"/>
            <w:tcBorders>
              <w:bottom w:val="single" w:sz="4" w:space="0" w:color="auto"/>
            </w:tcBorders>
          </w:tcPr>
          <w:p w14:paraId="5ADC4ABD" w14:textId="77777777" w:rsidR="007A346E" w:rsidRDefault="007A346E" w:rsidP="002F34BC">
            <w:pPr>
              <w:jc w:val="left"/>
            </w:pPr>
            <w:r>
              <w:t>Copilot</w:t>
            </w:r>
          </w:p>
        </w:tc>
      </w:tr>
    </w:tbl>
    <w:p w14:paraId="471DC030" w14:textId="77777777" w:rsidR="007A346E" w:rsidRDefault="007A346E" w:rsidP="007A346E">
      <w:pPr>
        <w:spacing w:before="160"/>
        <w:jc w:val="left"/>
      </w:pPr>
    </w:p>
    <w:p w14:paraId="29BFA016" w14:textId="10B7A030" w:rsidR="007A346E" w:rsidRDefault="007A346E" w:rsidP="006F6C70">
      <w:pPr>
        <w:spacing w:before="160"/>
        <w:jc w:val="left"/>
      </w:pPr>
      <w:r>
        <w:t xml:space="preserve">Prompt: </w:t>
      </w:r>
      <w:r w:rsidRPr="007A346E">
        <w:t>I am going to give you a few classes that I have been working on, then I will give you an issue that I am facing.</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A346E" w14:paraId="5254095D" w14:textId="77777777" w:rsidTr="002F34BC">
        <w:tc>
          <w:tcPr>
            <w:tcW w:w="750" w:type="dxa"/>
          </w:tcPr>
          <w:p w14:paraId="5FB3CFAC" w14:textId="77777777" w:rsidR="007A346E" w:rsidRDefault="007A346E" w:rsidP="002F34BC">
            <w:pPr>
              <w:jc w:val="left"/>
            </w:pPr>
            <w:r>
              <w:t>Date</w:t>
            </w:r>
          </w:p>
        </w:tc>
        <w:tc>
          <w:tcPr>
            <w:tcW w:w="1675" w:type="dxa"/>
          </w:tcPr>
          <w:p w14:paraId="1032ECE1" w14:textId="77777777" w:rsidR="007A346E" w:rsidRDefault="007A346E" w:rsidP="002F34BC">
            <w:pPr>
              <w:jc w:val="left"/>
            </w:pPr>
            <w:r>
              <w:t>11/7/2024</w:t>
            </w:r>
          </w:p>
        </w:tc>
        <w:tc>
          <w:tcPr>
            <w:tcW w:w="1800" w:type="dxa"/>
          </w:tcPr>
          <w:p w14:paraId="0CB61CBA" w14:textId="77777777" w:rsidR="007A346E" w:rsidRDefault="007A346E" w:rsidP="002F34BC">
            <w:pPr>
              <w:jc w:val="left"/>
            </w:pPr>
            <w:r>
              <w:t>Team Member(s)</w:t>
            </w:r>
          </w:p>
        </w:tc>
        <w:tc>
          <w:tcPr>
            <w:tcW w:w="6660" w:type="dxa"/>
          </w:tcPr>
          <w:p w14:paraId="4178CCC2" w14:textId="77777777" w:rsidR="007A346E" w:rsidRDefault="007A346E" w:rsidP="002F34BC">
            <w:pPr>
              <w:jc w:val="left"/>
            </w:pPr>
            <w:r>
              <w:t>Hudson Bowen</w:t>
            </w:r>
          </w:p>
        </w:tc>
      </w:tr>
      <w:tr w:rsidR="007A346E" w14:paraId="672F36B9" w14:textId="77777777" w:rsidTr="002F34BC">
        <w:tc>
          <w:tcPr>
            <w:tcW w:w="750" w:type="dxa"/>
          </w:tcPr>
          <w:p w14:paraId="7CF81B49" w14:textId="77777777" w:rsidR="007A346E" w:rsidRDefault="007A346E" w:rsidP="002F34BC">
            <w:pPr>
              <w:jc w:val="left"/>
            </w:pPr>
          </w:p>
        </w:tc>
        <w:tc>
          <w:tcPr>
            <w:tcW w:w="1675" w:type="dxa"/>
          </w:tcPr>
          <w:p w14:paraId="553BABF1" w14:textId="77777777" w:rsidR="007A346E" w:rsidRDefault="007A346E" w:rsidP="002F34BC">
            <w:pPr>
              <w:jc w:val="left"/>
            </w:pPr>
          </w:p>
        </w:tc>
        <w:tc>
          <w:tcPr>
            <w:tcW w:w="1800" w:type="dxa"/>
          </w:tcPr>
          <w:p w14:paraId="6D401018" w14:textId="77777777" w:rsidR="007A346E" w:rsidRDefault="007A346E" w:rsidP="002F34BC">
            <w:pPr>
              <w:jc w:val="left"/>
            </w:pPr>
            <w:r>
              <w:t>AI Engine</w:t>
            </w:r>
          </w:p>
        </w:tc>
        <w:tc>
          <w:tcPr>
            <w:tcW w:w="6660" w:type="dxa"/>
            <w:tcBorders>
              <w:bottom w:val="single" w:sz="4" w:space="0" w:color="auto"/>
            </w:tcBorders>
          </w:tcPr>
          <w:p w14:paraId="4DB656DD" w14:textId="77777777" w:rsidR="007A346E" w:rsidRDefault="007A346E" w:rsidP="002F34BC">
            <w:pPr>
              <w:jc w:val="left"/>
            </w:pPr>
            <w:r>
              <w:t>Copilot</w:t>
            </w:r>
          </w:p>
        </w:tc>
      </w:tr>
    </w:tbl>
    <w:p w14:paraId="19533A44" w14:textId="77777777" w:rsidR="007A346E" w:rsidRDefault="007A346E" w:rsidP="007A346E">
      <w:pPr>
        <w:spacing w:before="160"/>
        <w:jc w:val="left"/>
      </w:pPr>
    </w:p>
    <w:p w14:paraId="44F0A9ED" w14:textId="5736817B" w:rsidR="007A346E" w:rsidRDefault="007A346E" w:rsidP="006F6C70">
      <w:pPr>
        <w:spacing w:before="160"/>
        <w:jc w:val="left"/>
      </w:pPr>
      <w:r>
        <w:t xml:space="preserve">Prompt: </w:t>
      </w:r>
      <w:r w:rsidRPr="007A346E">
        <w:t>The issue that I am having is that I need the items to be removed from the "User Interface" tab when their end date is passed in real time</w:t>
      </w:r>
      <w:r>
        <w:t>.</w:t>
      </w:r>
    </w:p>
    <w:p w14:paraId="121941A1" w14:textId="77777777" w:rsidR="007A346E" w:rsidRDefault="007A346E"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D7CF7" w14:paraId="32D3349F" w14:textId="77777777" w:rsidTr="002F34BC">
        <w:tc>
          <w:tcPr>
            <w:tcW w:w="750" w:type="dxa"/>
          </w:tcPr>
          <w:p w14:paraId="3524CB73" w14:textId="77777777" w:rsidR="007D7CF7" w:rsidRDefault="007D7CF7" w:rsidP="002F34BC">
            <w:pPr>
              <w:jc w:val="left"/>
            </w:pPr>
            <w:r>
              <w:t>Date</w:t>
            </w:r>
          </w:p>
        </w:tc>
        <w:tc>
          <w:tcPr>
            <w:tcW w:w="1675" w:type="dxa"/>
          </w:tcPr>
          <w:p w14:paraId="5F9DB7C4" w14:textId="77777777" w:rsidR="007D7CF7" w:rsidRDefault="007D7CF7" w:rsidP="002F34BC">
            <w:pPr>
              <w:jc w:val="left"/>
            </w:pPr>
            <w:r>
              <w:t>11/7/2024</w:t>
            </w:r>
          </w:p>
        </w:tc>
        <w:tc>
          <w:tcPr>
            <w:tcW w:w="1800" w:type="dxa"/>
          </w:tcPr>
          <w:p w14:paraId="409FD4DC" w14:textId="77777777" w:rsidR="007D7CF7" w:rsidRDefault="007D7CF7" w:rsidP="002F34BC">
            <w:pPr>
              <w:jc w:val="left"/>
            </w:pPr>
            <w:r>
              <w:t>Team Member(s)</w:t>
            </w:r>
          </w:p>
        </w:tc>
        <w:tc>
          <w:tcPr>
            <w:tcW w:w="6660" w:type="dxa"/>
          </w:tcPr>
          <w:p w14:paraId="4EB5E306" w14:textId="77777777" w:rsidR="007D7CF7" w:rsidRDefault="007D7CF7" w:rsidP="002F34BC">
            <w:pPr>
              <w:jc w:val="left"/>
            </w:pPr>
            <w:r>
              <w:t>Hudson Bowen</w:t>
            </w:r>
          </w:p>
        </w:tc>
      </w:tr>
      <w:tr w:rsidR="007D7CF7" w14:paraId="13319D86" w14:textId="77777777" w:rsidTr="002F34BC">
        <w:tc>
          <w:tcPr>
            <w:tcW w:w="750" w:type="dxa"/>
          </w:tcPr>
          <w:p w14:paraId="6B9690A0" w14:textId="77777777" w:rsidR="007D7CF7" w:rsidRDefault="007D7CF7" w:rsidP="002F34BC">
            <w:pPr>
              <w:jc w:val="left"/>
            </w:pPr>
          </w:p>
        </w:tc>
        <w:tc>
          <w:tcPr>
            <w:tcW w:w="1675" w:type="dxa"/>
          </w:tcPr>
          <w:p w14:paraId="0A37344D" w14:textId="77777777" w:rsidR="007D7CF7" w:rsidRDefault="007D7CF7" w:rsidP="002F34BC">
            <w:pPr>
              <w:jc w:val="left"/>
            </w:pPr>
          </w:p>
        </w:tc>
        <w:tc>
          <w:tcPr>
            <w:tcW w:w="1800" w:type="dxa"/>
          </w:tcPr>
          <w:p w14:paraId="02DE304A" w14:textId="77777777" w:rsidR="007D7CF7" w:rsidRDefault="007D7CF7" w:rsidP="002F34BC">
            <w:pPr>
              <w:jc w:val="left"/>
            </w:pPr>
            <w:r>
              <w:t>AI Engine</w:t>
            </w:r>
          </w:p>
        </w:tc>
        <w:tc>
          <w:tcPr>
            <w:tcW w:w="6660" w:type="dxa"/>
            <w:tcBorders>
              <w:bottom w:val="single" w:sz="4" w:space="0" w:color="auto"/>
            </w:tcBorders>
          </w:tcPr>
          <w:p w14:paraId="20EF30D8" w14:textId="77777777" w:rsidR="007D7CF7" w:rsidRDefault="007D7CF7" w:rsidP="002F34BC">
            <w:pPr>
              <w:jc w:val="left"/>
            </w:pPr>
            <w:r>
              <w:t>Copilot</w:t>
            </w:r>
          </w:p>
        </w:tc>
      </w:tr>
    </w:tbl>
    <w:p w14:paraId="7174D9FF" w14:textId="77777777" w:rsidR="007D7CF7" w:rsidRDefault="007D7CF7" w:rsidP="007D7CF7">
      <w:pPr>
        <w:spacing w:before="160"/>
        <w:jc w:val="left"/>
      </w:pPr>
    </w:p>
    <w:p w14:paraId="2ADBEDF2" w14:textId="77777777" w:rsidR="007D7CF7" w:rsidRDefault="007D7CF7" w:rsidP="007D7CF7">
      <w:pPr>
        <w:spacing w:before="160"/>
        <w:jc w:val="left"/>
      </w:pPr>
      <w:r>
        <w:t xml:space="preserve">Prompt: </w:t>
      </w:r>
      <w:r w:rsidRPr="007A346E">
        <w:t>On the profile tab, when an item's end date is passed, 'Active: Yes' should be updated to 'Active: No'</w:t>
      </w:r>
    </w:p>
    <w:p w14:paraId="65AD19C6" w14:textId="296224A6" w:rsidR="007A346E" w:rsidRDefault="007A346E" w:rsidP="006F6C70">
      <w:pPr>
        <w:spacing w:before="160"/>
        <w:jc w:val="left"/>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1675"/>
        <w:gridCol w:w="1800"/>
        <w:gridCol w:w="6660"/>
      </w:tblGrid>
      <w:tr w:rsidR="007D7CF7" w14:paraId="22B5FAE0" w14:textId="77777777" w:rsidTr="002F34BC">
        <w:tc>
          <w:tcPr>
            <w:tcW w:w="750" w:type="dxa"/>
          </w:tcPr>
          <w:p w14:paraId="47FD6DE5" w14:textId="77777777" w:rsidR="007D7CF7" w:rsidRDefault="007D7CF7" w:rsidP="002F34BC">
            <w:pPr>
              <w:jc w:val="left"/>
            </w:pPr>
            <w:r>
              <w:t>Date</w:t>
            </w:r>
          </w:p>
        </w:tc>
        <w:tc>
          <w:tcPr>
            <w:tcW w:w="1675" w:type="dxa"/>
          </w:tcPr>
          <w:p w14:paraId="606DCDFF" w14:textId="77777777" w:rsidR="007D7CF7" w:rsidRDefault="007D7CF7" w:rsidP="002F34BC">
            <w:pPr>
              <w:jc w:val="left"/>
            </w:pPr>
            <w:r>
              <w:t>11/7/2024</w:t>
            </w:r>
          </w:p>
        </w:tc>
        <w:tc>
          <w:tcPr>
            <w:tcW w:w="1800" w:type="dxa"/>
          </w:tcPr>
          <w:p w14:paraId="6F848760" w14:textId="77777777" w:rsidR="007D7CF7" w:rsidRDefault="007D7CF7" w:rsidP="002F34BC">
            <w:pPr>
              <w:jc w:val="left"/>
            </w:pPr>
            <w:r>
              <w:t>Team Member(s)</w:t>
            </w:r>
          </w:p>
        </w:tc>
        <w:tc>
          <w:tcPr>
            <w:tcW w:w="6660" w:type="dxa"/>
          </w:tcPr>
          <w:p w14:paraId="4A4A629D" w14:textId="77777777" w:rsidR="007D7CF7" w:rsidRDefault="007D7CF7" w:rsidP="002F34BC">
            <w:pPr>
              <w:jc w:val="left"/>
            </w:pPr>
            <w:r>
              <w:t>Hudson Bowen</w:t>
            </w:r>
          </w:p>
        </w:tc>
      </w:tr>
      <w:tr w:rsidR="007D7CF7" w14:paraId="0851B675" w14:textId="77777777" w:rsidTr="002F34BC">
        <w:tc>
          <w:tcPr>
            <w:tcW w:w="750" w:type="dxa"/>
          </w:tcPr>
          <w:p w14:paraId="3A66350C" w14:textId="77777777" w:rsidR="007D7CF7" w:rsidRDefault="007D7CF7" w:rsidP="002F34BC">
            <w:pPr>
              <w:jc w:val="left"/>
            </w:pPr>
          </w:p>
        </w:tc>
        <w:tc>
          <w:tcPr>
            <w:tcW w:w="1675" w:type="dxa"/>
          </w:tcPr>
          <w:p w14:paraId="7E0DE6BF" w14:textId="77777777" w:rsidR="007D7CF7" w:rsidRDefault="007D7CF7" w:rsidP="002F34BC">
            <w:pPr>
              <w:jc w:val="left"/>
            </w:pPr>
          </w:p>
        </w:tc>
        <w:tc>
          <w:tcPr>
            <w:tcW w:w="1800" w:type="dxa"/>
          </w:tcPr>
          <w:p w14:paraId="765A21F9" w14:textId="77777777" w:rsidR="007D7CF7" w:rsidRDefault="007D7CF7" w:rsidP="002F34BC">
            <w:pPr>
              <w:jc w:val="left"/>
            </w:pPr>
            <w:r>
              <w:t>AI Engine</w:t>
            </w:r>
          </w:p>
        </w:tc>
        <w:tc>
          <w:tcPr>
            <w:tcW w:w="6660" w:type="dxa"/>
            <w:tcBorders>
              <w:bottom w:val="single" w:sz="4" w:space="0" w:color="auto"/>
            </w:tcBorders>
          </w:tcPr>
          <w:p w14:paraId="7AD63F92" w14:textId="77777777" w:rsidR="007D7CF7" w:rsidRDefault="007D7CF7" w:rsidP="002F34BC">
            <w:pPr>
              <w:jc w:val="left"/>
            </w:pPr>
            <w:r>
              <w:t>Copilot</w:t>
            </w:r>
          </w:p>
        </w:tc>
      </w:tr>
    </w:tbl>
    <w:p w14:paraId="41D16811" w14:textId="77777777" w:rsidR="007D7CF7" w:rsidRDefault="007D7CF7" w:rsidP="007D7CF7">
      <w:pPr>
        <w:spacing w:before="160"/>
        <w:jc w:val="left"/>
      </w:pPr>
    </w:p>
    <w:p w14:paraId="1A01894F" w14:textId="42BE8D0A" w:rsidR="007D7CF7" w:rsidRDefault="007D7CF7" w:rsidP="006F6C70">
      <w:pPr>
        <w:spacing w:before="160"/>
        <w:jc w:val="left"/>
      </w:pPr>
      <w:r>
        <w:t xml:space="preserve">Prompt: </w:t>
      </w:r>
      <w:r w:rsidRPr="007D7CF7">
        <w:t>The item is not updated until the user switched category. It should be removed from the user interface tab whether the user switches category or not</w:t>
      </w:r>
    </w:p>
    <w:sectPr w:rsidR="007D7CF7" w:rsidSect="00E232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A7E9C" w14:textId="77777777" w:rsidR="0067138E" w:rsidRDefault="0067138E" w:rsidP="00A069F4">
      <w:pPr>
        <w:spacing w:after="0"/>
      </w:pPr>
      <w:r>
        <w:separator/>
      </w:r>
    </w:p>
  </w:endnote>
  <w:endnote w:type="continuationSeparator" w:id="0">
    <w:p w14:paraId="35A3F8E5" w14:textId="77777777" w:rsidR="0067138E" w:rsidRDefault="0067138E" w:rsidP="00A069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D34C9" w14:textId="77777777" w:rsidR="0067138E" w:rsidRDefault="0067138E" w:rsidP="00A069F4">
      <w:pPr>
        <w:spacing w:after="0"/>
      </w:pPr>
      <w:r>
        <w:separator/>
      </w:r>
    </w:p>
  </w:footnote>
  <w:footnote w:type="continuationSeparator" w:id="0">
    <w:p w14:paraId="364D6B0C" w14:textId="77777777" w:rsidR="0067138E" w:rsidRDefault="0067138E" w:rsidP="00A069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460C"/>
    <w:multiLevelType w:val="hybridMultilevel"/>
    <w:tmpl w:val="F0522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447B9"/>
    <w:multiLevelType w:val="hybridMultilevel"/>
    <w:tmpl w:val="9C90B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43513"/>
    <w:multiLevelType w:val="hybridMultilevel"/>
    <w:tmpl w:val="8ECCA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544756"/>
    <w:multiLevelType w:val="hybridMultilevel"/>
    <w:tmpl w:val="C0B470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266D8"/>
    <w:multiLevelType w:val="hybridMultilevel"/>
    <w:tmpl w:val="6ABAED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A6E97"/>
    <w:multiLevelType w:val="hybridMultilevel"/>
    <w:tmpl w:val="EE586D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A25A4"/>
    <w:multiLevelType w:val="hybridMultilevel"/>
    <w:tmpl w:val="85C0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C5CDB"/>
    <w:multiLevelType w:val="hybridMultilevel"/>
    <w:tmpl w:val="CF30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E75A5D"/>
    <w:multiLevelType w:val="hybridMultilevel"/>
    <w:tmpl w:val="F01629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B941A2"/>
    <w:multiLevelType w:val="hybridMultilevel"/>
    <w:tmpl w:val="0316D7C8"/>
    <w:lvl w:ilvl="0" w:tplc="414A04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85BBE"/>
    <w:multiLevelType w:val="hybridMultilevel"/>
    <w:tmpl w:val="89309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AB43F7"/>
    <w:multiLevelType w:val="multilevel"/>
    <w:tmpl w:val="91D28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6186805"/>
    <w:multiLevelType w:val="hybridMultilevel"/>
    <w:tmpl w:val="8F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03BB3"/>
    <w:multiLevelType w:val="hybridMultilevel"/>
    <w:tmpl w:val="FCB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54984"/>
    <w:multiLevelType w:val="hybridMultilevel"/>
    <w:tmpl w:val="143240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F504C9"/>
    <w:multiLevelType w:val="hybridMultilevel"/>
    <w:tmpl w:val="9C5C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236CA4"/>
    <w:multiLevelType w:val="multilevel"/>
    <w:tmpl w:val="FD72ABA0"/>
    <w:lvl w:ilvl="0">
      <w:start w:val="1"/>
      <w:numFmt w:val="decimal"/>
      <w:pStyle w:val="AppendixStyle"/>
      <w:lvlText w:val="Appendix %1"/>
      <w:lvlJc w:val="left"/>
      <w:pPr>
        <w:ind w:left="432" w:hanging="432"/>
      </w:pPr>
      <w:rPr>
        <w:rFonts w:ascii="Calibri Light" w:hAnsi="Calibri Light" w:hint="default"/>
        <w:b/>
        <w:i w:val="0"/>
        <w:sz w:val="26"/>
      </w:rPr>
    </w:lvl>
    <w:lvl w:ilvl="1">
      <w:start w:val="1"/>
      <w:numFmt w:val="decimal"/>
      <w:lvlText w:val="Appendix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F944E33"/>
    <w:multiLevelType w:val="hybridMultilevel"/>
    <w:tmpl w:val="93106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E44B1B"/>
    <w:multiLevelType w:val="hybridMultilevel"/>
    <w:tmpl w:val="036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0AB9"/>
    <w:multiLevelType w:val="hybridMultilevel"/>
    <w:tmpl w:val="35009C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470544">
    <w:abstractNumId w:val="11"/>
  </w:num>
  <w:num w:numId="2" w16cid:durableId="1186871282">
    <w:abstractNumId w:val="18"/>
  </w:num>
  <w:num w:numId="3" w16cid:durableId="1432580313">
    <w:abstractNumId w:val="16"/>
  </w:num>
  <w:num w:numId="4" w16cid:durableId="148837917">
    <w:abstractNumId w:val="17"/>
  </w:num>
  <w:num w:numId="5" w16cid:durableId="1632638747">
    <w:abstractNumId w:val="12"/>
  </w:num>
  <w:num w:numId="6" w16cid:durableId="1042710315">
    <w:abstractNumId w:val="10"/>
  </w:num>
  <w:num w:numId="7" w16cid:durableId="1319118628">
    <w:abstractNumId w:val="3"/>
  </w:num>
  <w:num w:numId="8" w16cid:durableId="1864322969">
    <w:abstractNumId w:val="4"/>
  </w:num>
  <w:num w:numId="9" w16cid:durableId="437138647">
    <w:abstractNumId w:val="8"/>
  </w:num>
  <w:num w:numId="10" w16cid:durableId="1528368821">
    <w:abstractNumId w:val="6"/>
  </w:num>
  <w:num w:numId="11" w16cid:durableId="1332106498">
    <w:abstractNumId w:val="11"/>
  </w:num>
  <w:num w:numId="12" w16cid:durableId="1669291102">
    <w:abstractNumId w:val="14"/>
  </w:num>
  <w:num w:numId="13" w16cid:durableId="840196255">
    <w:abstractNumId w:val="15"/>
  </w:num>
  <w:num w:numId="14" w16cid:durableId="1598437806">
    <w:abstractNumId w:val="5"/>
  </w:num>
  <w:num w:numId="15" w16cid:durableId="687366930">
    <w:abstractNumId w:val="1"/>
  </w:num>
  <w:num w:numId="16" w16cid:durableId="350764027">
    <w:abstractNumId w:val="0"/>
  </w:num>
  <w:num w:numId="17" w16cid:durableId="1659308747">
    <w:abstractNumId w:val="7"/>
  </w:num>
  <w:num w:numId="18" w16cid:durableId="228422286">
    <w:abstractNumId w:val="9"/>
  </w:num>
  <w:num w:numId="19" w16cid:durableId="15231413">
    <w:abstractNumId w:val="19"/>
  </w:num>
  <w:num w:numId="20" w16cid:durableId="1636788982">
    <w:abstractNumId w:val="13"/>
  </w:num>
  <w:num w:numId="21" w16cid:durableId="1115170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7F"/>
    <w:rsid w:val="0001584D"/>
    <w:rsid w:val="00027478"/>
    <w:rsid w:val="000369E8"/>
    <w:rsid w:val="00044C8C"/>
    <w:rsid w:val="00071B7B"/>
    <w:rsid w:val="00072C6F"/>
    <w:rsid w:val="00076197"/>
    <w:rsid w:val="0009071B"/>
    <w:rsid w:val="000D20FD"/>
    <w:rsid w:val="000D49D9"/>
    <w:rsid w:val="000D7024"/>
    <w:rsid w:val="000E1749"/>
    <w:rsid w:val="000F1AB9"/>
    <w:rsid w:val="000F71D3"/>
    <w:rsid w:val="00101F9F"/>
    <w:rsid w:val="00152BBB"/>
    <w:rsid w:val="00155807"/>
    <w:rsid w:val="001573F2"/>
    <w:rsid w:val="00175202"/>
    <w:rsid w:val="001B249D"/>
    <w:rsid w:val="001C1F13"/>
    <w:rsid w:val="00210B7A"/>
    <w:rsid w:val="00237ACF"/>
    <w:rsid w:val="0024716D"/>
    <w:rsid w:val="002953BD"/>
    <w:rsid w:val="002B2608"/>
    <w:rsid w:val="002E4D87"/>
    <w:rsid w:val="002F0773"/>
    <w:rsid w:val="003117CF"/>
    <w:rsid w:val="00321D9B"/>
    <w:rsid w:val="00325BA3"/>
    <w:rsid w:val="00331BD8"/>
    <w:rsid w:val="003460D9"/>
    <w:rsid w:val="00363FC9"/>
    <w:rsid w:val="00386949"/>
    <w:rsid w:val="003A5DF9"/>
    <w:rsid w:val="003A6EEB"/>
    <w:rsid w:val="003B197E"/>
    <w:rsid w:val="003C3F35"/>
    <w:rsid w:val="003D3B78"/>
    <w:rsid w:val="003D6EC1"/>
    <w:rsid w:val="003F5620"/>
    <w:rsid w:val="004453ED"/>
    <w:rsid w:val="00454559"/>
    <w:rsid w:val="00462EE1"/>
    <w:rsid w:val="0047489C"/>
    <w:rsid w:val="00476AC5"/>
    <w:rsid w:val="00480783"/>
    <w:rsid w:val="004823A5"/>
    <w:rsid w:val="00495213"/>
    <w:rsid w:val="004C1322"/>
    <w:rsid w:val="004C40C5"/>
    <w:rsid w:val="004C51FE"/>
    <w:rsid w:val="004C5664"/>
    <w:rsid w:val="004F25A0"/>
    <w:rsid w:val="004F6833"/>
    <w:rsid w:val="00507F2A"/>
    <w:rsid w:val="00524A57"/>
    <w:rsid w:val="00524F9E"/>
    <w:rsid w:val="00525AF3"/>
    <w:rsid w:val="005B4B0A"/>
    <w:rsid w:val="00602045"/>
    <w:rsid w:val="00616D2B"/>
    <w:rsid w:val="00636B57"/>
    <w:rsid w:val="00646318"/>
    <w:rsid w:val="00647186"/>
    <w:rsid w:val="0067138E"/>
    <w:rsid w:val="00675408"/>
    <w:rsid w:val="00696BEF"/>
    <w:rsid w:val="006A702E"/>
    <w:rsid w:val="006B1995"/>
    <w:rsid w:val="006C12D4"/>
    <w:rsid w:val="006D63EF"/>
    <w:rsid w:val="006E3DDD"/>
    <w:rsid w:val="006F6C70"/>
    <w:rsid w:val="0071230D"/>
    <w:rsid w:val="00724724"/>
    <w:rsid w:val="00737FFD"/>
    <w:rsid w:val="00747542"/>
    <w:rsid w:val="0076101F"/>
    <w:rsid w:val="007633D8"/>
    <w:rsid w:val="00766E51"/>
    <w:rsid w:val="00787361"/>
    <w:rsid w:val="007878F0"/>
    <w:rsid w:val="00790C10"/>
    <w:rsid w:val="007A185C"/>
    <w:rsid w:val="007A346E"/>
    <w:rsid w:val="007A5FEF"/>
    <w:rsid w:val="007B2359"/>
    <w:rsid w:val="007C01EB"/>
    <w:rsid w:val="007C053F"/>
    <w:rsid w:val="007D7CF7"/>
    <w:rsid w:val="007F0D37"/>
    <w:rsid w:val="007F77C3"/>
    <w:rsid w:val="00803237"/>
    <w:rsid w:val="0081477F"/>
    <w:rsid w:val="00827CDB"/>
    <w:rsid w:val="008411A3"/>
    <w:rsid w:val="00850021"/>
    <w:rsid w:val="0086793B"/>
    <w:rsid w:val="00867A35"/>
    <w:rsid w:val="00886A20"/>
    <w:rsid w:val="008929F9"/>
    <w:rsid w:val="00892CBD"/>
    <w:rsid w:val="0089540C"/>
    <w:rsid w:val="008B20DB"/>
    <w:rsid w:val="008B7821"/>
    <w:rsid w:val="009030B1"/>
    <w:rsid w:val="0090535A"/>
    <w:rsid w:val="00905509"/>
    <w:rsid w:val="0092659B"/>
    <w:rsid w:val="0094527C"/>
    <w:rsid w:val="00946097"/>
    <w:rsid w:val="009478DB"/>
    <w:rsid w:val="00951B96"/>
    <w:rsid w:val="009534CC"/>
    <w:rsid w:val="00953F4B"/>
    <w:rsid w:val="0095637E"/>
    <w:rsid w:val="00970DF4"/>
    <w:rsid w:val="009711D5"/>
    <w:rsid w:val="0097557F"/>
    <w:rsid w:val="00987C04"/>
    <w:rsid w:val="00990754"/>
    <w:rsid w:val="00990DCD"/>
    <w:rsid w:val="009C2399"/>
    <w:rsid w:val="009C4275"/>
    <w:rsid w:val="009F60AA"/>
    <w:rsid w:val="00A02A83"/>
    <w:rsid w:val="00A049F8"/>
    <w:rsid w:val="00A069F4"/>
    <w:rsid w:val="00A12C39"/>
    <w:rsid w:val="00A15C37"/>
    <w:rsid w:val="00A5246E"/>
    <w:rsid w:val="00A5639E"/>
    <w:rsid w:val="00A73D4F"/>
    <w:rsid w:val="00A750A4"/>
    <w:rsid w:val="00A907B9"/>
    <w:rsid w:val="00AB2AF6"/>
    <w:rsid w:val="00AE6B0D"/>
    <w:rsid w:val="00B01623"/>
    <w:rsid w:val="00B0452B"/>
    <w:rsid w:val="00B05629"/>
    <w:rsid w:val="00B11B7C"/>
    <w:rsid w:val="00B33827"/>
    <w:rsid w:val="00B51000"/>
    <w:rsid w:val="00B5476E"/>
    <w:rsid w:val="00B56797"/>
    <w:rsid w:val="00B802DE"/>
    <w:rsid w:val="00B82873"/>
    <w:rsid w:val="00B9240A"/>
    <w:rsid w:val="00B95EAC"/>
    <w:rsid w:val="00B97BE4"/>
    <w:rsid w:val="00BB5ACA"/>
    <w:rsid w:val="00BC30B7"/>
    <w:rsid w:val="00BF7981"/>
    <w:rsid w:val="00C16974"/>
    <w:rsid w:val="00C33AE2"/>
    <w:rsid w:val="00C776FE"/>
    <w:rsid w:val="00C83196"/>
    <w:rsid w:val="00C97E21"/>
    <w:rsid w:val="00CA4641"/>
    <w:rsid w:val="00CC2485"/>
    <w:rsid w:val="00CC5A71"/>
    <w:rsid w:val="00CD4B84"/>
    <w:rsid w:val="00CF2855"/>
    <w:rsid w:val="00CF40F6"/>
    <w:rsid w:val="00D37BF1"/>
    <w:rsid w:val="00D60EE2"/>
    <w:rsid w:val="00D621B0"/>
    <w:rsid w:val="00D642FD"/>
    <w:rsid w:val="00D67267"/>
    <w:rsid w:val="00D739CA"/>
    <w:rsid w:val="00D7548A"/>
    <w:rsid w:val="00D8309C"/>
    <w:rsid w:val="00D87F33"/>
    <w:rsid w:val="00DA443D"/>
    <w:rsid w:val="00DA4741"/>
    <w:rsid w:val="00DB744A"/>
    <w:rsid w:val="00DC00E2"/>
    <w:rsid w:val="00DC114C"/>
    <w:rsid w:val="00DC2C2F"/>
    <w:rsid w:val="00DD7145"/>
    <w:rsid w:val="00DE459A"/>
    <w:rsid w:val="00DF0541"/>
    <w:rsid w:val="00E0041C"/>
    <w:rsid w:val="00E23247"/>
    <w:rsid w:val="00E30EC8"/>
    <w:rsid w:val="00E347F2"/>
    <w:rsid w:val="00E42F82"/>
    <w:rsid w:val="00E500FE"/>
    <w:rsid w:val="00E67C23"/>
    <w:rsid w:val="00E86F89"/>
    <w:rsid w:val="00E909B1"/>
    <w:rsid w:val="00E919ED"/>
    <w:rsid w:val="00E93E07"/>
    <w:rsid w:val="00E95EBE"/>
    <w:rsid w:val="00E961EA"/>
    <w:rsid w:val="00E9734A"/>
    <w:rsid w:val="00EB1BB6"/>
    <w:rsid w:val="00EB4E9B"/>
    <w:rsid w:val="00EF5FD5"/>
    <w:rsid w:val="00F118B3"/>
    <w:rsid w:val="00F37BD4"/>
    <w:rsid w:val="00F47B2C"/>
    <w:rsid w:val="00F62122"/>
    <w:rsid w:val="00F818F5"/>
    <w:rsid w:val="00FB4DC2"/>
    <w:rsid w:val="00FC5799"/>
    <w:rsid w:val="00FD269B"/>
    <w:rsid w:val="00FD4F09"/>
    <w:rsid w:val="00FE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D4214"/>
  <w15:chartTrackingRefBased/>
  <w15:docId w15:val="{F3F0DD72-AC59-411F-B4A4-B65BAE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line="240" w:lineRule="auto"/>
      <w:jc w:val="both"/>
    </w:pPr>
  </w:style>
  <w:style w:type="paragraph" w:styleId="Heading1">
    <w:name w:val="heading 1"/>
    <w:basedOn w:val="Normal"/>
    <w:next w:val="Normal"/>
    <w:link w:val="Heading1Char"/>
    <w:autoRedefine/>
    <w:uiPriority w:val="9"/>
    <w:qFormat/>
    <w:rsid w:val="000F71D3"/>
    <w:pPr>
      <w:keepNext/>
      <w:keepLines/>
      <w:numPr>
        <w:numId w:val="1"/>
      </w:numPr>
      <w:shd w:val="clear" w:color="auto" w:fill="C5E0B3" w:themeFill="accent6" w:themeFillTint="66"/>
      <w:spacing w:before="16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559"/>
    <w:pPr>
      <w:spacing w:after="0" w:line="240" w:lineRule="auto"/>
    </w:pPr>
    <w:rPr>
      <w:rFonts w:eastAsia="Times New Roman"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71D3"/>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rsid w:val="001C1F13"/>
    <w:rPr>
      <w:rFonts w:asciiTheme="majorHAnsi" w:eastAsiaTheme="majorEastAsia" w:hAnsiTheme="majorHAnsi" w:cstheme="majorBidi"/>
      <w:b/>
      <w:sz w:val="26"/>
      <w:szCs w:val="26"/>
      <w:shd w:val="clear" w:color="auto" w:fill="C5E0B3" w:themeFill="accent6" w:themeFillTint="66"/>
    </w:rPr>
  </w:style>
  <w:style w:type="character" w:customStyle="1" w:styleId="Heading3Char">
    <w:name w:val="Heading 3 Char"/>
    <w:basedOn w:val="DefaultParagraphFont"/>
    <w:link w:val="Heading3"/>
    <w:uiPriority w:val="9"/>
    <w:rsid w:val="001C1F13"/>
    <w:rPr>
      <w:rFonts w:asciiTheme="majorHAnsi" w:eastAsiaTheme="majorEastAsia" w:hAnsiTheme="majorHAnsi" w:cstheme="majorBidi"/>
      <w:b/>
      <w:sz w:val="24"/>
      <w:szCs w:val="24"/>
      <w:shd w:val="clear" w:color="auto" w:fill="C5E0B3" w:themeFill="accent6" w:themeFillTint="66"/>
    </w:rPr>
  </w:style>
  <w:style w:type="character" w:customStyle="1" w:styleId="Heading4Char">
    <w:name w:val="Heading 4 Char"/>
    <w:basedOn w:val="DefaultParagraphFont"/>
    <w:link w:val="Heading4"/>
    <w:uiPriority w:val="9"/>
    <w:semiHidden/>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paragraph" w:styleId="FootnoteText">
    <w:name w:val="footnote text"/>
    <w:basedOn w:val="Normal"/>
    <w:link w:val="FootnoteTextChar"/>
    <w:uiPriority w:val="99"/>
    <w:semiHidden/>
    <w:unhideWhenUsed/>
    <w:rsid w:val="00A069F4"/>
    <w:pPr>
      <w:spacing w:after="0"/>
    </w:pPr>
    <w:rPr>
      <w:sz w:val="20"/>
      <w:szCs w:val="20"/>
    </w:rPr>
  </w:style>
  <w:style w:type="character" w:customStyle="1" w:styleId="FootnoteTextChar">
    <w:name w:val="Footnote Text Char"/>
    <w:basedOn w:val="DefaultParagraphFont"/>
    <w:link w:val="FootnoteText"/>
    <w:uiPriority w:val="99"/>
    <w:semiHidden/>
    <w:rsid w:val="00A069F4"/>
    <w:rPr>
      <w:sz w:val="20"/>
      <w:szCs w:val="20"/>
    </w:rPr>
  </w:style>
  <w:style w:type="character" w:styleId="FootnoteReference">
    <w:name w:val="footnote reference"/>
    <w:basedOn w:val="DefaultParagraphFont"/>
    <w:uiPriority w:val="99"/>
    <w:semiHidden/>
    <w:unhideWhenUsed/>
    <w:rsid w:val="00A069F4"/>
    <w:rPr>
      <w:vertAlign w:val="superscript"/>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9F4"/>
    <w:rPr>
      <w:rFonts w:asciiTheme="majorHAnsi" w:eastAsiaTheme="majorEastAsia" w:hAnsiTheme="majorHAnsi" w:cstheme="majorBidi"/>
      <w:spacing w:val="-10"/>
      <w:kern w:val="28"/>
      <w:sz w:val="56"/>
      <w:szCs w:val="56"/>
    </w:rPr>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pPr>
      <w:spacing w:after="0" w:line="240" w:lineRule="auto"/>
    </w:pPr>
  </w:style>
  <w:style w:type="paragraph" w:styleId="ListParagraph">
    <w:name w:val="List Paragraph"/>
    <w:basedOn w:val="Normal"/>
    <w:uiPriority w:val="34"/>
    <w:qFormat/>
    <w:rsid w:val="003460D9"/>
    <w:pPr>
      <w:ind w:left="720"/>
      <w:contextualSpacing/>
    </w:pPr>
  </w:style>
  <w:style w:type="paragraph" w:styleId="Header">
    <w:name w:val="header"/>
    <w:basedOn w:val="Normal"/>
    <w:link w:val="HeaderChar"/>
    <w:uiPriority w:val="99"/>
    <w:unhideWhenUsed/>
    <w:rsid w:val="00FD269B"/>
    <w:pPr>
      <w:tabs>
        <w:tab w:val="center" w:pos="4680"/>
        <w:tab w:val="right" w:pos="9360"/>
      </w:tabs>
      <w:spacing w:after="0"/>
    </w:pPr>
  </w:style>
  <w:style w:type="character" w:customStyle="1" w:styleId="HeaderChar">
    <w:name w:val="Header Char"/>
    <w:basedOn w:val="DefaultParagraphFont"/>
    <w:link w:val="Header"/>
    <w:uiPriority w:val="99"/>
    <w:rsid w:val="00FD269B"/>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character" w:customStyle="1" w:styleId="FooterChar">
    <w:name w:val="Footer Char"/>
    <w:basedOn w:val="DefaultParagraphFont"/>
    <w:link w:val="Footer"/>
    <w:uiPriority w:val="99"/>
    <w:rsid w:val="00FD269B"/>
    <w:rPr>
      <w:sz w:val="20"/>
    </w:rPr>
  </w:style>
  <w:style w:type="paragraph" w:customStyle="1" w:styleId="AppendixStyle">
    <w:name w:val="Appendix Style"/>
    <w:basedOn w:val="Heading1"/>
    <w:next w:val="Normal"/>
    <w:autoRedefine/>
    <w:qFormat/>
    <w:rsid w:val="00E0041C"/>
    <w:pPr>
      <w:numPr>
        <w:numId w:val="3"/>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character" w:styleId="UnresolvedMention">
    <w:name w:val="Unresolved Mention"/>
    <w:basedOn w:val="DefaultParagraphFont"/>
    <w:uiPriority w:val="99"/>
    <w:semiHidden/>
    <w:unhideWhenUsed/>
    <w:rsid w:val="00FB4DC2"/>
    <w:rPr>
      <w:color w:val="605E5C"/>
      <w:shd w:val="clear" w:color="auto" w:fill="E1DFDD"/>
    </w:rPr>
  </w:style>
  <w:style w:type="character" w:styleId="FollowedHyperlink">
    <w:name w:val="FollowedHyperlink"/>
    <w:basedOn w:val="DefaultParagraphFont"/>
    <w:uiPriority w:val="99"/>
    <w:semiHidden/>
    <w:unhideWhenUsed/>
    <w:rsid w:val="00646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9800">
      <w:bodyDiv w:val="1"/>
      <w:marLeft w:val="0"/>
      <w:marRight w:val="0"/>
      <w:marTop w:val="0"/>
      <w:marBottom w:val="0"/>
      <w:divBdr>
        <w:top w:val="none" w:sz="0" w:space="0" w:color="auto"/>
        <w:left w:val="none" w:sz="0" w:space="0" w:color="auto"/>
        <w:bottom w:val="none" w:sz="0" w:space="0" w:color="auto"/>
        <w:right w:val="none" w:sz="0" w:space="0" w:color="auto"/>
      </w:divBdr>
      <w:divsChild>
        <w:div w:id="1493445348">
          <w:marLeft w:val="0"/>
          <w:marRight w:val="0"/>
          <w:marTop w:val="0"/>
          <w:marBottom w:val="0"/>
          <w:divBdr>
            <w:top w:val="none" w:sz="0" w:space="0" w:color="auto"/>
            <w:left w:val="none" w:sz="0" w:space="0" w:color="auto"/>
            <w:bottom w:val="none" w:sz="0" w:space="0" w:color="auto"/>
            <w:right w:val="none" w:sz="0" w:space="0" w:color="auto"/>
          </w:divBdr>
          <w:divsChild>
            <w:div w:id="9804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6068">
      <w:bodyDiv w:val="1"/>
      <w:marLeft w:val="0"/>
      <w:marRight w:val="0"/>
      <w:marTop w:val="0"/>
      <w:marBottom w:val="0"/>
      <w:divBdr>
        <w:top w:val="none" w:sz="0" w:space="0" w:color="auto"/>
        <w:left w:val="none" w:sz="0" w:space="0" w:color="auto"/>
        <w:bottom w:val="none" w:sz="0" w:space="0" w:color="auto"/>
        <w:right w:val="none" w:sz="0" w:space="0" w:color="auto"/>
      </w:divBdr>
      <w:divsChild>
        <w:div w:id="1961375328">
          <w:marLeft w:val="0"/>
          <w:marRight w:val="0"/>
          <w:marTop w:val="0"/>
          <w:marBottom w:val="0"/>
          <w:divBdr>
            <w:top w:val="none" w:sz="0" w:space="0" w:color="auto"/>
            <w:left w:val="none" w:sz="0" w:space="0" w:color="auto"/>
            <w:bottom w:val="none" w:sz="0" w:space="0" w:color="auto"/>
            <w:right w:val="none" w:sz="0" w:space="0" w:color="auto"/>
          </w:divBdr>
          <w:divsChild>
            <w:div w:id="1854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596">
      <w:bodyDiv w:val="1"/>
      <w:marLeft w:val="0"/>
      <w:marRight w:val="0"/>
      <w:marTop w:val="0"/>
      <w:marBottom w:val="0"/>
      <w:divBdr>
        <w:top w:val="none" w:sz="0" w:space="0" w:color="auto"/>
        <w:left w:val="none" w:sz="0" w:space="0" w:color="auto"/>
        <w:bottom w:val="none" w:sz="0" w:space="0" w:color="auto"/>
        <w:right w:val="none" w:sz="0" w:space="0" w:color="auto"/>
      </w:divBdr>
      <w:divsChild>
        <w:div w:id="100883333">
          <w:marLeft w:val="0"/>
          <w:marRight w:val="0"/>
          <w:marTop w:val="0"/>
          <w:marBottom w:val="0"/>
          <w:divBdr>
            <w:top w:val="none" w:sz="0" w:space="0" w:color="auto"/>
            <w:left w:val="none" w:sz="0" w:space="0" w:color="auto"/>
            <w:bottom w:val="none" w:sz="0" w:space="0" w:color="auto"/>
            <w:right w:val="none" w:sz="0" w:space="0" w:color="auto"/>
          </w:divBdr>
          <w:divsChild>
            <w:div w:id="1163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3314">
      <w:bodyDiv w:val="1"/>
      <w:marLeft w:val="0"/>
      <w:marRight w:val="0"/>
      <w:marTop w:val="0"/>
      <w:marBottom w:val="0"/>
      <w:divBdr>
        <w:top w:val="none" w:sz="0" w:space="0" w:color="auto"/>
        <w:left w:val="none" w:sz="0" w:space="0" w:color="auto"/>
        <w:bottom w:val="none" w:sz="0" w:space="0" w:color="auto"/>
        <w:right w:val="none" w:sz="0" w:space="0" w:color="auto"/>
      </w:divBdr>
    </w:div>
    <w:div w:id="414939294">
      <w:bodyDiv w:val="1"/>
      <w:marLeft w:val="0"/>
      <w:marRight w:val="0"/>
      <w:marTop w:val="0"/>
      <w:marBottom w:val="0"/>
      <w:divBdr>
        <w:top w:val="none" w:sz="0" w:space="0" w:color="auto"/>
        <w:left w:val="none" w:sz="0" w:space="0" w:color="auto"/>
        <w:bottom w:val="none" w:sz="0" w:space="0" w:color="auto"/>
        <w:right w:val="none" w:sz="0" w:space="0" w:color="auto"/>
      </w:divBdr>
      <w:divsChild>
        <w:div w:id="887424158">
          <w:marLeft w:val="0"/>
          <w:marRight w:val="0"/>
          <w:marTop w:val="0"/>
          <w:marBottom w:val="0"/>
          <w:divBdr>
            <w:top w:val="none" w:sz="0" w:space="0" w:color="auto"/>
            <w:left w:val="none" w:sz="0" w:space="0" w:color="auto"/>
            <w:bottom w:val="none" w:sz="0" w:space="0" w:color="auto"/>
            <w:right w:val="none" w:sz="0" w:space="0" w:color="auto"/>
          </w:divBdr>
          <w:divsChild>
            <w:div w:id="16966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414">
      <w:bodyDiv w:val="1"/>
      <w:marLeft w:val="0"/>
      <w:marRight w:val="0"/>
      <w:marTop w:val="0"/>
      <w:marBottom w:val="0"/>
      <w:divBdr>
        <w:top w:val="none" w:sz="0" w:space="0" w:color="auto"/>
        <w:left w:val="none" w:sz="0" w:space="0" w:color="auto"/>
        <w:bottom w:val="none" w:sz="0" w:space="0" w:color="auto"/>
        <w:right w:val="none" w:sz="0" w:space="0" w:color="auto"/>
      </w:divBdr>
      <w:divsChild>
        <w:div w:id="1517576116">
          <w:marLeft w:val="0"/>
          <w:marRight w:val="0"/>
          <w:marTop w:val="0"/>
          <w:marBottom w:val="0"/>
          <w:divBdr>
            <w:top w:val="none" w:sz="0" w:space="0" w:color="auto"/>
            <w:left w:val="none" w:sz="0" w:space="0" w:color="auto"/>
            <w:bottom w:val="none" w:sz="0" w:space="0" w:color="auto"/>
            <w:right w:val="none" w:sz="0" w:space="0" w:color="auto"/>
          </w:divBdr>
          <w:divsChild>
            <w:div w:id="5433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8627">
      <w:bodyDiv w:val="1"/>
      <w:marLeft w:val="0"/>
      <w:marRight w:val="0"/>
      <w:marTop w:val="0"/>
      <w:marBottom w:val="0"/>
      <w:divBdr>
        <w:top w:val="none" w:sz="0" w:space="0" w:color="auto"/>
        <w:left w:val="none" w:sz="0" w:space="0" w:color="auto"/>
        <w:bottom w:val="none" w:sz="0" w:space="0" w:color="auto"/>
        <w:right w:val="none" w:sz="0" w:space="0" w:color="auto"/>
      </w:divBdr>
      <w:divsChild>
        <w:div w:id="798491696">
          <w:marLeft w:val="0"/>
          <w:marRight w:val="0"/>
          <w:marTop w:val="0"/>
          <w:marBottom w:val="0"/>
          <w:divBdr>
            <w:top w:val="none" w:sz="0" w:space="0" w:color="auto"/>
            <w:left w:val="none" w:sz="0" w:space="0" w:color="auto"/>
            <w:bottom w:val="none" w:sz="0" w:space="0" w:color="auto"/>
            <w:right w:val="none" w:sz="0" w:space="0" w:color="auto"/>
          </w:divBdr>
          <w:divsChild>
            <w:div w:id="15157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3456">
      <w:bodyDiv w:val="1"/>
      <w:marLeft w:val="0"/>
      <w:marRight w:val="0"/>
      <w:marTop w:val="0"/>
      <w:marBottom w:val="0"/>
      <w:divBdr>
        <w:top w:val="none" w:sz="0" w:space="0" w:color="auto"/>
        <w:left w:val="none" w:sz="0" w:space="0" w:color="auto"/>
        <w:bottom w:val="none" w:sz="0" w:space="0" w:color="auto"/>
        <w:right w:val="none" w:sz="0" w:space="0" w:color="auto"/>
      </w:divBdr>
      <w:divsChild>
        <w:div w:id="2110930595">
          <w:marLeft w:val="0"/>
          <w:marRight w:val="0"/>
          <w:marTop w:val="0"/>
          <w:marBottom w:val="0"/>
          <w:divBdr>
            <w:top w:val="none" w:sz="0" w:space="0" w:color="auto"/>
            <w:left w:val="none" w:sz="0" w:space="0" w:color="auto"/>
            <w:bottom w:val="none" w:sz="0" w:space="0" w:color="auto"/>
            <w:right w:val="none" w:sz="0" w:space="0" w:color="auto"/>
          </w:divBdr>
          <w:divsChild>
            <w:div w:id="15227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2533">
      <w:bodyDiv w:val="1"/>
      <w:marLeft w:val="0"/>
      <w:marRight w:val="0"/>
      <w:marTop w:val="0"/>
      <w:marBottom w:val="0"/>
      <w:divBdr>
        <w:top w:val="none" w:sz="0" w:space="0" w:color="auto"/>
        <w:left w:val="none" w:sz="0" w:space="0" w:color="auto"/>
        <w:bottom w:val="none" w:sz="0" w:space="0" w:color="auto"/>
        <w:right w:val="none" w:sz="0" w:space="0" w:color="auto"/>
      </w:divBdr>
      <w:divsChild>
        <w:div w:id="1101101662">
          <w:marLeft w:val="0"/>
          <w:marRight w:val="0"/>
          <w:marTop w:val="0"/>
          <w:marBottom w:val="0"/>
          <w:divBdr>
            <w:top w:val="none" w:sz="0" w:space="0" w:color="auto"/>
            <w:left w:val="none" w:sz="0" w:space="0" w:color="auto"/>
            <w:bottom w:val="none" w:sz="0" w:space="0" w:color="auto"/>
            <w:right w:val="none" w:sz="0" w:space="0" w:color="auto"/>
          </w:divBdr>
          <w:divsChild>
            <w:div w:id="2129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9456">
      <w:bodyDiv w:val="1"/>
      <w:marLeft w:val="0"/>
      <w:marRight w:val="0"/>
      <w:marTop w:val="0"/>
      <w:marBottom w:val="0"/>
      <w:divBdr>
        <w:top w:val="none" w:sz="0" w:space="0" w:color="auto"/>
        <w:left w:val="none" w:sz="0" w:space="0" w:color="auto"/>
        <w:bottom w:val="none" w:sz="0" w:space="0" w:color="auto"/>
        <w:right w:val="none" w:sz="0" w:space="0" w:color="auto"/>
      </w:divBdr>
      <w:divsChild>
        <w:div w:id="1019702958">
          <w:marLeft w:val="0"/>
          <w:marRight w:val="0"/>
          <w:marTop w:val="0"/>
          <w:marBottom w:val="0"/>
          <w:divBdr>
            <w:top w:val="none" w:sz="0" w:space="0" w:color="auto"/>
            <w:left w:val="none" w:sz="0" w:space="0" w:color="auto"/>
            <w:bottom w:val="none" w:sz="0" w:space="0" w:color="auto"/>
            <w:right w:val="none" w:sz="0" w:space="0" w:color="auto"/>
          </w:divBdr>
          <w:divsChild>
            <w:div w:id="12861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883">
      <w:bodyDiv w:val="1"/>
      <w:marLeft w:val="0"/>
      <w:marRight w:val="0"/>
      <w:marTop w:val="0"/>
      <w:marBottom w:val="0"/>
      <w:divBdr>
        <w:top w:val="none" w:sz="0" w:space="0" w:color="auto"/>
        <w:left w:val="none" w:sz="0" w:space="0" w:color="auto"/>
        <w:bottom w:val="none" w:sz="0" w:space="0" w:color="auto"/>
        <w:right w:val="none" w:sz="0" w:space="0" w:color="auto"/>
      </w:divBdr>
    </w:div>
    <w:div w:id="692073199">
      <w:bodyDiv w:val="1"/>
      <w:marLeft w:val="0"/>
      <w:marRight w:val="0"/>
      <w:marTop w:val="0"/>
      <w:marBottom w:val="0"/>
      <w:divBdr>
        <w:top w:val="none" w:sz="0" w:space="0" w:color="auto"/>
        <w:left w:val="none" w:sz="0" w:space="0" w:color="auto"/>
        <w:bottom w:val="none" w:sz="0" w:space="0" w:color="auto"/>
        <w:right w:val="none" w:sz="0" w:space="0" w:color="auto"/>
      </w:divBdr>
      <w:divsChild>
        <w:div w:id="1674603238">
          <w:marLeft w:val="0"/>
          <w:marRight w:val="0"/>
          <w:marTop w:val="0"/>
          <w:marBottom w:val="0"/>
          <w:divBdr>
            <w:top w:val="none" w:sz="0" w:space="0" w:color="auto"/>
            <w:left w:val="none" w:sz="0" w:space="0" w:color="auto"/>
            <w:bottom w:val="none" w:sz="0" w:space="0" w:color="auto"/>
            <w:right w:val="none" w:sz="0" w:space="0" w:color="auto"/>
          </w:divBdr>
          <w:divsChild>
            <w:div w:id="1210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7584">
      <w:bodyDiv w:val="1"/>
      <w:marLeft w:val="0"/>
      <w:marRight w:val="0"/>
      <w:marTop w:val="0"/>
      <w:marBottom w:val="0"/>
      <w:divBdr>
        <w:top w:val="none" w:sz="0" w:space="0" w:color="auto"/>
        <w:left w:val="none" w:sz="0" w:space="0" w:color="auto"/>
        <w:bottom w:val="none" w:sz="0" w:space="0" w:color="auto"/>
        <w:right w:val="none" w:sz="0" w:space="0" w:color="auto"/>
      </w:divBdr>
      <w:divsChild>
        <w:div w:id="557865761">
          <w:marLeft w:val="0"/>
          <w:marRight w:val="0"/>
          <w:marTop w:val="0"/>
          <w:marBottom w:val="0"/>
          <w:divBdr>
            <w:top w:val="none" w:sz="0" w:space="0" w:color="auto"/>
            <w:left w:val="none" w:sz="0" w:space="0" w:color="auto"/>
            <w:bottom w:val="none" w:sz="0" w:space="0" w:color="auto"/>
            <w:right w:val="none" w:sz="0" w:space="0" w:color="auto"/>
          </w:divBdr>
          <w:divsChild>
            <w:div w:id="1350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234">
      <w:bodyDiv w:val="1"/>
      <w:marLeft w:val="0"/>
      <w:marRight w:val="0"/>
      <w:marTop w:val="0"/>
      <w:marBottom w:val="0"/>
      <w:divBdr>
        <w:top w:val="none" w:sz="0" w:space="0" w:color="auto"/>
        <w:left w:val="none" w:sz="0" w:space="0" w:color="auto"/>
        <w:bottom w:val="none" w:sz="0" w:space="0" w:color="auto"/>
        <w:right w:val="none" w:sz="0" w:space="0" w:color="auto"/>
      </w:divBdr>
      <w:divsChild>
        <w:div w:id="1750348658">
          <w:marLeft w:val="0"/>
          <w:marRight w:val="0"/>
          <w:marTop w:val="0"/>
          <w:marBottom w:val="0"/>
          <w:divBdr>
            <w:top w:val="none" w:sz="0" w:space="0" w:color="auto"/>
            <w:left w:val="none" w:sz="0" w:space="0" w:color="auto"/>
            <w:bottom w:val="none" w:sz="0" w:space="0" w:color="auto"/>
            <w:right w:val="none" w:sz="0" w:space="0" w:color="auto"/>
          </w:divBdr>
          <w:divsChild>
            <w:div w:id="134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591">
      <w:bodyDiv w:val="1"/>
      <w:marLeft w:val="0"/>
      <w:marRight w:val="0"/>
      <w:marTop w:val="0"/>
      <w:marBottom w:val="0"/>
      <w:divBdr>
        <w:top w:val="none" w:sz="0" w:space="0" w:color="auto"/>
        <w:left w:val="none" w:sz="0" w:space="0" w:color="auto"/>
        <w:bottom w:val="none" w:sz="0" w:space="0" w:color="auto"/>
        <w:right w:val="none" w:sz="0" w:space="0" w:color="auto"/>
      </w:divBdr>
      <w:divsChild>
        <w:div w:id="2083286198">
          <w:marLeft w:val="0"/>
          <w:marRight w:val="0"/>
          <w:marTop w:val="0"/>
          <w:marBottom w:val="0"/>
          <w:divBdr>
            <w:top w:val="none" w:sz="0" w:space="0" w:color="auto"/>
            <w:left w:val="none" w:sz="0" w:space="0" w:color="auto"/>
            <w:bottom w:val="none" w:sz="0" w:space="0" w:color="auto"/>
            <w:right w:val="none" w:sz="0" w:space="0" w:color="auto"/>
          </w:divBdr>
          <w:divsChild>
            <w:div w:id="492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674">
      <w:bodyDiv w:val="1"/>
      <w:marLeft w:val="0"/>
      <w:marRight w:val="0"/>
      <w:marTop w:val="0"/>
      <w:marBottom w:val="0"/>
      <w:divBdr>
        <w:top w:val="none" w:sz="0" w:space="0" w:color="auto"/>
        <w:left w:val="none" w:sz="0" w:space="0" w:color="auto"/>
        <w:bottom w:val="none" w:sz="0" w:space="0" w:color="auto"/>
        <w:right w:val="none" w:sz="0" w:space="0" w:color="auto"/>
      </w:divBdr>
      <w:divsChild>
        <w:div w:id="93789417">
          <w:marLeft w:val="0"/>
          <w:marRight w:val="0"/>
          <w:marTop w:val="0"/>
          <w:marBottom w:val="0"/>
          <w:divBdr>
            <w:top w:val="none" w:sz="0" w:space="0" w:color="auto"/>
            <w:left w:val="none" w:sz="0" w:space="0" w:color="auto"/>
            <w:bottom w:val="none" w:sz="0" w:space="0" w:color="auto"/>
            <w:right w:val="none" w:sz="0" w:space="0" w:color="auto"/>
          </w:divBdr>
          <w:divsChild>
            <w:div w:id="19095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0715">
      <w:bodyDiv w:val="1"/>
      <w:marLeft w:val="0"/>
      <w:marRight w:val="0"/>
      <w:marTop w:val="0"/>
      <w:marBottom w:val="0"/>
      <w:divBdr>
        <w:top w:val="none" w:sz="0" w:space="0" w:color="auto"/>
        <w:left w:val="none" w:sz="0" w:space="0" w:color="auto"/>
        <w:bottom w:val="none" w:sz="0" w:space="0" w:color="auto"/>
        <w:right w:val="none" w:sz="0" w:space="0" w:color="auto"/>
      </w:divBdr>
      <w:divsChild>
        <w:div w:id="1625455843">
          <w:marLeft w:val="0"/>
          <w:marRight w:val="0"/>
          <w:marTop w:val="0"/>
          <w:marBottom w:val="0"/>
          <w:divBdr>
            <w:top w:val="none" w:sz="0" w:space="0" w:color="auto"/>
            <w:left w:val="none" w:sz="0" w:space="0" w:color="auto"/>
            <w:bottom w:val="none" w:sz="0" w:space="0" w:color="auto"/>
            <w:right w:val="none" w:sz="0" w:space="0" w:color="auto"/>
          </w:divBdr>
          <w:divsChild>
            <w:div w:id="13195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972">
      <w:bodyDiv w:val="1"/>
      <w:marLeft w:val="0"/>
      <w:marRight w:val="0"/>
      <w:marTop w:val="0"/>
      <w:marBottom w:val="0"/>
      <w:divBdr>
        <w:top w:val="none" w:sz="0" w:space="0" w:color="auto"/>
        <w:left w:val="none" w:sz="0" w:space="0" w:color="auto"/>
        <w:bottom w:val="none" w:sz="0" w:space="0" w:color="auto"/>
        <w:right w:val="none" w:sz="0" w:space="0" w:color="auto"/>
      </w:divBdr>
      <w:divsChild>
        <w:div w:id="325204307">
          <w:marLeft w:val="0"/>
          <w:marRight w:val="0"/>
          <w:marTop w:val="0"/>
          <w:marBottom w:val="0"/>
          <w:divBdr>
            <w:top w:val="none" w:sz="0" w:space="0" w:color="auto"/>
            <w:left w:val="none" w:sz="0" w:space="0" w:color="auto"/>
            <w:bottom w:val="none" w:sz="0" w:space="0" w:color="auto"/>
            <w:right w:val="none" w:sz="0" w:space="0" w:color="auto"/>
          </w:divBdr>
          <w:divsChild>
            <w:div w:id="20355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611">
      <w:bodyDiv w:val="1"/>
      <w:marLeft w:val="0"/>
      <w:marRight w:val="0"/>
      <w:marTop w:val="0"/>
      <w:marBottom w:val="0"/>
      <w:divBdr>
        <w:top w:val="none" w:sz="0" w:space="0" w:color="auto"/>
        <w:left w:val="none" w:sz="0" w:space="0" w:color="auto"/>
        <w:bottom w:val="none" w:sz="0" w:space="0" w:color="auto"/>
        <w:right w:val="none" w:sz="0" w:space="0" w:color="auto"/>
      </w:divBdr>
    </w:div>
    <w:div w:id="1005287106">
      <w:bodyDiv w:val="1"/>
      <w:marLeft w:val="0"/>
      <w:marRight w:val="0"/>
      <w:marTop w:val="0"/>
      <w:marBottom w:val="0"/>
      <w:divBdr>
        <w:top w:val="none" w:sz="0" w:space="0" w:color="auto"/>
        <w:left w:val="none" w:sz="0" w:space="0" w:color="auto"/>
        <w:bottom w:val="none" w:sz="0" w:space="0" w:color="auto"/>
        <w:right w:val="none" w:sz="0" w:space="0" w:color="auto"/>
      </w:divBdr>
      <w:divsChild>
        <w:div w:id="1243419024">
          <w:marLeft w:val="0"/>
          <w:marRight w:val="0"/>
          <w:marTop w:val="0"/>
          <w:marBottom w:val="0"/>
          <w:divBdr>
            <w:top w:val="none" w:sz="0" w:space="0" w:color="auto"/>
            <w:left w:val="none" w:sz="0" w:space="0" w:color="auto"/>
            <w:bottom w:val="none" w:sz="0" w:space="0" w:color="auto"/>
            <w:right w:val="none" w:sz="0" w:space="0" w:color="auto"/>
          </w:divBdr>
          <w:divsChild>
            <w:div w:id="813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977">
      <w:bodyDiv w:val="1"/>
      <w:marLeft w:val="0"/>
      <w:marRight w:val="0"/>
      <w:marTop w:val="0"/>
      <w:marBottom w:val="0"/>
      <w:divBdr>
        <w:top w:val="none" w:sz="0" w:space="0" w:color="auto"/>
        <w:left w:val="none" w:sz="0" w:space="0" w:color="auto"/>
        <w:bottom w:val="none" w:sz="0" w:space="0" w:color="auto"/>
        <w:right w:val="none" w:sz="0" w:space="0" w:color="auto"/>
      </w:divBdr>
      <w:divsChild>
        <w:div w:id="348870153">
          <w:marLeft w:val="0"/>
          <w:marRight w:val="0"/>
          <w:marTop w:val="0"/>
          <w:marBottom w:val="0"/>
          <w:divBdr>
            <w:top w:val="none" w:sz="0" w:space="0" w:color="auto"/>
            <w:left w:val="none" w:sz="0" w:space="0" w:color="auto"/>
            <w:bottom w:val="none" w:sz="0" w:space="0" w:color="auto"/>
            <w:right w:val="none" w:sz="0" w:space="0" w:color="auto"/>
          </w:divBdr>
          <w:divsChild>
            <w:div w:id="6108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128">
      <w:bodyDiv w:val="1"/>
      <w:marLeft w:val="0"/>
      <w:marRight w:val="0"/>
      <w:marTop w:val="0"/>
      <w:marBottom w:val="0"/>
      <w:divBdr>
        <w:top w:val="none" w:sz="0" w:space="0" w:color="auto"/>
        <w:left w:val="none" w:sz="0" w:space="0" w:color="auto"/>
        <w:bottom w:val="none" w:sz="0" w:space="0" w:color="auto"/>
        <w:right w:val="none" w:sz="0" w:space="0" w:color="auto"/>
      </w:divBdr>
      <w:divsChild>
        <w:div w:id="1814635584">
          <w:marLeft w:val="0"/>
          <w:marRight w:val="0"/>
          <w:marTop w:val="0"/>
          <w:marBottom w:val="0"/>
          <w:divBdr>
            <w:top w:val="none" w:sz="0" w:space="0" w:color="auto"/>
            <w:left w:val="none" w:sz="0" w:space="0" w:color="auto"/>
            <w:bottom w:val="none" w:sz="0" w:space="0" w:color="auto"/>
            <w:right w:val="none" w:sz="0" w:space="0" w:color="auto"/>
          </w:divBdr>
          <w:divsChild>
            <w:div w:id="20421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7963">
      <w:bodyDiv w:val="1"/>
      <w:marLeft w:val="0"/>
      <w:marRight w:val="0"/>
      <w:marTop w:val="0"/>
      <w:marBottom w:val="0"/>
      <w:divBdr>
        <w:top w:val="none" w:sz="0" w:space="0" w:color="auto"/>
        <w:left w:val="none" w:sz="0" w:space="0" w:color="auto"/>
        <w:bottom w:val="none" w:sz="0" w:space="0" w:color="auto"/>
        <w:right w:val="none" w:sz="0" w:space="0" w:color="auto"/>
      </w:divBdr>
      <w:divsChild>
        <w:div w:id="994722125">
          <w:marLeft w:val="0"/>
          <w:marRight w:val="0"/>
          <w:marTop w:val="0"/>
          <w:marBottom w:val="0"/>
          <w:divBdr>
            <w:top w:val="none" w:sz="0" w:space="0" w:color="auto"/>
            <w:left w:val="none" w:sz="0" w:space="0" w:color="auto"/>
            <w:bottom w:val="none" w:sz="0" w:space="0" w:color="auto"/>
            <w:right w:val="none" w:sz="0" w:space="0" w:color="auto"/>
          </w:divBdr>
          <w:divsChild>
            <w:div w:id="6183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141">
      <w:bodyDiv w:val="1"/>
      <w:marLeft w:val="0"/>
      <w:marRight w:val="0"/>
      <w:marTop w:val="0"/>
      <w:marBottom w:val="0"/>
      <w:divBdr>
        <w:top w:val="none" w:sz="0" w:space="0" w:color="auto"/>
        <w:left w:val="none" w:sz="0" w:space="0" w:color="auto"/>
        <w:bottom w:val="none" w:sz="0" w:space="0" w:color="auto"/>
        <w:right w:val="none" w:sz="0" w:space="0" w:color="auto"/>
      </w:divBdr>
      <w:divsChild>
        <w:div w:id="483814546">
          <w:marLeft w:val="0"/>
          <w:marRight w:val="0"/>
          <w:marTop w:val="0"/>
          <w:marBottom w:val="0"/>
          <w:divBdr>
            <w:top w:val="none" w:sz="0" w:space="0" w:color="auto"/>
            <w:left w:val="none" w:sz="0" w:space="0" w:color="auto"/>
            <w:bottom w:val="none" w:sz="0" w:space="0" w:color="auto"/>
            <w:right w:val="none" w:sz="0" w:space="0" w:color="auto"/>
          </w:divBdr>
          <w:divsChild>
            <w:div w:id="14456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2021">
      <w:bodyDiv w:val="1"/>
      <w:marLeft w:val="0"/>
      <w:marRight w:val="0"/>
      <w:marTop w:val="0"/>
      <w:marBottom w:val="0"/>
      <w:divBdr>
        <w:top w:val="none" w:sz="0" w:space="0" w:color="auto"/>
        <w:left w:val="none" w:sz="0" w:space="0" w:color="auto"/>
        <w:bottom w:val="none" w:sz="0" w:space="0" w:color="auto"/>
        <w:right w:val="none" w:sz="0" w:space="0" w:color="auto"/>
      </w:divBdr>
      <w:divsChild>
        <w:div w:id="1724518927">
          <w:marLeft w:val="0"/>
          <w:marRight w:val="0"/>
          <w:marTop w:val="0"/>
          <w:marBottom w:val="0"/>
          <w:divBdr>
            <w:top w:val="none" w:sz="0" w:space="0" w:color="auto"/>
            <w:left w:val="none" w:sz="0" w:space="0" w:color="auto"/>
            <w:bottom w:val="none" w:sz="0" w:space="0" w:color="auto"/>
            <w:right w:val="none" w:sz="0" w:space="0" w:color="auto"/>
          </w:divBdr>
          <w:divsChild>
            <w:div w:id="1079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0862">
      <w:bodyDiv w:val="1"/>
      <w:marLeft w:val="0"/>
      <w:marRight w:val="0"/>
      <w:marTop w:val="0"/>
      <w:marBottom w:val="0"/>
      <w:divBdr>
        <w:top w:val="none" w:sz="0" w:space="0" w:color="auto"/>
        <w:left w:val="none" w:sz="0" w:space="0" w:color="auto"/>
        <w:bottom w:val="none" w:sz="0" w:space="0" w:color="auto"/>
        <w:right w:val="none" w:sz="0" w:space="0" w:color="auto"/>
      </w:divBdr>
      <w:divsChild>
        <w:div w:id="218171835">
          <w:marLeft w:val="0"/>
          <w:marRight w:val="0"/>
          <w:marTop w:val="0"/>
          <w:marBottom w:val="0"/>
          <w:divBdr>
            <w:top w:val="none" w:sz="0" w:space="0" w:color="auto"/>
            <w:left w:val="none" w:sz="0" w:space="0" w:color="auto"/>
            <w:bottom w:val="none" w:sz="0" w:space="0" w:color="auto"/>
            <w:right w:val="none" w:sz="0" w:space="0" w:color="auto"/>
          </w:divBdr>
          <w:divsChild>
            <w:div w:id="472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7805">
      <w:bodyDiv w:val="1"/>
      <w:marLeft w:val="0"/>
      <w:marRight w:val="0"/>
      <w:marTop w:val="0"/>
      <w:marBottom w:val="0"/>
      <w:divBdr>
        <w:top w:val="none" w:sz="0" w:space="0" w:color="auto"/>
        <w:left w:val="none" w:sz="0" w:space="0" w:color="auto"/>
        <w:bottom w:val="none" w:sz="0" w:space="0" w:color="auto"/>
        <w:right w:val="none" w:sz="0" w:space="0" w:color="auto"/>
      </w:divBdr>
      <w:divsChild>
        <w:div w:id="2132354934">
          <w:marLeft w:val="0"/>
          <w:marRight w:val="0"/>
          <w:marTop w:val="0"/>
          <w:marBottom w:val="0"/>
          <w:divBdr>
            <w:top w:val="none" w:sz="0" w:space="0" w:color="auto"/>
            <w:left w:val="none" w:sz="0" w:space="0" w:color="auto"/>
            <w:bottom w:val="none" w:sz="0" w:space="0" w:color="auto"/>
            <w:right w:val="none" w:sz="0" w:space="0" w:color="auto"/>
          </w:divBdr>
          <w:divsChild>
            <w:div w:id="589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3004">
      <w:bodyDiv w:val="1"/>
      <w:marLeft w:val="0"/>
      <w:marRight w:val="0"/>
      <w:marTop w:val="0"/>
      <w:marBottom w:val="0"/>
      <w:divBdr>
        <w:top w:val="none" w:sz="0" w:space="0" w:color="auto"/>
        <w:left w:val="none" w:sz="0" w:space="0" w:color="auto"/>
        <w:bottom w:val="none" w:sz="0" w:space="0" w:color="auto"/>
        <w:right w:val="none" w:sz="0" w:space="0" w:color="auto"/>
      </w:divBdr>
      <w:divsChild>
        <w:div w:id="15541510">
          <w:marLeft w:val="0"/>
          <w:marRight w:val="0"/>
          <w:marTop w:val="0"/>
          <w:marBottom w:val="0"/>
          <w:divBdr>
            <w:top w:val="none" w:sz="0" w:space="0" w:color="auto"/>
            <w:left w:val="none" w:sz="0" w:space="0" w:color="auto"/>
            <w:bottom w:val="none" w:sz="0" w:space="0" w:color="auto"/>
            <w:right w:val="none" w:sz="0" w:space="0" w:color="auto"/>
          </w:divBdr>
          <w:divsChild>
            <w:div w:id="12683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9348">
      <w:bodyDiv w:val="1"/>
      <w:marLeft w:val="0"/>
      <w:marRight w:val="0"/>
      <w:marTop w:val="0"/>
      <w:marBottom w:val="0"/>
      <w:divBdr>
        <w:top w:val="none" w:sz="0" w:space="0" w:color="auto"/>
        <w:left w:val="none" w:sz="0" w:space="0" w:color="auto"/>
        <w:bottom w:val="none" w:sz="0" w:space="0" w:color="auto"/>
        <w:right w:val="none" w:sz="0" w:space="0" w:color="auto"/>
      </w:divBdr>
      <w:divsChild>
        <w:div w:id="1597523232">
          <w:marLeft w:val="0"/>
          <w:marRight w:val="0"/>
          <w:marTop w:val="0"/>
          <w:marBottom w:val="0"/>
          <w:divBdr>
            <w:top w:val="none" w:sz="0" w:space="0" w:color="auto"/>
            <w:left w:val="none" w:sz="0" w:space="0" w:color="auto"/>
            <w:bottom w:val="none" w:sz="0" w:space="0" w:color="auto"/>
            <w:right w:val="none" w:sz="0" w:space="0" w:color="auto"/>
          </w:divBdr>
          <w:divsChild>
            <w:div w:id="685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75452">
      <w:bodyDiv w:val="1"/>
      <w:marLeft w:val="0"/>
      <w:marRight w:val="0"/>
      <w:marTop w:val="0"/>
      <w:marBottom w:val="0"/>
      <w:divBdr>
        <w:top w:val="none" w:sz="0" w:space="0" w:color="auto"/>
        <w:left w:val="none" w:sz="0" w:space="0" w:color="auto"/>
        <w:bottom w:val="none" w:sz="0" w:space="0" w:color="auto"/>
        <w:right w:val="none" w:sz="0" w:space="0" w:color="auto"/>
      </w:divBdr>
      <w:divsChild>
        <w:div w:id="1667901532">
          <w:marLeft w:val="0"/>
          <w:marRight w:val="0"/>
          <w:marTop w:val="0"/>
          <w:marBottom w:val="0"/>
          <w:divBdr>
            <w:top w:val="none" w:sz="0" w:space="0" w:color="auto"/>
            <w:left w:val="none" w:sz="0" w:space="0" w:color="auto"/>
            <w:bottom w:val="none" w:sz="0" w:space="0" w:color="auto"/>
            <w:right w:val="none" w:sz="0" w:space="0" w:color="auto"/>
          </w:divBdr>
          <w:divsChild>
            <w:div w:id="1842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088">
      <w:bodyDiv w:val="1"/>
      <w:marLeft w:val="0"/>
      <w:marRight w:val="0"/>
      <w:marTop w:val="0"/>
      <w:marBottom w:val="0"/>
      <w:divBdr>
        <w:top w:val="none" w:sz="0" w:space="0" w:color="auto"/>
        <w:left w:val="none" w:sz="0" w:space="0" w:color="auto"/>
        <w:bottom w:val="none" w:sz="0" w:space="0" w:color="auto"/>
        <w:right w:val="none" w:sz="0" w:space="0" w:color="auto"/>
      </w:divBdr>
      <w:divsChild>
        <w:div w:id="284510493">
          <w:marLeft w:val="0"/>
          <w:marRight w:val="0"/>
          <w:marTop w:val="0"/>
          <w:marBottom w:val="0"/>
          <w:divBdr>
            <w:top w:val="none" w:sz="0" w:space="0" w:color="auto"/>
            <w:left w:val="none" w:sz="0" w:space="0" w:color="auto"/>
            <w:bottom w:val="none" w:sz="0" w:space="0" w:color="auto"/>
            <w:right w:val="none" w:sz="0" w:space="0" w:color="auto"/>
          </w:divBdr>
          <w:divsChild>
            <w:div w:id="15476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0785">
      <w:bodyDiv w:val="1"/>
      <w:marLeft w:val="0"/>
      <w:marRight w:val="0"/>
      <w:marTop w:val="0"/>
      <w:marBottom w:val="0"/>
      <w:divBdr>
        <w:top w:val="none" w:sz="0" w:space="0" w:color="auto"/>
        <w:left w:val="none" w:sz="0" w:space="0" w:color="auto"/>
        <w:bottom w:val="none" w:sz="0" w:space="0" w:color="auto"/>
        <w:right w:val="none" w:sz="0" w:space="0" w:color="auto"/>
      </w:divBdr>
      <w:divsChild>
        <w:div w:id="1619988584">
          <w:marLeft w:val="0"/>
          <w:marRight w:val="0"/>
          <w:marTop w:val="0"/>
          <w:marBottom w:val="0"/>
          <w:divBdr>
            <w:top w:val="none" w:sz="0" w:space="0" w:color="auto"/>
            <w:left w:val="none" w:sz="0" w:space="0" w:color="auto"/>
            <w:bottom w:val="none" w:sz="0" w:space="0" w:color="auto"/>
            <w:right w:val="none" w:sz="0" w:space="0" w:color="auto"/>
          </w:divBdr>
          <w:divsChild>
            <w:div w:id="1597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642">
      <w:bodyDiv w:val="1"/>
      <w:marLeft w:val="0"/>
      <w:marRight w:val="0"/>
      <w:marTop w:val="0"/>
      <w:marBottom w:val="0"/>
      <w:divBdr>
        <w:top w:val="none" w:sz="0" w:space="0" w:color="auto"/>
        <w:left w:val="none" w:sz="0" w:space="0" w:color="auto"/>
        <w:bottom w:val="none" w:sz="0" w:space="0" w:color="auto"/>
        <w:right w:val="none" w:sz="0" w:space="0" w:color="auto"/>
      </w:divBdr>
      <w:divsChild>
        <w:div w:id="598607742">
          <w:marLeft w:val="0"/>
          <w:marRight w:val="0"/>
          <w:marTop w:val="0"/>
          <w:marBottom w:val="0"/>
          <w:divBdr>
            <w:top w:val="none" w:sz="0" w:space="0" w:color="auto"/>
            <w:left w:val="none" w:sz="0" w:space="0" w:color="auto"/>
            <w:bottom w:val="none" w:sz="0" w:space="0" w:color="auto"/>
            <w:right w:val="none" w:sz="0" w:space="0" w:color="auto"/>
          </w:divBdr>
          <w:divsChild>
            <w:div w:id="4973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203">
      <w:bodyDiv w:val="1"/>
      <w:marLeft w:val="0"/>
      <w:marRight w:val="0"/>
      <w:marTop w:val="0"/>
      <w:marBottom w:val="0"/>
      <w:divBdr>
        <w:top w:val="none" w:sz="0" w:space="0" w:color="auto"/>
        <w:left w:val="none" w:sz="0" w:space="0" w:color="auto"/>
        <w:bottom w:val="none" w:sz="0" w:space="0" w:color="auto"/>
        <w:right w:val="none" w:sz="0" w:space="0" w:color="auto"/>
      </w:divBdr>
      <w:divsChild>
        <w:div w:id="1748502575">
          <w:marLeft w:val="0"/>
          <w:marRight w:val="0"/>
          <w:marTop w:val="0"/>
          <w:marBottom w:val="0"/>
          <w:divBdr>
            <w:top w:val="none" w:sz="0" w:space="0" w:color="auto"/>
            <w:left w:val="none" w:sz="0" w:space="0" w:color="auto"/>
            <w:bottom w:val="none" w:sz="0" w:space="0" w:color="auto"/>
            <w:right w:val="none" w:sz="0" w:space="0" w:color="auto"/>
          </w:divBdr>
          <w:divsChild>
            <w:div w:id="18276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6418">
      <w:bodyDiv w:val="1"/>
      <w:marLeft w:val="0"/>
      <w:marRight w:val="0"/>
      <w:marTop w:val="0"/>
      <w:marBottom w:val="0"/>
      <w:divBdr>
        <w:top w:val="none" w:sz="0" w:space="0" w:color="auto"/>
        <w:left w:val="none" w:sz="0" w:space="0" w:color="auto"/>
        <w:bottom w:val="none" w:sz="0" w:space="0" w:color="auto"/>
        <w:right w:val="none" w:sz="0" w:space="0" w:color="auto"/>
      </w:divBdr>
      <w:divsChild>
        <w:div w:id="261648922">
          <w:marLeft w:val="0"/>
          <w:marRight w:val="0"/>
          <w:marTop w:val="0"/>
          <w:marBottom w:val="0"/>
          <w:divBdr>
            <w:top w:val="none" w:sz="0" w:space="0" w:color="auto"/>
            <w:left w:val="none" w:sz="0" w:space="0" w:color="auto"/>
            <w:bottom w:val="none" w:sz="0" w:space="0" w:color="auto"/>
            <w:right w:val="none" w:sz="0" w:space="0" w:color="auto"/>
          </w:divBdr>
          <w:divsChild>
            <w:div w:id="1746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ibson\Documents\Custom%20Office%20Templates\1302_book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49D95-4801-4587-B015-4EFF51686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1302_book5.dotx</Template>
  <TotalTime>7</TotalTime>
  <Pages>15</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Hudson T Bowen</cp:lastModifiedBy>
  <cp:revision>7</cp:revision>
  <dcterms:created xsi:type="dcterms:W3CDTF">2024-11-07T13:28:00Z</dcterms:created>
  <dcterms:modified xsi:type="dcterms:W3CDTF">2024-11-07T13:38:00Z</dcterms:modified>
</cp:coreProperties>
</file>